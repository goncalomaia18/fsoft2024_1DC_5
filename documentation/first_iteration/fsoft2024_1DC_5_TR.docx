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D630" w14:textId="77777777" w:rsidR="009B1D59" w:rsidRPr="00FB2D18" w:rsidRDefault="00FD1784" w:rsidP="009B1D59">
      <w:pPr>
        <w:pStyle w:val="Ttulo10"/>
        <w:rPr>
          <w:lang w:val="pt-PT"/>
        </w:rPr>
      </w:pPr>
      <w:r w:rsidRPr="00FB2D18">
        <w:rPr>
          <w:lang w:val="pt-PT"/>
        </w:rPr>
        <w:t xml:space="preserve">Relatório Técnico do Projeto da </w:t>
      </w:r>
      <w:r w:rsidR="00FB0620">
        <w:rPr>
          <w:lang w:val="pt-PT"/>
        </w:rPr>
        <w:t>Unidade Curricular</w:t>
      </w:r>
      <w:r w:rsidRPr="00FB2D18">
        <w:rPr>
          <w:lang w:val="pt-PT"/>
        </w:rPr>
        <w:t xml:space="preserve"> de Fun</w:t>
      </w:r>
      <w:r w:rsidR="00FB0620">
        <w:rPr>
          <w:lang w:val="pt-PT"/>
        </w:rPr>
        <w:t>d</w:t>
      </w:r>
      <w:r w:rsidRPr="00FB2D18">
        <w:rPr>
          <w:lang w:val="pt-PT"/>
        </w:rPr>
        <w:t xml:space="preserve">amentos de </w:t>
      </w:r>
      <w:r w:rsidR="00FB0620">
        <w:rPr>
          <w:lang w:val="pt-PT"/>
        </w:rPr>
        <w:t>Desenvolvimento</w:t>
      </w:r>
      <w:r w:rsidRPr="00FB2D18">
        <w:rPr>
          <w:lang w:val="pt-PT"/>
        </w:rPr>
        <w:t xml:space="preserve"> de Software</w:t>
      </w:r>
    </w:p>
    <w:p w14:paraId="3D73A53D" w14:textId="595A35DD" w:rsidR="009B1D59" w:rsidRPr="00FB2D18" w:rsidRDefault="00C67E12" w:rsidP="00FD1784">
      <w:pPr>
        <w:pStyle w:val="author"/>
        <w:spacing w:after="0"/>
        <w:rPr>
          <w:position w:val="6"/>
          <w:sz w:val="12"/>
          <w:szCs w:val="12"/>
          <w:lang w:val="pt-PT"/>
        </w:rPr>
      </w:pPr>
      <w:r>
        <w:rPr>
          <w:lang w:val="pt-PT"/>
        </w:rPr>
        <w:t>Gonçalo Maia 1221923</w:t>
      </w:r>
      <w:r w:rsidR="00C10130">
        <w:rPr>
          <w:lang w:val="pt-PT"/>
        </w:rPr>
        <w:t>, Nuno Teixeira 1210977</w:t>
      </w:r>
    </w:p>
    <w:p w14:paraId="1896D8AC" w14:textId="77777777" w:rsidR="000E4EF4" w:rsidRPr="00FB2D18" w:rsidRDefault="000E4EF4" w:rsidP="000E4EF4">
      <w:pPr>
        <w:pStyle w:val="authorinfo"/>
        <w:rPr>
          <w:lang w:val="pt-PT"/>
        </w:rPr>
      </w:pPr>
    </w:p>
    <w:p w14:paraId="6E030B35" w14:textId="77777777" w:rsidR="00FD1784" w:rsidRPr="00FB2D18" w:rsidRDefault="00FD1784" w:rsidP="00FD1784">
      <w:pPr>
        <w:pStyle w:val="authorinfo"/>
        <w:rPr>
          <w:lang w:val="pt-PT"/>
        </w:rPr>
      </w:pPr>
      <w:r w:rsidRPr="00FB2D18">
        <w:rPr>
          <w:lang w:val="pt-PT"/>
        </w:rPr>
        <w:t xml:space="preserve">Grupo: </w:t>
      </w:r>
      <w:r w:rsidR="00C67E12">
        <w:rPr>
          <w:lang w:val="pt-PT"/>
        </w:rPr>
        <w:t>5</w:t>
      </w:r>
    </w:p>
    <w:p w14:paraId="05D1F076" w14:textId="77777777" w:rsidR="009B1D59" w:rsidRPr="00FB2D18" w:rsidRDefault="00FD1784" w:rsidP="00FD1784">
      <w:pPr>
        <w:pStyle w:val="authorinfo"/>
        <w:rPr>
          <w:lang w:val="pt-PT"/>
        </w:rPr>
      </w:pPr>
      <w:r w:rsidRPr="00FB2D18">
        <w:rPr>
          <w:lang w:val="pt-PT"/>
        </w:rPr>
        <w:t>Turma: 1DC</w:t>
      </w:r>
    </w:p>
    <w:p w14:paraId="62028A40" w14:textId="5A5AA252" w:rsidR="000E4EF4" w:rsidRDefault="00C520AB" w:rsidP="00D97FA2">
      <w:pPr>
        <w:pStyle w:val="abstract"/>
        <w:rPr>
          <w:lang w:val="pt-PT"/>
        </w:rPr>
      </w:pPr>
      <w:r w:rsidRPr="00FB2D18">
        <w:rPr>
          <w:b/>
          <w:lang w:val="pt-PT"/>
        </w:rPr>
        <w:t>Resumo:</w:t>
      </w:r>
      <w:r w:rsidR="009B1D59" w:rsidRPr="00FB2D18">
        <w:rPr>
          <w:lang w:val="pt-PT"/>
        </w:rPr>
        <w:t xml:space="preserve"> </w:t>
      </w:r>
      <w:r w:rsidRPr="00FB2D18">
        <w:rPr>
          <w:lang w:val="pt-PT"/>
        </w:rPr>
        <w:t>Este relatório serve como suporte escrito</w:t>
      </w:r>
      <w:r w:rsidR="00D36E26" w:rsidRPr="00FB2D18">
        <w:rPr>
          <w:lang w:val="pt-PT"/>
        </w:rPr>
        <w:t xml:space="preserve"> </w:t>
      </w:r>
      <w:r w:rsidRPr="00FB2D18">
        <w:rPr>
          <w:lang w:val="pt-PT"/>
        </w:rPr>
        <w:t>do projeto</w:t>
      </w:r>
      <w:r w:rsidR="001A62F7">
        <w:rPr>
          <w:lang w:val="pt-PT"/>
        </w:rPr>
        <w:t xml:space="preserve"> da nossa aplicação utilizando a linguagem de programação orientada a objetos C++. Neste relatório iremos apresentar o problema inicial que é uma aplicação de gestão de inventário de uma oficina. Este é a primeira de três interações sendo uma interação importante pois vai-nos ajudar na </w:t>
      </w:r>
      <w:r w:rsidR="005E23E2">
        <w:rPr>
          <w:lang w:val="pt-PT"/>
        </w:rPr>
        <w:t>programação</w:t>
      </w:r>
      <w:r w:rsidR="001A62F7">
        <w:rPr>
          <w:lang w:val="pt-PT"/>
        </w:rPr>
        <w:t xml:space="preserve"> da aplicação. </w:t>
      </w:r>
    </w:p>
    <w:p w14:paraId="167E999C" w14:textId="77777777" w:rsidR="009B1D59" w:rsidRPr="00FB2D18" w:rsidRDefault="009B1D59" w:rsidP="009B1D59">
      <w:pPr>
        <w:pStyle w:val="heading1"/>
        <w:rPr>
          <w:lang w:val="pt-PT"/>
        </w:rPr>
      </w:pPr>
      <w:r w:rsidRPr="00FB2D18">
        <w:rPr>
          <w:lang w:val="pt-PT"/>
        </w:rPr>
        <w:t>1   I</w:t>
      </w:r>
      <w:r w:rsidR="00953196" w:rsidRPr="00FB2D18">
        <w:rPr>
          <w:lang w:val="pt-PT"/>
        </w:rPr>
        <w:t>ntrodução</w:t>
      </w:r>
    </w:p>
    <w:p w14:paraId="11D7BFC7" w14:textId="77777777" w:rsidR="00C51FD1" w:rsidRDefault="00B863C2" w:rsidP="00E71C95">
      <w:pPr>
        <w:pStyle w:val="p1a"/>
        <w:ind w:firstLine="709"/>
        <w:rPr>
          <w:lang w:val="pt-PT"/>
        </w:rPr>
      </w:pPr>
      <w:r w:rsidRPr="00FB2D18">
        <w:rPr>
          <w:lang w:val="pt-PT"/>
        </w:rPr>
        <w:t xml:space="preserve">O tema do projeto de software </w:t>
      </w:r>
      <w:r w:rsidR="00C67E12">
        <w:rPr>
          <w:lang w:val="pt-PT"/>
        </w:rPr>
        <w:t>é uma aplicação de gestão de inventário de uma oficina automóvel. Esta aplicação será acedida por um gerente, fornecedores</w:t>
      </w:r>
      <w:r w:rsidR="00E71C95">
        <w:rPr>
          <w:lang w:val="pt-PT"/>
        </w:rPr>
        <w:t xml:space="preserve"> e mecânicos. Cada identidade terá funcionalidades estipuladas. </w:t>
      </w:r>
    </w:p>
    <w:p w14:paraId="1CE5016C" w14:textId="77777777" w:rsidR="00E71C95" w:rsidRPr="00E71C95" w:rsidRDefault="00E71C95" w:rsidP="00E71C95">
      <w:pPr>
        <w:ind w:firstLine="0"/>
        <w:rPr>
          <w:lang w:val="pt-PT"/>
        </w:rPr>
      </w:pPr>
      <w:r>
        <w:rPr>
          <w:lang w:val="pt-PT"/>
        </w:rPr>
        <w:tab/>
        <w:t>A aplicação permitirá ao gerente realizar uma encomenda ao fornecedor e gerir inventário. O fornecedor poderá adicionar o material ao stock da oficina. O mecânico consoante o trabalho pode adicionar ou remover material do inventário</w:t>
      </w:r>
      <w:r w:rsidR="00A253AE">
        <w:rPr>
          <w:lang w:val="pt-PT"/>
        </w:rPr>
        <w:t xml:space="preserve">. </w:t>
      </w:r>
    </w:p>
    <w:p w14:paraId="187454B1" w14:textId="77777777" w:rsidR="00C51FD1" w:rsidRPr="00FB2D18" w:rsidRDefault="00C51FD1" w:rsidP="00C51FD1">
      <w:pPr>
        <w:pStyle w:val="heading1"/>
        <w:rPr>
          <w:lang w:val="pt-PT"/>
        </w:rPr>
      </w:pPr>
      <w:r>
        <w:rPr>
          <w:lang w:val="pt-PT"/>
        </w:rPr>
        <w:t>2</w:t>
      </w:r>
      <w:r w:rsidRPr="00FB2D18">
        <w:rPr>
          <w:lang w:val="pt-PT"/>
        </w:rPr>
        <w:t xml:space="preserve">   </w:t>
      </w:r>
      <w:r w:rsidR="00E55908">
        <w:rPr>
          <w:lang w:val="pt-PT"/>
        </w:rPr>
        <w:t>Características</w:t>
      </w:r>
    </w:p>
    <w:p w14:paraId="41E1D694" w14:textId="77777777" w:rsidR="00E55908" w:rsidRDefault="00E55908" w:rsidP="00E55908">
      <w:pPr>
        <w:pStyle w:val="p1a"/>
        <w:rPr>
          <w:lang w:val="pt-PT"/>
        </w:rPr>
      </w:pPr>
      <w:r>
        <w:rPr>
          <w:lang w:val="pt-PT"/>
        </w:rPr>
        <w:t xml:space="preserve">A </w:t>
      </w:r>
      <w:r w:rsidR="00310AE7">
        <w:rPr>
          <w:lang w:val="pt-PT"/>
        </w:rPr>
        <w:t>oficina</w:t>
      </w:r>
      <w:r>
        <w:rPr>
          <w:lang w:val="pt-PT"/>
        </w:rPr>
        <w:t xml:space="preserve"> é constituída por </w:t>
      </w:r>
      <w:r w:rsidR="00310AE7">
        <w:rPr>
          <w:lang w:val="pt-PT"/>
        </w:rPr>
        <w:t>um gerente</w:t>
      </w:r>
      <w:r>
        <w:rPr>
          <w:lang w:val="pt-PT"/>
        </w:rPr>
        <w:t>,</w:t>
      </w:r>
      <w:r w:rsidR="00310AE7">
        <w:rPr>
          <w:lang w:val="pt-PT"/>
        </w:rPr>
        <w:t xml:space="preserve"> fornecedor</w:t>
      </w:r>
      <w:r w:rsidR="005163B1">
        <w:rPr>
          <w:lang w:val="pt-PT"/>
        </w:rPr>
        <w:t>es</w:t>
      </w:r>
      <w:r w:rsidR="00310AE7">
        <w:rPr>
          <w:lang w:val="pt-PT"/>
        </w:rPr>
        <w:t xml:space="preserve"> e</w:t>
      </w:r>
      <w:r>
        <w:rPr>
          <w:lang w:val="pt-PT"/>
        </w:rPr>
        <w:t xml:space="preserve"> </w:t>
      </w:r>
      <w:r w:rsidR="00310AE7">
        <w:rPr>
          <w:lang w:val="pt-PT"/>
        </w:rPr>
        <w:t>mecânicos</w:t>
      </w:r>
      <w:r>
        <w:rPr>
          <w:lang w:val="pt-PT"/>
        </w:rPr>
        <w:t xml:space="preserve">, e </w:t>
      </w:r>
      <w:r w:rsidR="00E67F80">
        <w:rPr>
          <w:lang w:val="pt-PT"/>
        </w:rPr>
        <w:t>as relações entre eles terão de ser:</w:t>
      </w:r>
    </w:p>
    <w:p w14:paraId="0FF1C229" w14:textId="77777777" w:rsidR="00E67F80" w:rsidRPr="00E67F80" w:rsidRDefault="00E67F80" w:rsidP="00E67F80">
      <w:pPr>
        <w:rPr>
          <w:lang w:val="pt-PT"/>
        </w:rPr>
      </w:pPr>
    </w:p>
    <w:p w14:paraId="48B262EE" w14:textId="77777777" w:rsidR="00E55908" w:rsidRDefault="00E55908" w:rsidP="006E603C">
      <w:pPr>
        <w:numPr>
          <w:ilvl w:val="0"/>
          <w:numId w:val="2"/>
        </w:numPr>
        <w:ind w:left="567"/>
        <w:rPr>
          <w:lang w:val="pt-PT"/>
        </w:rPr>
      </w:pPr>
      <w:r>
        <w:rPr>
          <w:lang w:val="pt-PT"/>
        </w:rPr>
        <w:t xml:space="preserve">Um </w:t>
      </w:r>
      <w:r w:rsidR="00310AE7">
        <w:rPr>
          <w:lang w:val="pt-PT"/>
        </w:rPr>
        <w:t>mecânico</w:t>
      </w:r>
      <w:r>
        <w:rPr>
          <w:lang w:val="pt-PT"/>
        </w:rPr>
        <w:t xml:space="preserve"> pode </w:t>
      </w:r>
      <w:r w:rsidR="00310AE7">
        <w:rPr>
          <w:lang w:val="pt-PT"/>
        </w:rPr>
        <w:t>adicionar ou retirar</w:t>
      </w:r>
      <w:r>
        <w:rPr>
          <w:lang w:val="pt-PT"/>
        </w:rPr>
        <w:t xml:space="preserve"> um </w:t>
      </w:r>
      <w:r w:rsidR="00310AE7">
        <w:rPr>
          <w:lang w:val="pt-PT"/>
        </w:rPr>
        <w:t>ou mais tipos de material</w:t>
      </w:r>
      <w:r w:rsidR="00E67F80">
        <w:rPr>
          <w:lang w:val="pt-PT"/>
        </w:rPr>
        <w:t>;</w:t>
      </w:r>
    </w:p>
    <w:p w14:paraId="7E8A1B99" w14:textId="77777777" w:rsidR="00E67F80" w:rsidRDefault="00E67F80" w:rsidP="006E603C">
      <w:pPr>
        <w:numPr>
          <w:ilvl w:val="0"/>
          <w:numId w:val="2"/>
        </w:numPr>
        <w:ind w:left="567"/>
        <w:rPr>
          <w:lang w:val="pt-PT"/>
        </w:rPr>
      </w:pPr>
      <w:r>
        <w:rPr>
          <w:lang w:val="pt-PT"/>
        </w:rPr>
        <w:t xml:space="preserve">Um </w:t>
      </w:r>
      <w:r w:rsidR="00310AE7">
        <w:rPr>
          <w:lang w:val="pt-PT"/>
        </w:rPr>
        <w:t>material</w:t>
      </w:r>
      <w:r>
        <w:rPr>
          <w:lang w:val="pt-PT"/>
        </w:rPr>
        <w:t xml:space="preserve"> pode ser</w:t>
      </w:r>
      <w:r w:rsidR="00310AE7">
        <w:rPr>
          <w:lang w:val="pt-PT"/>
        </w:rPr>
        <w:t xml:space="preserve"> retirado por vários mecânicos conforme stock existente</w:t>
      </w:r>
      <w:r>
        <w:rPr>
          <w:lang w:val="pt-PT"/>
        </w:rPr>
        <w:t>;</w:t>
      </w:r>
    </w:p>
    <w:p w14:paraId="1351C64E" w14:textId="77777777" w:rsidR="00E67F80" w:rsidRDefault="00E67F80" w:rsidP="006E603C">
      <w:pPr>
        <w:numPr>
          <w:ilvl w:val="0"/>
          <w:numId w:val="2"/>
        </w:numPr>
        <w:ind w:left="567"/>
        <w:rPr>
          <w:lang w:val="pt-PT"/>
        </w:rPr>
      </w:pPr>
      <w:r>
        <w:rPr>
          <w:lang w:val="pt-PT"/>
        </w:rPr>
        <w:t>Um gerente poderá</w:t>
      </w:r>
      <w:r w:rsidR="00310AE7">
        <w:rPr>
          <w:lang w:val="pt-PT"/>
        </w:rPr>
        <w:t xml:space="preserve"> realizar a encomenda do material</w:t>
      </w:r>
      <w:r>
        <w:rPr>
          <w:lang w:val="pt-PT"/>
        </w:rPr>
        <w:t>;</w:t>
      </w:r>
    </w:p>
    <w:p w14:paraId="43314C6B" w14:textId="77777777" w:rsidR="00F50A42" w:rsidRPr="00DB4D53" w:rsidRDefault="00E67F80" w:rsidP="006E603C">
      <w:pPr>
        <w:numPr>
          <w:ilvl w:val="0"/>
          <w:numId w:val="2"/>
        </w:numPr>
        <w:ind w:left="567"/>
        <w:rPr>
          <w:lang w:val="pt-PT"/>
        </w:rPr>
      </w:pPr>
      <w:r>
        <w:rPr>
          <w:lang w:val="pt-PT"/>
        </w:rPr>
        <w:t xml:space="preserve">Um fornecedor poderá disponibilizar vários </w:t>
      </w:r>
      <w:r w:rsidR="00310AE7">
        <w:rPr>
          <w:lang w:val="pt-PT"/>
        </w:rPr>
        <w:t>tipos de material</w:t>
      </w:r>
      <w:r>
        <w:rPr>
          <w:lang w:val="pt-PT"/>
        </w:rPr>
        <w:t>;</w:t>
      </w:r>
    </w:p>
    <w:p w14:paraId="554D738B" w14:textId="77777777" w:rsidR="00C51FD1" w:rsidRDefault="005163B1" w:rsidP="00C51FD1">
      <w:pPr>
        <w:pStyle w:val="heading1"/>
        <w:rPr>
          <w:lang w:val="pt-PT"/>
        </w:rPr>
      </w:pPr>
      <w:r>
        <w:rPr>
          <w:lang w:val="pt-PT"/>
        </w:rPr>
        <w:lastRenderedPageBreak/>
        <w:t>3</w:t>
      </w:r>
      <w:r w:rsidR="00C51FD1" w:rsidRPr="00B309B4">
        <w:rPr>
          <w:lang w:val="pt-PT"/>
        </w:rPr>
        <w:t xml:space="preserve">   </w:t>
      </w:r>
      <w:r w:rsidR="00DF2BB6">
        <w:rPr>
          <w:lang w:val="pt-PT"/>
        </w:rPr>
        <w:t>Histórias de Utilizador</w:t>
      </w:r>
    </w:p>
    <w:p w14:paraId="17569110" w14:textId="77777777" w:rsidR="00383BF1" w:rsidRPr="00383BF1" w:rsidRDefault="005163B1" w:rsidP="00383BF1">
      <w:pPr>
        <w:pStyle w:val="heading2"/>
        <w:rPr>
          <w:lang w:val="pt-PT"/>
        </w:rPr>
      </w:pPr>
      <w:r>
        <w:rPr>
          <w:lang w:val="pt-PT"/>
        </w:rPr>
        <w:t>3.1</w:t>
      </w:r>
      <w:r w:rsidR="00383BF1" w:rsidRPr="00F50A42">
        <w:rPr>
          <w:lang w:val="pt-PT"/>
        </w:rPr>
        <w:t xml:space="preserve">   </w:t>
      </w:r>
      <w:r w:rsidR="00383BF1">
        <w:rPr>
          <w:lang w:val="pt-PT"/>
        </w:rPr>
        <w:t>Gerente</w:t>
      </w:r>
    </w:p>
    <w:p w14:paraId="6F07C610" w14:textId="6CC6FD52" w:rsidR="00C51FD1" w:rsidRDefault="00C53F37" w:rsidP="00C51FD1">
      <w:pPr>
        <w:ind w:firstLine="0"/>
        <w:rPr>
          <w:lang w:val="pt-PT"/>
        </w:rPr>
      </w:pPr>
      <w:r>
        <w:rPr>
          <w:lang w:val="pt-PT"/>
        </w:rPr>
        <w:t>C</w:t>
      </w:r>
      <w:r w:rsidRPr="00C53F37">
        <w:rPr>
          <w:lang w:val="pt-PT"/>
        </w:rPr>
        <w:t>omo gerente</w:t>
      </w:r>
      <w:r>
        <w:rPr>
          <w:lang w:val="pt-PT"/>
        </w:rPr>
        <w:t xml:space="preserve">, pretendo </w:t>
      </w:r>
      <w:r w:rsidR="00310AE7">
        <w:rPr>
          <w:lang w:val="pt-PT"/>
        </w:rPr>
        <w:t>realizar a encomenda junto do fornecedor</w:t>
      </w:r>
      <w:r w:rsidR="001A62F7">
        <w:rPr>
          <w:lang w:val="pt-PT"/>
        </w:rPr>
        <w:t>,</w:t>
      </w:r>
      <w:r w:rsidR="00310AE7">
        <w:rPr>
          <w:lang w:val="pt-PT"/>
        </w:rPr>
        <w:t xml:space="preserve"> conseguir organizar material</w:t>
      </w:r>
      <w:r w:rsidR="001A62F7">
        <w:rPr>
          <w:lang w:val="pt-PT"/>
        </w:rPr>
        <w:t>, adicionar e remover tanto mecânicos como fornecedores e ainda ver as listas dos trabalhadores.</w:t>
      </w:r>
    </w:p>
    <w:p w14:paraId="184636F2" w14:textId="78F5122B" w:rsidR="00383BF1" w:rsidRDefault="005163B1" w:rsidP="00383BF1">
      <w:pPr>
        <w:pStyle w:val="heading2"/>
        <w:rPr>
          <w:lang w:val="pt-PT"/>
        </w:rPr>
      </w:pPr>
      <w:r>
        <w:rPr>
          <w:lang w:val="pt-PT"/>
        </w:rPr>
        <w:t>3.2</w:t>
      </w:r>
      <w:r w:rsidR="00383BF1" w:rsidRPr="00F50A42">
        <w:rPr>
          <w:lang w:val="pt-PT"/>
        </w:rPr>
        <w:t xml:space="preserve">   </w:t>
      </w:r>
      <w:r w:rsidR="00310AE7">
        <w:rPr>
          <w:lang w:val="pt-PT"/>
        </w:rPr>
        <w:t>Fornecedor</w:t>
      </w:r>
    </w:p>
    <w:p w14:paraId="58B6A161" w14:textId="5F06C4BF" w:rsidR="00310AE7" w:rsidRDefault="00C53F37" w:rsidP="00C51FD1">
      <w:pPr>
        <w:ind w:firstLine="0"/>
        <w:rPr>
          <w:lang w:val="pt-PT"/>
        </w:rPr>
      </w:pPr>
      <w:r>
        <w:rPr>
          <w:lang w:val="pt-PT"/>
        </w:rPr>
        <w:t xml:space="preserve">Como </w:t>
      </w:r>
      <w:r w:rsidR="00310AE7">
        <w:rPr>
          <w:lang w:val="pt-PT"/>
        </w:rPr>
        <w:t>fornecedor</w:t>
      </w:r>
      <w:r>
        <w:rPr>
          <w:lang w:val="pt-PT"/>
        </w:rPr>
        <w:t xml:space="preserve">, pretendo conseguir </w:t>
      </w:r>
      <w:r w:rsidR="00310AE7">
        <w:rPr>
          <w:lang w:val="pt-PT"/>
        </w:rPr>
        <w:t>adicionar o material que me foi pedido através de uma encomenda</w:t>
      </w:r>
      <w:r w:rsidR="001A62F7">
        <w:rPr>
          <w:lang w:val="pt-PT"/>
        </w:rPr>
        <w:t xml:space="preserve"> e ver o inventário existente.</w:t>
      </w:r>
    </w:p>
    <w:p w14:paraId="7159DA4E" w14:textId="77777777" w:rsidR="00310AE7" w:rsidRDefault="005163B1" w:rsidP="00310AE7">
      <w:pPr>
        <w:pStyle w:val="heading2"/>
        <w:rPr>
          <w:lang w:val="pt-PT"/>
        </w:rPr>
      </w:pPr>
      <w:r>
        <w:rPr>
          <w:lang w:val="pt-PT"/>
        </w:rPr>
        <w:t>3.3</w:t>
      </w:r>
      <w:r w:rsidR="00310AE7">
        <w:rPr>
          <w:lang w:val="pt-PT"/>
        </w:rPr>
        <w:t xml:space="preserve">   Mecânico</w:t>
      </w:r>
    </w:p>
    <w:p w14:paraId="1F18DAE6" w14:textId="7BB161ED" w:rsidR="00310AE7" w:rsidRDefault="00310AE7" w:rsidP="00310AE7">
      <w:pPr>
        <w:ind w:firstLine="0"/>
        <w:rPr>
          <w:lang w:val="pt-PT"/>
        </w:rPr>
      </w:pPr>
      <w:r>
        <w:rPr>
          <w:lang w:val="pt-PT"/>
        </w:rPr>
        <w:t>Como mecânico, pretendo conseguir adicionar ou remover o material conforme o tipo de trabalho que estou a realizar</w:t>
      </w:r>
      <w:r w:rsidR="001A62F7">
        <w:rPr>
          <w:lang w:val="pt-PT"/>
        </w:rPr>
        <w:t xml:space="preserve"> e ver o inventário existente na oficina.</w:t>
      </w:r>
    </w:p>
    <w:p w14:paraId="17926713" w14:textId="77777777" w:rsidR="00310AE7" w:rsidRDefault="00310AE7" w:rsidP="00C51FD1">
      <w:pPr>
        <w:ind w:firstLine="0"/>
        <w:rPr>
          <w:lang w:val="pt-PT"/>
        </w:rPr>
      </w:pPr>
    </w:p>
    <w:p w14:paraId="6688FC3F" w14:textId="77777777" w:rsidR="00C51FD1" w:rsidRPr="00F50A42" w:rsidRDefault="005163B1" w:rsidP="00F50A42">
      <w:pPr>
        <w:pStyle w:val="heading1"/>
        <w:rPr>
          <w:lang w:val="pt-PT"/>
        </w:rPr>
      </w:pPr>
      <w:r>
        <w:rPr>
          <w:lang w:val="pt-PT"/>
        </w:rPr>
        <w:t>4</w:t>
      </w:r>
      <w:r w:rsidR="00C51FD1" w:rsidRPr="00F50A42">
        <w:rPr>
          <w:lang w:val="pt-PT"/>
        </w:rPr>
        <w:t xml:space="preserve">   Modelo de domínio</w:t>
      </w:r>
    </w:p>
    <w:p w14:paraId="3041ED81" w14:textId="489114BE" w:rsidR="005A3A49" w:rsidRDefault="00B16691" w:rsidP="005A3A4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7744EAB" wp14:editId="1A61CEC4">
            <wp:extent cx="4563745" cy="1845310"/>
            <wp:effectExtent l="0" t="0" r="0" b="0"/>
            <wp:docPr id="1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47ED" w14:textId="6D5E3104" w:rsidR="0029722A" w:rsidRPr="000C0EBA" w:rsidRDefault="005A3A49" w:rsidP="00FB0989">
      <w:pPr>
        <w:pStyle w:val="Legenda"/>
        <w:ind w:firstLine="0"/>
        <w:jc w:val="center"/>
        <w:rPr>
          <w:sz w:val="18"/>
          <w:szCs w:val="18"/>
          <w:lang w:val="pt-PT"/>
        </w:rPr>
      </w:pPr>
      <w:r w:rsidRPr="000C0EBA">
        <w:rPr>
          <w:sz w:val="18"/>
          <w:szCs w:val="18"/>
        </w:rPr>
        <w:t>Fig</w:t>
      </w:r>
      <w:r w:rsidR="000C0EBA">
        <w:rPr>
          <w:sz w:val="18"/>
          <w:szCs w:val="18"/>
        </w:rPr>
        <w:t>.</w:t>
      </w:r>
      <w:r w:rsidRPr="000C0EBA">
        <w:rPr>
          <w:sz w:val="18"/>
          <w:szCs w:val="18"/>
        </w:rPr>
        <w:t xml:space="preserve"> </w:t>
      </w:r>
      <w:r w:rsidRPr="000C0EBA">
        <w:rPr>
          <w:sz w:val="18"/>
          <w:szCs w:val="18"/>
        </w:rPr>
        <w:fldChar w:fldCharType="begin"/>
      </w:r>
      <w:r w:rsidRPr="000C0EBA">
        <w:rPr>
          <w:sz w:val="18"/>
          <w:szCs w:val="18"/>
        </w:rPr>
        <w:instrText xml:space="preserve"> SEQ Figura \* ARABIC </w:instrText>
      </w:r>
      <w:r w:rsidRPr="000C0EBA">
        <w:rPr>
          <w:sz w:val="18"/>
          <w:szCs w:val="18"/>
        </w:rPr>
        <w:fldChar w:fldCharType="separate"/>
      </w:r>
      <w:r w:rsidR="009F76DB">
        <w:rPr>
          <w:noProof/>
          <w:sz w:val="18"/>
          <w:szCs w:val="18"/>
        </w:rPr>
        <w:t>1</w:t>
      </w:r>
      <w:r w:rsidRPr="000C0EBA">
        <w:rPr>
          <w:sz w:val="18"/>
          <w:szCs w:val="18"/>
        </w:rPr>
        <w:fldChar w:fldCharType="end"/>
      </w:r>
      <w:r w:rsidR="000C0EBA">
        <w:rPr>
          <w:sz w:val="18"/>
          <w:szCs w:val="18"/>
        </w:rPr>
        <w:t>.</w:t>
      </w:r>
      <w:r w:rsidRPr="000C0EBA">
        <w:rPr>
          <w:sz w:val="18"/>
          <w:szCs w:val="18"/>
        </w:rPr>
        <w:t xml:space="preserve"> </w:t>
      </w:r>
      <w:proofErr w:type="spellStart"/>
      <w:r w:rsidRPr="000C0EBA">
        <w:rPr>
          <w:b w:val="0"/>
          <w:bCs/>
          <w:sz w:val="18"/>
          <w:szCs w:val="18"/>
        </w:rPr>
        <w:t>Modelo</w:t>
      </w:r>
      <w:proofErr w:type="spellEnd"/>
      <w:r w:rsidRPr="000C0EBA">
        <w:rPr>
          <w:b w:val="0"/>
          <w:bCs/>
          <w:sz w:val="18"/>
          <w:szCs w:val="18"/>
        </w:rPr>
        <w:t xml:space="preserve"> de </w:t>
      </w:r>
      <w:proofErr w:type="spellStart"/>
      <w:r w:rsidRPr="000C0EBA">
        <w:rPr>
          <w:b w:val="0"/>
          <w:bCs/>
          <w:sz w:val="18"/>
          <w:szCs w:val="18"/>
        </w:rPr>
        <w:t>Domínio</w:t>
      </w:r>
      <w:proofErr w:type="spellEnd"/>
    </w:p>
    <w:p w14:paraId="1F7135AD" w14:textId="77777777" w:rsidR="00DB4D53" w:rsidRPr="00FB2D18" w:rsidRDefault="005163B1" w:rsidP="00DB4D53">
      <w:pPr>
        <w:pStyle w:val="heading1"/>
        <w:rPr>
          <w:lang w:val="pt-PT"/>
        </w:rPr>
      </w:pPr>
      <w:r>
        <w:rPr>
          <w:lang w:val="pt-PT"/>
        </w:rPr>
        <w:lastRenderedPageBreak/>
        <w:t>5</w:t>
      </w:r>
      <w:r w:rsidR="00DB4D53" w:rsidRPr="00FB2D18">
        <w:rPr>
          <w:lang w:val="pt-PT"/>
        </w:rPr>
        <w:t xml:space="preserve">   </w:t>
      </w:r>
      <w:r w:rsidR="00DB4D53">
        <w:rPr>
          <w:lang w:val="pt-PT"/>
        </w:rPr>
        <w:t>Requerimentos</w:t>
      </w:r>
      <w:r w:rsidR="00221FA2">
        <w:rPr>
          <w:lang w:val="pt-PT"/>
        </w:rPr>
        <w:t xml:space="preserve"> </w:t>
      </w:r>
    </w:p>
    <w:p w14:paraId="5524FAF3" w14:textId="77777777" w:rsidR="00DB4D53" w:rsidRPr="001947B1" w:rsidRDefault="00DB4D53" w:rsidP="00DB4D53">
      <w:pPr>
        <w:pStyle w:val="p1a"/>
        <w:rPr>
          <w:lang w:val="pt-PT"/>
        </w:rPr>
      </w:pPr>
      <w:r>
        <w:rPr>
          <w:lang w:val="pt-PT"/>
        </w:rPr>
        <w:t xml:space="preserve">A aplicação tem de ser baseada em linha de comandos </w:t>
      </w:r>
      <w:r w:rsidR="00221FA2">
        <w:rPr>
          <w:lang w:val="pt-PT"/>
        </w:rPr>
        <w:t>e tem de permitir que as várias funcionalidades descritas sejam funcionais</w:t>
      </w:r>
      <w:r w:rsidR="005163B1">
        <w:rPr>
          <w:lang w:val="pt-PT"/>
        </w:rPr>
        <w:t>.</w:t>
      </w:r>
    </w:p>
    <w:p w14:paraId="06BC1299" w14:textId="77777777" w:rsidR="00DB4D53" w:rsidRPr="00F50A42" w:rsidRDefault="008B7F41" w:rsidP="00DB4D53">
      <w:pPr>
        <w:pStyle w:val="heading2"/>
        <w:rPr>
          <w:lang w:val="pt-PT"/>
        </w:rPr>
      </w:pPr>
      <w:r>
        <w:rPr>
          <w:lang w:val="pt-PT"/>
        </w:rPr>
        <w:t>5</w:t>
      </w:r>
      <w:r w:rsidR="00DB4D53" w:rsidRPr="00F50A42">
        <w:rPr>
          <w:lang w:val="pt-PT"/>
        </w:rPr>
        <w:t>.1   Requerimentos Não Funcionais</w:t>
      </w:r>
    </w:p>
    <w:p w14:paraId="782234A5" w14:textId="77777777" w:rsidR="00DB4D53" w:rsidRDefault="00DB4D53" w:rsidP="00DB4D53">
      <w:pPr>
        <w:ind w:firstLine="0"/>
        <w:rPr>
          <w:lang w:val="pt-PT"/>
        </w:rPr>
      </w:pPr>
      <w:r>
        <w:rPr>
          <w:lang w:val="pt-PT"/>
        </w:rPr>
        <w:t>Usabilidade: Baseado em linha de comandos.</w:t>
      </w:r>
    </w:p>
    <w:p w14:paraId="534A9F91" w14:textId="77777777" w:rsidR="00DB4D53" w:rsidRDefault="00DB4D53" w:rsidP="00DB4D53">
      <w:pPr>
        <w:ind w:firstLine="0"/>
        <w:rPr>
          <w:lang w:val="pt-PT"/>
        </w:rPr>
      </w:pPr>
      <w:r>
        <w:rPr>
          <w:lang w:val="pt-PT"/>
        </w:rPr>
        <w:t>Fiabilidade: Nada especificado.</w:t>
      </w:r>
    </w:p>
    <w:p w14:paraId="70D860CE" w14:textId="77777777" w:rsidR="00DB4D53" w:rsidRDefault="00DB4D53" w:rsidP="00DB4D53">
      <w:pPr>
        <w:ind w:firstLine="0"/>
        <w:rPr>
          <w:lang w:val="pt-PT"/>
        </w:rPr>
      </w:pPr>
      <w:r>
        <w:rPr>
          <w:lang w:val="pt-PT"/>
        </w:rPr>
        <w:t>Desempenho: Nada especificado.</w:t>
      </w:r>
    </w:p>
    <w:p w14:paraId="3806A497" w14:textId="77777777" w:rsidR="00DB4D53" w:rsidRDefault="008B7F41" w:rsidP="00DB4D53">
      <w:pPr>
        <w:pStyle w:val="heading2"/>
        <w:rPr>
          <w:lang w:val="pt-PT"/>
        </w:rPr>
      </w:pPr>
      <w:r>
        <w:rPr>
          <w:lang w:val="pt-PT"/>
        </w:rPr>
        <w:t>5</w:t>
      </w:r>
      <w:r w:rsidR="00DB4D53" w:rsidRPr="00F50A42">
        <w:rPr>
          <w:lang w:val="pt-PT"/>
        </w:rPr>
        <w:t>.</w:t>
      </w:r>
      <w:r w:rsidR="00DB4D53">
        <w:rPr>
          <w:lang w:val="pt-PT"/>
        </w:rPr>
        <w:t>2</w:t>
      </w:r>
      <w:r w:rsidR="00DB4D53" w:rsidRPr="00F50A42">
        <w:rPr>
          <w:lang w:val="pt-PT"/>
        </w:rPr>
        <w:t xml:space="preserve">   Requerimentos Funcionais</w:t>
      </w:r>
    </w:p>
    <w:p w14:paraId="71E5021B" w14:textId="001742FD" w:rsidR="00DA2DDE" w:rsidRDefault="001A62F7" w:rsidP="00DB4D53">
      <w:pPr>
        <w:pStyle w:val="heading2"/>
        <w:rPr>
          <w:lang w:val="pt-PT"/>
        </w:rPr>
      </w:pPr>
      <w:r>
        <w:rPr>
          <w:lang w:val="pt-PT"/>
        </w:rPr>
        <w:t>5</w:t>
      </w:r>
      <w:r w:rsidR="00DB4D53">
        <w:rPr>
          <w:lang w:val="pt-PT"/>
        </w:rPr>
        <w:t xml:space="preserve">.2.1 </w:t>
      </w:r>
      <w:r w:rsidR="00DF2BB6">
        <w:rPr>
          <w:lang w:val="pt-PT"/>
        </w:rPr>
        <w:t>Casos de Uso</w:t>
      </w:r>
    </w:p>
    <w:p w14:paraId="798EAA0F" w14:textId="77777777" w:rsidR="001A17CA" w:rsidRPr="001A17CA" w:rsidRDefault="001A17CA" w:rsidP="001A17CA">
      <w:pPr>
        <w:pStyle w:val="p1a"/>
        <w:rPr>
          <w:lang w:val="pt-PT"/>
        </w:rPr>
      </w:pP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3376"/>
      </w:tblGrid>
      <w:tr w:rsidR="00DB4D53" w14:paraId="459AFEEB" w14:textId="77777777"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1F0326" w14:textId="2C67A840" w:rsidR="002C3F84" w:rsidRDefault="00B16691">
            <w:pPr>
              <w:pStyle w:val="p1a"/>
              <w:keepNext/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13FAAF98" wp14:editId="64BFC7FA">
                  <wp:extent cx="2144395" cy="2493645"/>
                  <wp:effectExtent l="0" t="0" r="0" b="0"/>
                  <wp:docPr id="2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395" cy="249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C8B2D4" w14:textId="77777777" w:rsidR="00145B11" w:rsidRPr="00145B11" w:rsidRDefault="00145B11" w:rsidP="00145B11">
            <w:pPr>
              <w:rPr>
                <w:lang w:val="pt-PT"/>
              </w:rPr>
            </w:pPr>
          </w:p>
          <w:p w14:paraId="278149C1" w14:textId="77636E8A" w:rsidR="00DB4D53" w:rsidRDefault="00F16588" w:rsidP="00FB0989">
            <w:pPr>
              <w:pStyle w:val="Legenda"/>
              <w:ind w:firstLine="0"/>
              <w:jc w:val="center"/>
              <w:rPr>
                <w:lang w:val="pt-PT"/>
              </w:rPr>
            </w:pPr>
            <w:r>
              <w:t xml:space="preserve">                </w:t>
            </w:r>
            <w:r w:rsidR="00464C48">
              <w:t xml:space="preserve">    </w:t>
            </w:r>
            <w:r w:rsidR="002C3F84" w:rsidRPr="00464C48">
              <w:rPr>
                <w:sz w:val="18"/>
                <w:szCs w:val="18"/>
              </w:rPr>
              <w:t>Fig</w:t>
            </w:r>
            <w:r w:rsidR="009341F2" w:rsidRPr="00464C48">
              <w:rPr>
                <w:sz w:val="18"/>
                <w:szCs w:val="18"/>
              </w:rPr>
              <w:t>.</w:t>
            </w:r>
            <w:r w:rsidR="002C3F84" w:rsidRPr="00464C48">
              <w:rPr>
                <w:sz w:val="18"/>
                <w:szCs w:val="18"/>
              </w:rPr>
              <w:t xml:space="preserve"> </w:t>
            </w:r>
            <w:r w:rsidR="002C3F84" w:rsidRPr="00464C48">
              <w:rPr>
                <w:sz w:val="18"/>
                <w:szCs w:val="18"/>
              </w:rPr>
              <w:fldChar w:fldCharType="begin"/>
            </w:r>
            <w:r w:rsidR="002C3F84" w:rsidRPr="00464C48">
              <w:rPr>
                <w:sz w:val="18"/>
                <w:szCs w:val="18"/>
              </w:rPr>
              <w:instrText xml:space="preserve"> SEQ Figura \* ARABIC </w:instrText>
            </w:r>
            <w:r w:rsidR="002C3F84" w:rsidRPr="00464C48">
              <w:rPr>
                <w:sz w:val="18"/>
                <w:szCs w:val="18"/>
              </w:rPr>
              <w:fldChar w:fldCharType="separate"/>
            </w:r>
            <w:r w:rsidR="009F76DB">
              <w:rPr>
                <w:noProof/>
                <w:sz w:val="18"/>
                <w:szCs w:val="18"/>
              </w:rPr>
              <w:t>2</w:t>
            </w:r>
            <w:r w:rsidR="002C3F84" w:rsidRPr="00464C48">
              <w:rPr>
                <w:sz w:val="18"/>
                <w:szCs w:val="18"/>
              </w:rPr>
              <w:fldChar w:fldCharType="end"/>
            </w:r>
            <w:r w:rsidR="009341F2" w:rsidRPr="00464C48">
              <w:rPr>
                <w:sz w:val="18"/>
                <w:szCs w:val="18"/>
              </w:rPr>
              <w:t>.</w:t>
            </w:r>
            <w:r w:rsidR="002C3F84" w:rsidRPr="00464C48">
              <w:rPr>
                <w:sz w:val="18"/>
                <w:szCs w:val="18"/>
              </w:rPr>
              <w:t xml:space="preserve"> </w:t>
            </w:r>
            <w:r w:rsidR="002C3F84" w:rsidRPr="00464C48">
              <w:rPr>
                <w:b w:val="0"/>
                <w:bCs/>
                <w:sz w:val="18"/>
                <w:szCs w:val="18"/>
              </w:rPr>
              <w:t xml:space="preserve">UC </w:t>
            </w:r>
            <w:proofErr w:type="spellStart"/>
            <w:r w:rsidRPr="00464C48">
              <w:rPr>
                <w:b w:val="0"/>
                <w:bCs/>
                <w:sz w:val="18"/>
                <w:szCs w:val="18"/>
              </w:rPr>
              <w:t>Fornecedor</w:t>
            </w:r>
            <w:proofErr w:type="spellEnd"/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749AE" w14:textId="5195E99B" w:rsidR="002C3F84" w:rsidRDefault="00B16691">
            <w:pPr>
              <w:pStyle w:val="p1a"/>
              <w:keepNext/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132F19E9" wp14:editId="36FAE0FC">
                  <wp:extent cx="2127885" cy="2493645"/>
                  <wp:effectExtent l="0" t="0" r="0" b="0"/>
                  <wp:docPr id="3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885" cy="249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D26683" w14:textId="77777777" w:rsidR="00145B11" w:rsidRPr="00145B11" w:rsidRDefault="00145B11" w:rsidP="00145B11">
            <w:pPr>
              <w:rPr>
                <w:lang w:val="pt-PT"/>
              </w:rPr>
            </w:pPr>
          </w:p>
          <w:p w14:paraId="14B38250" w14:textId="016A5FA5" w:rsidR="00DB4D53" w:rsidRDefault="00F16588" w:rsidP="00FB0989">
            <w:pPr>
              <w:pStyle w:val="Legenda"/>
              <w:ind w:firstLine="0"/>
              <w:jc w:val="center"/>
              <w:rPr>
                <w:lang w:val="pt-PT"/>
              </w:rPr>
            </w:pPr>
            <w:r>
              <w:t xml:space="preserve">           </w:t>
            </w:r>
            <w:r w:rsidR="002A4721" w:rsidRPr="00464C48">
              <w:rPr>
                <w:sz w:val="18"/>
                <w:szCs w:val="18"/>
              </w:rPr>
              <w:t>Fig</w:t>
            </w:r>
            <w:r w:rsidR="009341F2" w:rsidRPr="00464C48">
              <w:rPr>
                <w:sz w:val="18"/>
                <w:szCs w:val="18"/>
              </w:rPr>
              <w:t>.</w:t>
            </w:r>
            <w:r w:rsidR="002C3F84" w:rsidRPr="00464C48">
              <w:rPr>
                <w:sz w:val="18"/>
                <w:szCs w:val="18"/>
              </w:rPr>
              <w:t xml:space="preserve"> </w:t>
            </w:r>
            <w:r w:rsidR="002C3F84" w:rsidRPr="00464C48">
              <w:rPr>
                <w:sz w:val="18"/>
                <w:szCs w:val="18"/>
              </w:rPr>
              <w:fldChar w:fldCharType="begin"/>
            </w:r>
            <w:r w:rsidR="002C3F84" w:rsidRPr="00464C48">
              <w:rPr>
                <w:sz w:val="18"/>
                <w:szCs w:val="18"/>
              </w:rPr>
              <w:instrText xml:space="preserve"> SEQ Figura \* ARABIC </w:instrText>
            </w:r>
            <w:r w:rsidR="002C3F84" w:rsidRPr="00464C48">
              <w:rPr>
                <w:sz w:val="18"/>
                <w:szCs w:val="18"/>
              </w:rPr>
              <w:fldChar w:fldCharType="separate"/>
            </w:r>
            <w:r w:rsidR="009F76DB">
              <w:rPr>
                <w:noProof/>
                <w:sz w:val="18"/>
                <w:szCs w:val="18"/>
              </w:rPr>
              <w:t>3</w:t>
            </w:r>
            <w:r w:rsidR="002C3F84" w:rsidRPr="00464C48">
              <w:rPr>
                <w:sz w:val="18"/>
                <w:szCs w:val="18"/>
              </w:rPr>
              <w:fldChar w:fldCharType="end"/>
            </w:r>
            <w:r w:rsidR="009341F2" w:rsidRPr="00464C48">
              <w:rPr>
                <w:sz w:val="18"/>
                <w:szCs w:val="18"/>
              </w:rPr>
              <w:t>.</w:t>
            </w:r>
            <w:r w:rsidR="002C3F84" w:rsidRPr="00464C48">
              <w:rPr>
                <w:sz w:val="18"/>
                <w:szCs w:val="18"/>
              </w:rPr>
              <w:t xml:space="preserve"> </w:t>
            </w:r>
            <w:r w:rsidR="002C3F84" w:rsidRPr="00464C48">
              <w:rPr>
                <w:b w:val="0"/>
                <w:bCs/>
                <w:sz w:val="18"/>
                <w:szCs w:val="18"/>
              </w:rPr>
              <w:t xml:space="preserve">UC </w:t>
            </w:r>
            <w:proofErr w:type="spellStart"/>
            <w:r w:rsidRPr="00464C48">
              <w:rPr>
                <w:b w:val="0"/>
                <w:bCs/>
                <w:sz w:val="18"/>
                <w:szCs w:val="18"/>
              </w:rPr>
              <w:t>Mecânico</w:t>
            </w:r>
            <w:proofErr w:type="spellEnd"/>
          </w:p>
        </w:tc>
      </w:tr>
    </w:tbl>
    <w:p w14:paraId="66325EA0" w14:textId="77777777" w:rsidR="002A4721" w:rsidRDefault="002A4721" w:rsidP="002A4721">
      <w:pPr>
        <w:ind w:firstLine="0"/>
        <w:rPr>
          <w:lang w:val="pt-PT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2"/>
      </w:tblGrid>
      <w:tr w:rsidR="002A4721" w14:paraId="595023BA" w14:textId="77777777" w:rsidTr="007969FE"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5177D" w14:textId="0E5E15F3" w:rsidR="007969FE" w:rsidRDefault="00B16691" w:rsidP="007969FE">
            <w:pPr>
              <w:keepNext/>
              <w:ind w:firstLine="0"/>
              <w:jc w:val="center"/>
            </w:pPr>
            <w:r>
              <w:rPr>
                <w:noProof/>
                <w:u w:val="single"/>
                <w:lang w:val="pt-PT"/>
              </w:rPr>
              <w:lastRenderedPageBreak/>
              <w:drawing>
                <wp:inline distT="0" distB="0" distL="0" distR="0" wp14:anchorId="1101C242" wp14:editId="68B87B61">
                  <wp:extent cx="2676525" cy="6941185"/>
                  <wp:effectExtent l="0" t="0" r="0" b="0"/>
                  <wp:docPr id="4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694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42D774" w14:textId="24888A92" w:rsidR="002A4721" w:rsidRDefault="007969FE" w:rsidP="007969FE">
            <w:pPr>
              <w:pStyle w:val="Legenda"/>
              <w:jc w:val="center"/>
              <w:rPr>
                <w:u w:val="single"/>
                <w:lang w:val="pt-PT"/>
              </w:rPr>
            </w:pPr>
            <w:r w:rsidRPr="00464C48">
              <w:rPr>
                <w:sz w:val="18"/>
                <w:szCs w:val="18"/>
              </w:rPr>
              <w:lastRenderedPageBreak/>
              <w:t>Fig</w:t>
            </w:r>
            <w:r w:rsidR="00464C48" w:rsidRPr="00464C48">
              <w:rPr>
                <w:sz w:val="18"/>
                <w:szCs w:val="18"/>
              </w:rPr>
              <w:t>.</w:t>
            </w:r>
            <w:r w:rsidRPr="00464C48">
              <w:rPr>
                <w:sz w:val="18"/>
                <w:szCs w:val="18"/>
              </w:rPr>
              <w:t xml:space="preserve"> </w:t>
            </w:r>
            <w:r w:rsidRPr="00464C48">
              <w:rPr>
                <w:sz w:val="18"/>
                <w:szCs w:val="18"/>
              </w:rPr>
              <w:fldChar w:fldCharType="begin"/>
            </w:r>
            <w:r w:rsidRPr="00464C48">
              <w:rPr>
                <w:sz w:val="18"/>
                <w:szCs w:val="18"/>
              </w:rPr>
              <w:instrText xml:space="preserve"> SEQ Figura \* ARABIC </w:instrText>
            </w:r>
            <w:r w:rsidRPr="00464C48">
              <w:rPr>
                <w:sz w:val="18"/>
                <w:szCs w:val="18"/>
              </w:rPr>
              <w:fldChar w:fldCharType="separate"/>
            </w:r>
            <w:r w:rsidR="009F76DB">
              <w:rPr>
                <w:noProof/>
                <w:sz w:val="18"/>
                <w:szCs w:val="18"/>
              </w:rPr>
              <w:t>4</w:t>
            </w:r>
            <w:r w:rsidRPr="00464C48">
              <w:rPr>
                <w:sz w:val="18"/>
                <w:szCs w:val="18"/>
              </w:rPr>
              <w:fldChar w:fldCharType="end"/>
            </w:r>
            <w:r w:rsidR="00464C48" w:rsidRPr="00464C48">
              <w:rPr>
                <w:sz w:val="18"/>
                <w:szCs w:val="18"/>
              </w:rPr>
              <w:t xml:space="preserve">. </w:t>
            </w:r>
            <w:r w:rsidRPr="00464C48">
              <w:rPr>
                <w:b w:val="0"/>
                <w:bCs/>
                <w:sz w:val="18"/>
                <w:szCs w:val="18"/>
              </w:rPr>
              <w:t xml:space="preserve">UC </w:t>
            </w:r>
            <w:proofErr w:type="spellStart"/>
            <w:r w:rsidRPr="00464C48">
              <w:rPr>
                <w:b w:val="0"/>
                <w:bCs/>
                <w:sz w:val="18"/>
                <w:szCs w:val="18"/>
              </w:rPr>
              <w:t>Gerente</w:t>
            </w:r>
            <w:proofErr w:type="spellEnd"/>
          </w:p>
        </w:tc>
      </w:tr>
    </w:tbl>
    <w:p w14:paraId="72778550" w14:textId="77777777" w:rsidR="002A4721" w:rsidRDefault="002A4721" w:rsidP="002A4721">
      <w:pPr>
        <w:pStyle w:val="heading2"/>
        <w:rPr>
          <w:lang w:val="pt-PT"/>
        </w:rPr>
      </w:pPr>
      <w:r>
        <w:rPr>
          <w:lang w:val="pt-PT"/>
        </w:rPr>
        <w:lastRenderedPageBreak/>
        <w:t>3.2.2 Especificações dos Casos de Uso</w:t>
      </w:r>
    </w:p>
    <w:p w14:paraId="6E4250BC" w14:textId="77777777" w:rsidR="002A4721" w:rsidRDefault="00221FA2" w:rsidP="002A4721">
      <w:pPr>
        <w:pStyle w:val="p1a"/>
        <w:rPr>
          <w:lang w:val="pt-PT"/>
        </w:rPr>
      </w:pPr>
      <w:r>
        <w:rPr>
          <w:lang w:val="pt-PT"/>
        </w:rPr>
        <w:t xml:space="preserve">Fornecedor </w:t>
      </w:r>
      <w:r w:rsidR="009C67E2">
        <w:rPr>
          <w:lang w:val="pt-PT"/>
        </w:rPr>
        <w:t xml:space="preserve">– </w:t>
      </w:r>
      <w:r w:rsidR="002A4721">
        <w:rPr>
          <w:lang w:val="pt-PT"/>
        </w:rPr>
        <w:t>Iniciar Sessão</w:t>
      </w:r>
    </w:p>
    <w:p w14:paraId="0120341D" w14:textId="77777777" w:rsidR="00EE4787" w:rsidRPr="00EE4787" w:rsidRDefault="00EE4787" w:rsidP="00EE4787">
      <w:pPr>
        <w:rPr>
          <w:lang w:val="pt-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536"/>
      </w:tblGrid>
      <w:tr w:rsidR="002A4721" w14:paraId="6575C8BE" w14:textId="77777777" w:rsidTr="00BE6CA8">
        <w:tc>
          <w:tcPr>
            <w:tcW w:w="2160" w:type="dxa"/>
            <w:shd w:val="clear" w:color="auto" w:fill="auto"/>
          </w:tcPr>
          <w:p w14:paraId="4B7BDABB" w14:textId="77777777" w:rsidR="002A4721" w:rsidRDefault="002A4721" w:rsidP="002A4721">
            <w:pPr>
              <w:pStyle w:val="p1a"/>
              <w:rPr>
                <w:b/>
                <w:bCs/>
                <w:lang w:val="pt-PT"/>
              </w:rPr>
            </w:pPr>
            <w:bookmarkStart w:id="0" w:name="_Hlk163212792"/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6983197D" w14:textId="77777777" w:rsidR="002A4721" w:rsidRDefault="002A4721" w:rsidP="002A4721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Iniciar sessão com conta de </w:t>
            </w:r>
            <w:r w:rsidR="00221FA2">
              <w:rPr>
                <w:b/>
                <w:bCs/>
                <w:lang w:val="pt-PT"/>
              </w:rPr>
              <w:t>fornecedor</w:t>
            </w:r>
          </w:p>
        </w:tc>
      </w:tr>
      <w:tr w:rsidR="002A4721" w14:paraId="4F8F1160" w14:textId="77777777" w:rsidTr="00BE6CA8">
        <w:tc>
          <w:tcPr>
            <w:tcW w:w="2160" w:type="dxa"/>
            <w:shd w:val="clear" w:color="auto" w:fill="auto"/>
          </w:tcPr>
          <w:p w14:paraId="72A31649" w14:textId="77777777" w:rsidR="002A4721" w:rsidRDefault="002A4721" w:rsidP="002A4721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759AD29F" w14:textId="77777777" w:rsidR="002A4721" w:rsidRDefault="002A4721" w:rsidP="002A4721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uma conta</w:t>
            </w:r>
          </w:p>
        </w:tc>
      </w:tr>
      <w:tr w:rsidR="002A4721" w14:paraId="3E289140" w14:textId="77777777" w:rsidTr="00BE6CA8">
        <w:tc>
          <w:tcPr>
            <w:tcW w:w="2160" w:type="dxa"/>
            <w:shd w:val="clear" w:color="auto" w:fill="auto"/>
          </w:tcPr>
          <w:p w14:paraId="3E9A7434" w14:textId="77777777" w:rsidR="002A4721" w:rsidRDefault="002A4721" w:rsidP="002A4721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4668D10C" w14:textId="77777777" w:rsidR="002A4721" w:rsidRDefault="002A4721" w:rsidP="002A4721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 xml:space="preserve">Ter acesso a funções apenas para </w:t>
            </w:r>
            <w:r w:rsidR="00221FA2">
              <w:rPr>
                <w:lang w:val="pt-PT"/>
              </w:rPr>
              <w:t>fornecedores</w:t>
            </w:r>
          </w:p>
        </w:tc>
      </w:tr>
      <w:tr w:rsidR="002A4721" w14:paraId="4E3820BD" w14:textId="77777777" w:rsidTr="00BE6CA8">
        <w:tc>
          <w:tcPr>
            <w:tcW w:w="2160" w:type="dxa"/>
            <w:shd w:val="clear" w:color="auto" w:fill="auto"/>
          </w:tcPr>
          <w:p w14:paraId="35592090" w14:textId="77777777" w:rsidR="002A4721" w:rsidRDefault="002A4721" w:rsidP="002A4721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374305C3" w14:textId="77777777" w:rsidR="002A4721" w:rsidRDefault="00221FA2" w:rsidP="006E603C">
            <w:pPr>
              <w:pStyle w:val="p1a"/>
              <w:numPr>
                <w:ilvl w:val="0"/>
                <w:numId w:val="4"/>
              </w:numPr>
              <w:rPr>
                <w:lang w:val="pt-PT"/>
              </w:rPr>
            </w:pPr>
            <w:r>
              <w:rPr>
                <w:lang w:val="pt-PT"/>
              </w:rPr>
              <w:t>Fornecedor</w:t>
            </w:r>
            <w:r w:rsidR="002A4721">
              <w:rPr>
                <w:lang w:val="pt-PT"/>
              </w:rPr>
              <w:t xml:space="preserve"> insere nome de utilizador</w:t>
            </w:r>
            <w:r>
              <w:rPr>
                <w:lang w:val="pt-PT"/>
              </w:rPr>
              <w:t xml:space="preserve"> e palavra-passe</w:t>
            </w:r>
          </w:p>
          <w:p w14:paraId="2140CE54" w14:textId="77777777" w:rsidR="002A4721" w:rsidRDefault="002A4721" w:rsidP="006E603C">
            <w:pPr>
              <w:numPr>
                <w:ilvl w:val="0"/>
                <w:numId w:val="4"/>
              </w:numPr>
              <w:rPr>
                <w:lang w:val="pt-PT"/>
              </w:rPr>
            </w:pPr>
            <w:r>
              <w:rPr>
                <w:lang w:val="pt-PT"/>
              </w:rPr>
              <w:t>Sistema confirma credenciais</w:t>
            </w:r>
          </w:p>
        </w:tc>
      </w:tr>
      <w:tr w:rsidR="002A4721" w14:paraId="220E08C2" w14:textId="77777777" w:rsidTr="00BE6CA8">
        <w:tc>
          <w:tcPr>
            <w:tcW w:w="2160" w:type="dxa"/>
            <w:shd w:val="clear" w:color="auto" w:fill="auto"/>
          </w:tcPr>
          <w:p w14:paraId="5A4CE3A7" w14:textId="77777777" w:rsidR="002A4721" w:rsidRDefault="002A4721" w:rsidP="002A4721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52C65436" w14:textId="77777777" w:rsidR="002A4721" w:rsidRDefault="002A4721" w:rsidP="006E603C">
            <w:pPr>
              <w:pStyle w:val="p1a"/>
              <w:numPr>
                <w:ilvl w:val="0"/>
                <w:numId w:val="5"/>
              </w:numPr>
              <w:rPr>
                <w:lang w:val="pt-PT"/>
              </w:rPr>
            </w:pPr>
            <w:r>
              <w:rPr>
                <w:lang w:val="pt-PT"/>
              </w:rPr>
              <w:t>Credenciais erradas</w:t>
            </w:r>
          </w:p>
          <w:p w14:paraId="1D996D97" w14:textId="77777777" w:rsidR="002A4721" w:rsidRDefault="002A4721" w:rsidP="006E603C">
            <w:pPr>
              <w:numPr>
                <w:ilvl w:val="0"/>
                <w:numId w:val="5"/>
              </w:numPr>
              <w:rPr>
                <w:lang w:val="pt-PT"/>
              </w:rPr>
            </w:pPr>
            <w:r>
              <w:rPr>
                <w:lang w:val="pt-PT"/>
              </w:rPr>
              <w:t xml:space="preserve">Sistema pede ao </w:t>
            </w:r>
            <w:r w:rsidR="00221FA2">
              <w:rPr>
                <w:lang w:val="pt-PT"/>
              </w:rPr>
              <w:t>fornecedor</w:t>
            </w:r>
            <w:r>
              <w:rPr>
                <w:lang w:val="pt-PT"/>
              </w:rPr>
              <w:t xml:space="preserve"> para </w:t>
            </w:r>
            <w:r w:rsidR="00221FA2" w:rsidRPr="00221FA2">
              <w:rPr>
                <w:lang w:val="pt-PT"/>
              </w:rPr>
              <w:t>reintroduzir</w:t>
            </w:r>
            <w:r>
              <w:rPr>
                <w:lang w:val="pt-PT"/>
              </w:rPr>
              <w:t xml:space="preserve"> credenciais</w:t>
            </w:r>
          </w:p>
        </w:tc>
      </w:tr>
      <w:bookmarkEnd w:id="0"/>
    </w:tbl>
    <w:p w14:paraId="0F72B839" w14:textId="77777777" w:rsidR="002A4721" w:rsidRDefault="002A4721" w:rsidP="002A4721">
      <w:pPr>
        <w:ind w:firstLine="0"/>
        <w:rPr>
          <w:lang w:val="pt-PT"/>
        </w:rPr>
      </w:pPr>
    </w:p>
    <w:p w14:paraId="3F120998" w14:textId="77777777" w:rsidR="002A4721" w:rsidRDefault="00221FA2" w:rsidP="002A4721">
      <w:pPr>
        <w:pStyle w:val="p1a"/>
        <w:rPr>
          <w:lang w:val="pt-PT"/>
        </w:rPr>
      </w:pPr>
      <w:bookmarkStart w:id="1" w:name="_Hlk163167564"/>
      <w:r>
        <w:rPr>
          <w:lang w:val="pt-PT"/>
        </w:rPr>
        <w:t>Fornecedor</w:t>
      </w:r>
      <w:r w:rsidR="009C67E2">
        <w:rPr>
          <w:lang w:val="pt-PT"/>
        </w:rPr>
        <w:t xml:space="preserve"> – </w:t>
      </w:r>
      <w:r>
        <w:rPr>
          <w:lang w:val="pt-PT"/>
        </w:rPr>
        <w:t>Adicionar Material</w:t>
      </w:r>
    </w:p>
    <w:p w14:paraId="3206F079" w14:textId="77777777" w:rsidR="00EE4787" w:rsidRPr="00EE4787" w:rsidRDefault="00EE4787" w:rsidP="00EE4787">
      <w:pPr>
        <w:rPr>
          <w:lang w:val="pt-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536"/>
      </w:tblGrid>
      <w:tr w:rsidR="002A4721" w14:paraId="50D7FE14" w14:textId="77777777" w:rsidTr="00BE6CA8">
        <w:tc>
          <w:tcPr>
            <w:tcW w:w="2160" w:type="dxa"/>
            <w:shd w:val="clear" w:color="auto" w:fill="auto"/>
          </w:tcPr>
          <w:p w14:paraId="4F442D25" w14:textId="77777777" w:rsidR="002A4721" w:rsidRDefault="002A4721">
            <w:pPr>
              <w:pStyle w:val="p1a"/>
              <w:rPr>
                <w:b/>
                <w:bCs/>
                <w:lang w:val="pt-PT"/>
              </w:rPr>
            </w:pPr>
            <w:bookmarkStart w:id="2" w:name="_Hlk163212972"/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0584C075" w14:textId="77777777" w:rsidR="002A4721" w:rsidRDefault="00221FA2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Adicionar material ao inventário</w:t>
            </w:r>
          </w:p>
        </w:tc>
      </w:tr>
      <w:tr w:rsidR="002A4721" w14:paraId="777B052D" w14:textId="77777777" w:rsidTr="00BE6CA8">
        <w:tc>
          <w:tcPr>
            <w:tcW w:w="2160" w:type="dxa"/>
            <w:shd w:val="clear" w:color="auto" w:fill="auto"/>
          </w:tcPr>
          <w:p w14:paraId="093B1A3D" w14:textId="77777777" w:rsidR="002A4721" w:rsidRDefault="002A4721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3B6A48E3" w14:textId="77777777" w:rsidR="002A4721" w:rsidRDefault="00221FA2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encomendas pedidas</w:t>
            </w:r>
          </w:p>
        </w:tc>
      </w:tr>
      <w:tr w:rsidR="002A4721" w14:paraId="715577F3" w14:textId="77777777" w:rsidTr="00BE6CA8">
        <w:tc>
          <w:tcPr>
            <w:tcW w:w="2160" w:type="dxa"/>
            <w:shd w:val="clear" w:color="auto" w:fill="auto"/>
          </w:tcPr>
          <w:p w14:paraId="458291F3" w14:textId="77777777" w:rsidR="002A4721" w:rsidRDefault="002A4721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3D25E1D5" w14:textId="77777777" w:rsidR="002A4721" w:rsidRDefault="00636638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Mais material no inventário</w:t>
            </w:r>
          </w:p>
        </w:tc>
      </w:tr>
      <w:tr w:rsidR="002A4721" w14:paraId="0AE87ADD" w14:textId="77777777" w:rsidTr="00BE6CA8">
        <w:tc>
          <w:tcPr>
            <w:tcW w:w="2160" w:type="dxa"/>
            <w:shd w:val="clear" w:color="auto" w:fill="auto"/>
          </w:tcPr>
          <w:p w14:paraId="76E7A1BB" w14:textId="77777777" w:rsidR="002A4721" w:rsidRDefault="002A4721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2F3477E6" w14:textId="77777777" w:rsidR="002A4721" w:rsidRDefault="00221FA2" w:rsidP="006E603C">
            <w:pPr>
              <w:numPr>
                <w:ilvl w:val="0"/>
                <w:numId w:val="6"/>
              </w:numPr>
              <w:rPr>
                <w:lang w:val="pt-PT"/>
              </w:rPr>
            </w:pPr>
            <w:r>
              <w:rPr>
                <w:lang w:val="pt-PT"/>
              </w:rPr>
              <w:t>O Fornecedor adiciona um material ao inventário</w:t>
            </w:r>
          </w:p>
        </w:tc>
      </w:tr>
      <w:tr w:rsidR="002A4721" w14:paraId="40C6B3D0" w14:textId="77777777" w:rsidTr="00BE6CA8">
        <w:tc>
          <w:tcPr>
            <w:tcW w:w="2160" w:type="dxa"/>
            <w:shd w:val="clear" w:color="auto" w:fill="auto"/>
          </w:tcPr>
          <w:p w14:paraId="13BE2EA1" w14:textId="77777777" w:rsidR="002A4721" w:rsidRDefault="002A4721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020F8EC3" w14:textId="77777777" w:rsidR="002A4721" w:rsidRDefault="00004587" w:rsidP="006E603C">
            <w:pPr>
              <w:numPr>
                <w:ilvl w:val="0"/>
                <w:numId w:val="7"/>
              </w:numPr>
              <w:rPr>
                <w:lang w:val="pt-PT"/>
              </w:rPr>
            </w:pPr>
            <w:r>
              <w:rPr>
                <w:lang w:val="pt-PT"/>
              </w:rPr>
              <w:t>Caso seja concluído com sucesso, o Sistema envia uma mensagem de sucesso</w:t>
            </w:r>
          </w:p>
          <w:p w14:paraId="29E49221" w14:textId="77777777" w:rsidR="00321D96" w:rsidRPr="00321D96" w:rsidRDefault="00321D96" w:rsidP="006E603C">
            <w:pPr>
              <w:numPr>
                <w:ilvl w:val="0"/>
                <w:numId w:val="7"/>
              </w:numPr>
              <w:rPr>
                <w:lang w:val="pt-PT"/>
              </w:rPr>
            </w:pPr>
            <w:r w:rsidRPr="00321D96">
              <w:rPr>
                <w:lang w:val="pt-PT"/>
              </w:rPr>
              <w:t>Caso</w:t>
            </w:r>
            <w:r>
              <w:rPr>
                <w:lang w:val="pt-PT"/>
              </w:rPr>
              <w:t xml:space="preserve"> não</w:t>
            </w:r>
            <w:r w:rsidRPr="00321D96">
              <w:rPr>
                <w:lang w:val="pt-PT"/>
              </w:rPr>
              <w:t xml:space="preserve"> seja concluído com sucesso, o Sistema envia uma mensagem de </w:t>
            </w:r>
            <w:r>
              <w:rPr>
                <w:lang w:val="pt-PT"/>
              </w:rPr>
              <w:t>erro</w:t>
            </w:r>
          </w:p>
        </w:tc>
      </w:tr>
      <w:bookmarkEnd w:id="1"/>
      <w:bookmarkEnd w:id="2"/>
    </w:tbl>
    <w:p w14:paraId="21ED0968" w14:textId="77777777" w:rsidR="00321D96" w:rsidRDefault="00321D96" w:rsidP="00321D96">
      <w:pPr>
        <w:ind w:firstLine="0"/>
        <w:rPr>
          <w:lang w:val="pt-PT"/>
        </w:rPr>
      </w:pPr>
    </w:p>
    <w:p w14:paraId="1D8EA244" w14:textId="77777777" w:rsidR="00321D96" w:rsidRPr="00321D96" w:rsidRDefault="00321D96" w:rsidP="00321D96">
      <w:pPr>
        <w:ind w:firstLine="0"/>
        <w:rPr>
          <w:lang w:val="pt-PT"/>
        </w:rPr>
      </w:pPr>
      <w:r w:rsidRPr="00321D96">
        <w:rPr>
          <w:lang w:val="pt-PT"/>
        </w:rPr>
        <w:t xml:space="preserve">Fornecedor – </w:t>
      </w:r>
      <w:r>
        <w:rPr>
          <w:lang w:val="pt-PT"/>
        </w:rPr>
        <w:t xml:space="preserve">Remover </w:t>
      </w:r>
      <w:r w:rsidRPr="00321D96">
        <w:rPr>
          <w:lang w:val="pt-PT"/>
        </w:rPr>
        <w:t>Material</w:t>
      </w:r>
    </w:p>
    <w:p w14:paraId="03F3C91F" w14:textId="77777777" w:rsidR="00321D96" w:rsidRPr="00321D96" w:rsidRDefault="00321D96" w:rsidP="00321D96">
      <w:pPr>
        <w:rPr>
          <w:lang w:val="pt-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536"/>
      </w:tblGrid>
      <w:tr w:rsidR="00321D96" w:rsidRPr="00321D96" w14:paraId="1FF3A01B" w14:textId="77777777" w:rsidTr="00BE6CA8">
        <w:tc>
          <w:tcPr>
            <w:tcW w:w="2160" w:type="dxa"/>
            <w:shd w:val="clear" w:color="auto" w:fill="auto"/>
          </w:tcPr>
          <w:p w14:paraId="3A776980" w14:textId="77777777" w:rsidR="00321D96" w:rsidRPr="00321D96" w:rsidRDefault="00321D96" w:rsidP="00321D96">
            <w:pPr>
              <w:ind w:firstLine="0"/>
              <w:rPr>
                <w:b/>
                <w:bCs/>
                <w:lang w:val="pt-PT"/>
              </w:rPr>
            </w:pPr>
            <w:bookmarkStart w:id="3" w:name="_Hlk163213125"/>
            <w:r w:rsidRPr="00321D96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12173908" w14:textId="77777777" w:rsidR="00321D96" w:rsidRPr="00321D96" w:rsidRDefault="00321D96" w:rsidP="00321D96">
            <w:pPr>
              <w:ind w:firstLine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Remover</w:t>
            </w:r>
            <w:r w:rsidRPr="00321D96">
              <w:rPr>
                <w:b/>
                <w:bCs/>
                <w:lang w:val="pt-PT"/>
              </w:rPr>
              <w:t xml:space="preserve"> material ao inventário</w:t>
            </w:r>
          </w:p>
        </w:tc>
      </w:tr>
      <w:tr w:rsidR="00321D96" w:rsidRPr="00321D96" w14:paraId="40E1914A" w14:textId="77777777" w:rsidTr="00BE6CA8">
        <w:tc>
          <w:tcPr>
            <w:tcW w:w="2160" w:type="dxa"/>
            <w:shd w:val="clear" w:color="auto" w:fill="auto"/>
          </w:tcPr>
          <w:p w14:paraId="6051E820" w14:textId="77777777" w:rsidR="00321D96" w:rsidRPr="00321D96" w:rsidRDefault="00321D96" w:rsidP="00321D96">
            <w:pPr>
              <w:ind w:firstLine="0"/>
              <w:rPr>
                <w:b/>
                <w:bCs/>
                <w:lang w:val="pt-PT"/>
              </w:rPr>
            </w:pPr>
            <w:r w:rsidRPr="00321D96"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4142F5EE" w14:textId="77777777" w:rsidR="00321D96" w:rsidRPr="00321D96" w:rsidRDefault="00321D96" w:rsidP="00321D96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Ter material no inventário</w:t>
            </w:r>
          </w:p>
        </w:tc>
      </w:tr>
      <w:tr w:rsidR="00321D96" w:rsidRPr="00321D96" w14:paraId="54E21E8C" w14:textId="77777777" w:rsidTr="00BE6CA8">
        <w:tc>
          <w:tcPr>
            <w:tcW w:w="2160" w:type="dxa"/>
            <w:shd w:val="clear" w:color="auto" w:fill="auto"/>
          </w:tcPr>
          <w:p w14:paraId="288F97F4" w14:textId="77777777" w:rsidR="00321D96" w:rsidRPr="00321D96" w:rsidRDefault="00321D96" w:rsidP="00321D96">
            <w:pPr>
              <w:ind w:firstLine="0"/>
              <w:rPr>
                <w:b/>
                <w:bCs/>
                <w:lang w:val="pt-PT"/>
              </w:rPr>
            </w:pPr>
            <w:r w:rsidRPr="00321D96">
              <w:rPr>
                <w:b/>
                <w:bCs/>
                <w:lang w:val="pt-PT"/>
              </w:rPr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27C53DD7" w14:textId="77777777" w:rsidR="00321D96" w:rsidRPr="00321D96" w:rsidRDefault="00321D96" w:rsidP="00321D96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Menos material no inventário</w:t>
            </w:r>
          </w:p>
        </w:tc>
      </w:tr>
      <w:tr w:rsidR="00321D96" w:rsidRPr="00321D96" w14:paraId="4820B57B" w14:textId="77777777" w:rsidTr="00BE6CA8">
        <w:tc>
          <w:tcPr>
            <w:tcW w:w="2160" w:type="dxa"/>
            <w:shd w:val="clear" w:color="auto" w:fill="auto"/>
          </w:tcPr>
          <w:p w14:paraId="01BAB89B" w14:textId="77777777" w:rsidR="00321D96" w:rsidRPr="00321D96" w:rsidRDefault="00321D96" w:rsidP="00321D96">
            <w:pPr>
              <w:ind w:firstLine="0"/>
              <w:rPr>
                <w:b/>
                <w:bCs/>
                <w:lang w:val="pt-PT"/>
              </w:rPr>
            </w:pPr>
            <w:r w:rsidRPr="00321D96"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7348BA51" w14:textId="77777777" w:rsidR="00321D96" w:rsidRPr="00321D96" w:rsidRDefault="00321D96" w:rsidP="006E603C">
            <w:pPr>
              <w:numPr>
                <w:ilvl w:val="0"/>
                <w:numId w:val="14"/>
              </w:numPr>
              <w:rPr>
                <w:lang w:val="pt-PT"/>
              </w:rPr>
            </w:pPr>
            <w:r w:rsidRPr="00321D96">
              <w:rPr>
                <w:lang w:val="pt-PT"/>
              </w:rPr>
              <w:t xml:space="preserve">O Fornecedor </w:t>
            </w:r>
            <w:r>
              <w:rPr>
                <w:lang w:val="pt-PT"/>
              </w:rPr>
              <w:t>remove</w:t>
            </w:r>
            <w:r w:rsidRPr="00321D96">
              <w:rPr>
                <w:lang w:val="pt-PT"/>
              </w:rPr>
              <w:t xml:space="preserve"> um material</w:t>
            </w:r>
            <w:r>
              <w:rPr>
                <w:lang w:val="pt-PT"/>
              </w:rPr>
              <w:t xml:space="preserve"> do</w:t>
            </w:r>
            <w:r w:rsidRPr="00321D96">
              <w:rPr>
                <w:lang w:val="pt-PT"/>
              </w:rPr>
              <w:t xml:space="preserve"> inventário</w:t>
            </w:r>
          </w:p>
        </w:tc>
      </w:tr>
      <w:tr w:rsidR="00321D96" w:rsidRPr="00321D96" w14:paraId="2FFEDDBA" w14:textId="77777777" w:rsidTr="00BE6CA8">
        <w:tc>
          <w:tcPr>
            <w:tcW w:w="2160" w:type="dxa"/>
            <w:shd w:val="clear" w:color="auto" w:fill="auto"/>
          </w:tcPr>
          <w:p w14:paraId="29DF0A6C" w14:textId="77777777" w:rsidR="00321D96" w:rsidRPr="00321D96" w:rsidRDefault="00321D96" w:rsidP="00321D96">
            <w:pPr>
              <w:ind w:firstLine="0"/>
              <w:rPr>
                <w:b/>
                <w:bCs/>
                <w:lang w:val="pt-PT"/>
              </w:rPr>
            </w:pPr>
            <w:r w:rsidRPr="00321D96">
              <w:rPr>
                <w:b/>
                <w:bCs/>
                <w:lang w:val="pt-PT"/>
              </w:rPr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6C9FA9CC" w14:textId="77777777" w:rsidR="00321D96" w:rsidRDefault="00321D96" w:rsidP="006E603C">
            <w:pPr>
              <w:numPr>
                <w:ilvl w:val="0"/>
                <w:numId w:val="15"/>
              </w:numPr>
              <w:rPr>
                <w:lang w:val="pt-PT"/>
              </w:rPr>
            </w:pPr>
            <w:r w:rsidRPr="00321D96">
              <w:rPr>
                <w:lang w:val="pt-PT"/>
              </w:rPr>
              <w:t>Caso seja concluído com sucesso, o Sistema envia uma mensagem de sucesso</w:t>
            </w:r>
          </w:p>
          <w:p w14:paraId="4441EBC6" w14:textId="77777777" w:rsidR="00321D96" w:rsidRPr="00321D96" w:rsidRDefault="00321D96" w:rsidP="006E603C">
            <w:pPr>
              <w:numPr>
                <w:ilvl w:val="0"/>
                <w:numId w:val="15"/>
              </w:numPr>
              <w:rPr>
                <w:lang w:val="pt-PT"/>
              </w:rPr>
            </w:pPr>
            <w:r>
              <w:rPr>
                <w:lang w:val="pt-PT"/>
              </w:rPr>
              <w:t>Caso não seja concluído com sucesso, o Sistema envia uma mensagem de erro</w:t>
            </w:r>
          </w:p>
        </w:tc>
      </w:tr>
      <w:bookmarkEnd w:id="3"/>
    </w:tbl>
    <w:p w14:paraId="5F8CF765" w14:textId="77777777" w:rsidR="002A4721" w:rsidRDefault="002A4721" w:rsidP="002A4721">
      <w:pPr>
        <w:ind w:firstLine="0"/>
        <w:rPr>
          <w:lang w:val="pt-PT"/>
        </w:rPr>
      </w:pPr>
    </w:p>
    <w:p w14:paraId="7D3B2862" w14:textId="77777777" w:rsidR="00CF2647" w:rsidRDefault="00CA664A" w:rsidP="00CF2647">
      <w:pPr>
        <w:pStyle w:val="p1a"/>
        <w:rPr>
          <w:lang w:val="pt-PT"/>
        </w:rPr>
      </w:pPr>
      <w:r>
        <w:rPr>
          <w:lang w:val="pt-PT"/>
        </w:rPr>
        <w:t>Fornecedor</w:t>
      </w:r>
      <w:r w:rsidR="009C67E2">
        <w:rPr>
          <w:lang w:val="pt-PT"/>
        </w:rPr>
        <w:t xml:space="preserve"> – </w:t>
      </w:r>
      <w:r>
        <w:rPr>
          <w:lang w:val="pt-PT"/>
        </w:rPr>
        <w:t>Ver inventário</w:t>
      </w:r>
    </w:p>
    <w:p w14:paraId="618941D8" w14:textId="77777777" w:rsidR="00EE4787" w:rsidRPr="00EE4787" w:rsidRDefault="00EE4787" w:rsidP="00EE4787">
      <w:pPr>
        <w:rPr>
          <w:lang w:val="pt-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536"/>
      </w:tblGrid>
      <w:tr w:rsidR="00CF2647" w14:paraId="4076A7AF" w14:textId="77777777" w:rsidTr="00BE6CA8">
        <w:tc>
          <w:tcPr>
            <w:tcW w:w="2160" w:type="dxa"/>
            <w:shd w:val="clear" w:color="auto" w:fill="auto"/>
          </w:tcPr>
          <w:p w14:paraId="69AFDA40" w14:textId="77777777" w:rsidR="00CF2647" w:rsidRDefault="00CF2647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1A54C0D7" w14:textId="77777777" w:rsidR="00CF2647" w:rsidRDefault="00CA664A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Ver Inventário da Oficina</w:t>
            </w:r>
          </w:p>
        </w:tc>
      </w:tr>
      <w:tr w:rsidR="00CF2647" w14:paraId="0AD9B2F8" w14:textId="77777777" w:rsidTr="00BE6CA8">
        <w:tc>
          <w:tcPr>
            <w:tcW w:w="2160" w:type="dxa"/>
            <w:shd w:val="clear" w:color="auto" w:fill="auto"/>
          </w:tcPr>
          <w:p w14:paraId="230BCB87" w14:textId="77777777" w:rsidR="00CF2647" w:rsidRDefault="00CF2647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168BC38D" w14:textId="77777777" w:rsidR="00CF2647" w:rsidRDefault="00CF2647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 xml:space="preserve">Ter uma conta de </w:t>
            </w:r>
            <w:r w:rsidR="00CA664A">
              <w:rPr>
                <w:lang w:val="pt-PT"/>
              </w:rPr>
              <w:t>fornecedor e existir material</w:t>
            </w:r>
          </w:p>
        </w:tc>
      </w:tr>
      <w:tr w:rsidR="00CF2647" w14:paraId="4304D1C4" w14:textId="77777777" w:rsidTr="00BE6CA8">
        <w:tc>
          <w:tcPr>
            <w:tcW w:w="2160" w:type="dxa"/>
            <w:shd w:val="clear" w:color="auto" w:fill="auto"/>
          </w:tcPr>
          <w:p w14:paraId="5CB39727" w14:textId="77777777" w:rsidR="00CF2647" w:rsidRDefault="00CF2647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lastRenderedPageBreak/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70BAA2CF" w14:textId="77777777" w:rsidR="00CF2647" w:rsidRDefault="00CA664A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Visualiza a lista de inventário</w:t>
            </w:r>
          </w:p>
        </w:tc>
      </w:tr>
      <w:tr w:rsidR="00CF2647" w14:paraId="628455D5" w14:textId="77777777" w:rsidTr="00BE6CA8">
        <w:tc>
          <w:tcPr>
            <w:tcW w:w="2160" w:type="dxa"/>
            <w:shd w:val="clear" w:color="auto" w:fill="auto"/>
          </w:tcPr>
          <w:p w14:paraId="2AF01BB4" w14:textId="77777777" w:rsidR="00CF2647" w:rsidRDefault="00CF2647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58639784" w14:textId="77777777" w:rsidR="00CF2647" w:rsidRDefault="00492450" w:rsidP="006E603C">
            <w:pPr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Fornecedor seleciona lista de inventário</w:t>
            </w:r>
          </w:p>
          <w:p w14:paraId="7FB87598" w14:textId="77777777" w:rsidR="00CF2647" w:rsidRPr="00492450" w:rsidRDefault="009D5DF7" w:rsidP="006E603C">
            <w:pPr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O Sistema exibe o inventário</w:t>
            </w:r>
          </w:p>
        </w:tc>
      </w:tr>
      <w:tr w:rsidR="00CF2647" w14:paraId="0743EDCA" w14:textId="77777777" w:rsidTr="00BE6CA8">
        <w:tc>
          <w:tcPr>
            <w:tcW w:w="2160" w:type="dxa"/>
            <w:shd w:val="clear" w:color="auto" w:fill="auto"/>
          </w:tcPr>
          <w:p w14:paraId="09DDB1E9" w14:textId="77777777" w:rsidR="00CF2647" w:rsidRDefault="00CF2647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18FEEFD8" w14:textId="77777777" w:rsidR="00CF2647" w:rsidRDefault="00492450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Caso não exista inventário, o Sistema exibe uma mensagem a alertar o inventário vazio</w:t>
            </w:r>
          </w:p>
        </w:tc>
      </w:tr>
    </w:tbl>
    <w:p w14:paraId="54061A53" w14:textId="77777777" w:rsidR="009D5DF7" w:rsidRDefault="009D5DF7" w:rsidP="00CF2647">
      <w:pPr>
        <w:pStyle w:val="p1a"/>
        <w:rPr>
          <w:lang w:val="pt-PT"/>
        </w:rPr>
      </w:pPr>
    </w:p>
    <w:p w14:paraId="092CC7FC" w14:textId="77777777" w:rsidR="00CF2647" w:rsidRDefault="00492450" w:rsidP="00CF2647">
      <w:pPr>
        <w:pStyle w:val="p1a"/>
        <w:rPr>
          <w:lang w:val="pt-PT"/>
        </w:rPr>
      </w:pPr>
      <w:r>
        <w:rPr>
          <w:lang w:val="pt-PT"/>
        </w:rPr>
        <w:t>Fornecedor</w:t>
      </w:r>
      <w:r w:rsidR="009C67E2">
        <w:rPr>
          <w:lang w:val="pt-PT"/>
        </w:rPr>
        <w:t xml:space="preserve"> – </w:t>
      </w:r>
      <w:r>
        <w:rPr>
          <w:lang w:val="pt-PT"/>
        </w:rPr>
        <w:t>Ver encomendas do Gerente</w:t>
      </w:r>
    </w:p>
    <w:p w14:paraId="1600BC42" w14:textId="77777777" w:rsidR="00EE4787" w:rsidRPr="00EE4787" w:rsidRDefault="00EE4787" w:rsidP="00EE4787">
      <w:pPr>
        <w:rPr>
          <w:lang w:val="pt-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536"/>
      </w:tblGrid>
      <w:tr w:rsidR="00CF2647" w14:paraId="10C3961C" w14:textId="77777777" w:rsidTr="00BE6CA8">
        <w:tc>
          <w:tcPr>
            <w:tcW w:w="2160" w:type="dxa"/>
            <w:shd w:val="clear" w:color="auto" w:fill="auto"/>
          </w:tcPr>
          <w:p w14:paraId="3542DBD0" w14:textId="77777777" w:rsidR="00CF2647" w:rsidRDefault="00CF2647">
            <w:pPr>
              <w:pStyle w:val="p1a"/>
              <w:rPr>
                <w:b/>
                <w:bCs/>
                <w:lang w:val="pt-PT"/>
              </w:rPr>
            </w:pPr>
            <w:bookmarkStart w:id="4" w:name="_Hlk163213879"/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60F77801" w14:textId="77777777" w:rsidR="00CF2647" w:rsidRDefault="00492450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Ver encomendas realizadas pelo Gerente </w:t>
            </w:r>
          </w:p>
        </w:tc>
      </w:tr>
      <w:tr w:rsidR="00CF2647" w14:paraId="7F6B0EEF" w14:textId="77777777" w:rsidTr="00BE6CA8">
        <w:tc>
          <w:tcPr>
            <w:tcW w:w="2160" w:type="dxa"/>
            <w:shd w:val="clear" w:color="auto" w:fill="auto"/>
          </w:tcPr>
          <w:p w14:paraId="3A62582F" w14:textId="77777777" w:rsidR="00CF2647" w:rsidRDefault="00CF2647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69DDDCC3" w14:textId="77777777" w:rsidR="00CF2647" w:rsidRDefault="00492450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encomendas realizadas</w:t>
            </w:r>
          </w:p>
        </w:tc>
      </w:tr>
      <w:tr w:rsidR="00CF2647" w14:paraId="475900DF" w14:textId="77777777" w:rsidTr="00BE6CA8">
        <w:tc>
          <w:tcPr>
            <w:tcW w:w="2160" w:type="dxa"/>
            <w:shd w:val="clear" w:color="auto" w:fill="auto"/>
          </w:tcPr>
          <w:p w14:paraId="4928EED2" w14:textId="77777777" w:rsidR="00CF2647" w:rsidRDefault="00CF2647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425EBBD7" w14:textId="77777777" w:rsidR="00CF2647" w:rsidRDefault="00492450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Fornecedor vê a lista de encomendas</w:t>
            </w:r>
          </w:p>
        </w:tc>
      </w:tr>
      <w:tr w:rsidR="00CF2647" w14:paraId="6FFE9AE6" w14:textId="77777777" w:rsidTr="00BE6CA8">
        <w:tc>
          <w:tcPr>
            <w:tcW w:w="2160" w:type="dxa"/>
            <w:shd w:val="clear" w:color="auto" w:fill="auto"/>
          </w:tcPr>
          <w:p w14:paraId="3C8335B7" w14:textId="77777777" w:rsidR="00CF2647" w:rsidRDefault="00CF2647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10B08AFF" w14:textId="77777777" w:rsidR="00492450" w:rsidRPr="00492450" w:rsidRDefault="00492450" w:rsidP="006E603C">
            <w:pPr>
              <w:numPr>
                <w:ilvl w:val="0"/>
                <w:numId w:val="9"/>
              </w:numPr>
              <w:rPr>
                <w:lang w:val="pt-PT"/>
              </w:rPr>
            </w:pPr>
            <w:r>
              <w:rPr>
                <w:lang w:val="pt-PT"/>
              </w:rPr>
              <w:t>Fornecedor seleciona a opção de ver encomendas</w:t>
            </w:r>
          </w:p>
          <w:p w14:paraId="5FD1001F" w14:textId="77777777" w:rsidR="008B095F" w:rsidRDefault="009D5DF7" w:rsidP="006E603C">
            <w:pPr>
              <w:numPr>
                <w:ilvl w:val="0"/>
                <w:numId w:val="9"/>
              </w:numPr>
              <w:rPr>
                <w:lang w:val="pt-PT"/>
              </w:rPr>
            </w:pPr>
            <w:r>
              <w:rPr>
                <w:lang w:val="pt-PT"/>
              </w:rPr>
              <w:t>O sistema exibe a lista de encomendas.</w:t>
            </w:r>
          </w:p>
        </w:tc>
      </w:tr>
      <w:tr w:rsidR="00CF2647" w14:paraId="1B7B2235" w14:textId="77777777" w:rsidTr="00BE6CA8">
        <w:tc>
          <w:tcPr>
            <w:tcW w:w="2160" w:type="dxa"/>
            <w:shd w:val="clear" w:color="auto" w:fill="auto"/>
          </w:tcPr>
          <w:p w14:paraId="15894A24" w14:textId="77777777" w:rsidR="00CF2647" w:rsidRDefault="00CF2647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4EEDFFCC" w14:textId="77777777" w:rsidR="008B095F" w:rsidRDefault="009D5DF7" w:rsidP="006E603C">
            <w:pPr>
              <w:numPr>
                <w:ilvl w:val="0"/>
                <w:numId w:val="10"/>
              </w:numPr>
              <w:rPr>
                <w:lang w:val="pt-PT"/>
              </w:rPr>
            </w:pPr>
            <w:r>
              <w:rPr>
                <w:lang w:val="pt-PT"/>
              </w:rPr>
              <w:t xml:space="preserve">Caso não exista encomendas é exibida uma </w:t>
            </w:r>
            <w:r w:rsidR="008B095F">
              <w:rPr>
                <w:lang w:val="pt-PT"/>
              </w:rPr>
              <w:t xml:space="preserve">mensagem de erro a informar </w:t>
            </w:r>
            <w:r>
              <w:rPr>
                <w:lang w:val="pt-PT"/>
              </w:rPr>
              <w:t>não existe encomendas</w:t>
            </w:r>
          </w:p>
        </w:tc>
      </w:tr>
      <w:bookmarkEnd w:id="4"/>
    </w:tbl>
    <w:p w14:paraId="5DDC10B6" w14:textId="77777777" w:rsidR="002D6CEC" w:rsidRDefault="002D6CEC" w:rsidP="00852EA9">
      <w:pPr>
        <w:pStyle w:val="p1a"/>
        <w:rPr>
          <w:lang w:val="pt-PT"/>
        </w:rPr>
      </w:pPr>
    </w:p>
    <w:p w14:paraId="5E79FE91" w14:textId="77777777" w:rsidR="00852EA9" w:rsidRDefault="009D5DF7" w:rsidP="00852EA9">
      <w:pPr>
        <w:pStyle w:val="p1a"/>
        <w:rPr>
          <w:lang w:val="pt-PT"/>
        </w:rPr>
      </w:pPr>
      <w:r>
        <w:rPr>
          <w:lang w:val="pt-PT"/>
        </w:rPr>
        <w:t>Fornecedor</w:t>
      </w:r>
      <w:r w:rsidR="009C67E2">
        <w:rPr>
          <w:lang w:val="pt-PT"/>
        </w:rPr>
        <w:t xml:space="preserve"> – </w:t>
      </w:r>
      <w:r>
        <w:rPr>
          <w:lang w:val="pt-PT"/>
        </w:rPr>
        <w:t>Encerrar Sessão</w:t>
      </w:r>
    </w:p>
    <w:p w14:paraId="0927E276" w14:textId="77777777" w:rsidR="00EE4787" w:rsidRPr="00EE4787" w:rsidRDefault="00EE4787" w:rsidP="00EE4787">
      <w:pPr>
        <w:rPr>
          <w:lang w:val="pt-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536"/>
      </w:tblGrid>
      <w:tr w:rsidR="00852EA9" w14:paraId="4F10D5AC" w14:textId="77777777" w:rsidTr="00BE6CA8">
        <w:tc>
          <w:tcPr>
            <w:tcW w:w="2160" w:type="dxa"/>
            <w:shd w:val="clear" w:color="auto" w:fill="auto"/>
          </w:tcPr>
          <w:p w14:paraId="5A277DEA" w14:textId="77777777" w:rsidR="00852EA9" w:rsidRDefault="00852EA9">
            <w:pPr>
              <w:pStyle w:val="p1a"/>
              <w:rPr>
                <w:b/>
                <w:bCs/>
                <w:lang w:val="pt-PT"/>
              </w:rPr>
            </w:pPr>
            <w:bookmarkStart w:id="5" w:name="_Hlk163212623"/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38166AED" w14:textId="77777777" w:rsidR="00852EA9" w:rsidRDefault="009D5DF7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Terminar sessão com a conta de fornecedor</w:t>
            </w:r>
          </w:p>
        </w:tc>
      </w:tr>
      <w:tr w:rsidR="00852EA9" w14:paraId="1F6E2F83" w14:textId="77777777" w:rsidTr="00BE6CA8">
        <w:tc>
          <w:tcPr>
            <w:tcW w:w="2160" w:type="dxa"/>
            <w:shd w:val="clear" w:color="auto" w:fill="auto"/>
          </w:tcPr>
          <w:p w14:paraId="53E1FD93" w14:textId="77777777" w:rsidR="00852EA9" w:rsidRDefault="00852EA9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1FC9E54B" w14:textId="77777777" w:rsidR="00852EA9" w:rsidRDefault="00852EA9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conta iniciada</w:t>
            </w:r>
          </w:p>
        </w:tc>
      </w:tr>
      <w:tr w:rsidR="00852EA9" w14:paraId="54011186" w14:textId="77777777" w:rsidTr="00BE6CA8">
        <w:tc>
          <w:tcPr>
            <w:tcW w:w="2160" w:type="dxa"/>
            <w:shd w:val="clear" w:color="auto" w:fill="auto"/>
          </w:tcPr>
          <w:p w14:paraId="61217015" w14:textId="77777777" w:rsidR="00852EA9" w:rsidRDefault="00852EA9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5AD5B802" w14:textId="77777777" w:rsidR="00852EA9" w:rsidRDefault="009D5DF7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a conta encerrada do sistema</w:t>
            </w:r>
          </w:p>
        </w:tc>
      </w:tr>
      <w:tr w:rsidR="00852EA9" w14:paraId="2101BFBC" w14:textId="77777777" w:rsidTr="00BE6CA8">
        <w:tc>
          <w:tcPr>
            <w:tcW w:w="2160" w:type="dxa"/>
            <w:shd w:val="clear" w:color="auto" w:fill="auto"/>
          </w:tcPr>
          <w:p w14:paraId="480A11A1" w14:textId="77777777" w:rsidR="00852EA9" w:rsidRDefault="00852EA9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4553200F" w14:textId="77777777" w:rsidR="00852EA9" w:rsidRDefault="009D5DF7" w:rsidP="006E603C">
            <w:pPr>
              <w:numPr>
                <w:ilvl w:val="0"/>
                <w:numId w:val="3"/>
              </w:numPr>
              <w:rPr>
                <w:lang w:val="pt-PT"/>
              </w:rPr>
            </w:pPr>
            <w:r>
              <w:rPr>
                <w:lang w:val="pt-PT"/>
              </w:rPr>
              <w:t xml:space="preserve">O Fornecedor termina sessão  </w:t>
            </w:r>
          </w:p>
        </w:tc>
      </w:tr>
      <w:tr w:rsidR="00852EA9" w14:paraId="1F989B7C" w14:textId="77777777" w:rsidTr="00BE6CA8">
        <w:tc>
          <w:tcPr>
            <w:tcW w:w="2160" w:type="dxa"/>
            <w:shd w:val="clear" w:color="auto" w:fill="auto"/>
          </w:tcPr>
          <w:p w14:paraId="5B25526E" w14:textId="77777777" w:rsidR="00852EA9" w:rsidRDefault="00852EA9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41D83C93" w14:textId="77777777" w:rsidR="00852EA9" w:rsidRDefault="00420590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Sem caminho alternativo</w:t>
            </w:r>
          </w:p>
        </w:tc>
      </w:tr>
      <w:bookmarkEnd w:id="5"/>
    </w:tbl>
    <w:p w14:paraId="3C91B3D9" w14:textId="77777777" w:rsidR="00984E8A" w:rsidRDefault="00984E8A" w:rsidP="00984E8A">
      <w:pPr>
        <w:ind w:firstLine="0"/>
        <w:rPr>
          <w:lang w:val="pt-PT"/>
        </w:rPr>
      </w:pPr>
    </w:p>
    <w:p w14:paraId="3CAD5078" w14:textId="77777777" w:rsidR="00984E8A" w:rsidRDefault="00636638" w:rsidP="00984E8A">
      <w:pPr>
        <w:pStyle w:val="p1a"/>
        <w:rPr>
          <w:lang w:val="pt-PT"/>
        </w:rPr>
      </w:pPr>
      <w:r>
        <w:rPr>
          <w:lang w:val="pt-PT"/>
        </w:rPr>
        <w:t>Mecânico</w:t>
      </w:r>
      <w:r w:rsidR="009C67E2">
        <w:rPr>
          <w:lang w:val="pt-PT"/>
        </w:rPr>
        <w:t xml:space="preserve"> – </w:t>
      </w:r>
      <w:r>
        <w:rPr>
          <w:lang w:val="pt-PT"/>
        </w:rPr>
        <w:t>Iniciar Sessão</w:t>
      </w:r>
    </w:p>
    <w:p w14:paraId="5FF4CDC1" w14:textId="77777777" w:rsidR="00EE4787" w:rsidRPr="00EE4787" w:rsidRDefault="00EE4787" w:rsidP="00EE4787">
      <w:pPr>
        <w:rPr>
          <w:lang w:val="pt-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536"/>
      </w:tblGrid>
      <w:tr w:rsidR="00636638" w14:paraId="457E6EB2" w14:textId="77777777" w:rsidTr="00BE6CA8">
        <w:tc>
          <w:tcPr>
            <w:tcW w:w="2160" w:type="dxa"/>
            <w:shd w:val="clear" w:color="auto" w:fill="auto"/>
          </w:tcPr>
          <w:p w14:paraId="4D864DDD" w14:textId="77777777" w:rsidR="00636638" w:rsidRDefault="00636638" w:rsidP="00636638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3465EE94" w14:textId="77777777" w:rsidR="00636638" w:rsidRDefault="00636638" w:rsidP="00636638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Iniciar sessão com conta de fornecedor</w:t>
            </w:r>
          </w:p>
        </w:tc>
      </w:tr>
      <w:tr w:rsidR="00636638" w14:paraId="3E356F47" w14:textId="77777777" w:rsidTr="00BE6CA8">
        <w:tc>
          <w:tcPr>
            <w:tcW w:w="2160" w:type="dxa"/>
            <w:shd w:val="clear" w:color="auto" w:fill="auto"/>
          </w:tcPr>
          <w:p w14:paraId="1E696EB8" w14:textId="77777777" w:rsidR="00636638" w:rsidRDefault="00636638" w:rsidP="00636638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4DC94A55" w14:textId="77777777" w:rsidR="00636638" w:rsidRDefault="00636638" w:rsidP="00636638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uma conta</w:t>
            </w:r>
          </w:p>
        </w:tc>
      </w:tr>
      <w:tr w:rsidR="00636638" w14:paraId="53A0DDA5" w14:textId="77777777" w:rsidTr="00BE6CA8">
        <w:tc>
          <w:tcPr>
            <w:tcW w:w="2160" w:type="dxa"/>
            <w:shd w:val="clear" w:color="auto" w:fill="auto"/>
          </w:tcPr>
          <w:p w14:paraId="22FACCD0" w14:textId="77777777" w:rsidR="00636638" w:rsidRDefault="00636638" w:rsidP="00636638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0A900F1F" w14:textId="77777777" w:rsidR="00636638" w:rsidRDefault="00636638" w:rsidP="00636638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acesso a funções apenas para fornecedores</w:t>
            </w:r>
          </w:p>
        </w:tc>
      </w:tr>
      <w:tr w:rsidR="00636638" w14:paraId="56DCC030" w14:textId="77777777" w:rsidTr="00BE6CA8">
        <w:tc>
          <w:tcPr>
            <w:tcW w:w="2160" w:type="dxa"/>
            <w:shd w:val="clear" w:color="auto" w:fill="auto"/>
          </w:tcPr>
          <w:p w14:paraId="5D63E46C" w14:textId="77777777" w:rsidR="00636638" w:rsidRDefault="00636638" w:rsidP="00636638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5C3EE923" w14:textId="77777777" w:rsidR="00636638" w:rsidRDefault="00636638" w:rsidP="006E603C">
            <w:pPr>
              <w:pStyle w:val="p1a"/>
              <w:numPr>
                <w:ilvl w:val="0"/>
                <w:numId w:val="11"/>
              </w:numPr>
              <w:rPr>
                <w:lang w:val="pt-PT"/>
              </w:rPr>
            </w:pPr>
            <w:r>
              <w:rPr>
                <w:lang w:val="pt-PT"/>
              </w:rPr>
              <w:t>Mecânico insere nome de utilizador e palavra-passe</w:t>
            </w:r>
          </w:p>
          <w:p w14:paraId="7482BEC0" w14:textId="77777777" w:rsidR="00636638" w:rsidRDefault="00636638" w:rsidP="006E603C">
            <w:pPr>
              <w:numPr>
                <w:ilvl w:val="0"/>
                <w:numId w:val="11"/>
              </w:numPr>
              <w:rPr>
                <w:lang w:val="pt-PT"/>
              </w:rPr>
            </w:pPr>
            <w:r>
              <w:rPr>
                <w:lang w:val="pt-PT"/>
              </w:rPr>
              <w:t>Sistema confirma credenciais</w:t>
            </w:r>
          </w:p>
        </w:tc>
      </w:tr>
      <w:tr w:rsidR="00636638" w14:paraId="2F20481E" w14:textId="77777777" w:rsidTr="00BE6CA8">
        <w:tc>
          <w:tcPr>
            <w:tcW w:w="2160" w:type="dxa"/>
            <w:shd w:val="clear" w:color="auto" w:fill="auto"/>
          </w:tcPr>
          <w:p w14:paraId="6DC5D5C4" w14:textId="77777777" w:rsidR="00636638" w:rsidRDefault="00636638" w:rsidP="00636638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59A6A25C" w14:textId="77777777" w:rsidR="00636638" w:rsidRDefault="00636638" w:rsidP="006E603C">
            <w:pPr>
              <w:pStyle w:val="p1a"/>
              <w:numPr>
                <w:ilvl w:val="0"/>
                <w:numId w:val="12"/>
              </w:numPr>
              <w:rPr>
                <w:lang w:val="pt-PT"/>
              </w:rPr>
            </w:pPr>
            <w:r>
              <w:rPr>
                <w:lang w:val="pt-PT"/>
              </w:rPr>
              <w:t>Credenciais erradas</w:t>
            </w:r>
          </w:p>
          <w:p w14:paraId="68AF7B76" w14:textId="77777777" w:rsidR="00636638" w:rsidRDefault="00636638" w:rsidP="006E603C">
            <w:pPr>
              <w:numPr>
                <w:ilvl w:val="0"/>
                <w:numId w:val="12"/>
              </w:numPr>
              <w:rPr>
                <w:lang w:val="pt-PT"/>
              </w:rPr>
            </w:pPr>
            <w:r>
              <w:rPr>
                <w:lang w:val="pt-PT"/>
              </w:rPr>
              <w:t xml:space="preserve">Sistema pede ao mecânico para </w:t>
            </w:r>
            <w:r w:rsidRPr="00221FA2">
              <w:rPr>
                <w:lang w:val="pt-PT"/>
              </w:rPr>
              <w:t>reintroduzir</w:t>
            </w:r>
            <w:r>
              <w:rPr>
                <w:lang w:val="pt-PT"/>
              </w:rPr>
              <w:t xml:space="preserve"> credenciais</w:t>
            </w:r>
          </w:p>
        </w:tc>
      </w:tr>
    </w:tbl>
    <w:p w14:paraId="047B701B" w14:textId="77777777" w:rsidR="00984E8A" w:rsidRDefault="00984E8A" w:rsidP="00984E8A">
      <w:pPr>
        <w:ind w:firstLine="0"/>
        <w:rPr>
          <w:lang w:val="pt-PT"/>
        </w:rPr>
      </w:pPr>
    </w:p>
    <w:p w14:paraId="0E88810C" w14:textId="77777777" w:rsidR="00FB2E6C" w:rsidRDefault="00636638" w:rsidP="00FB2E6C">
      <w:pPr>
        <w:pStyle w:val="p1a"/>
        <w:rPr>
          <w:lang w:val="pt-PT"/>
        </w:rPr>
      </w:pPr>
      <w:r>
        <w:rPr>
          <w:lang w:val="pt-PT"/>
        </w:rPr>
        <w:t>Mecânico</w:t>
      </w:r>
      <w:r w:rsidR="009C67E2">
        <w:rPr>
          <w:lang w:val="pt-PT"/>
        </w:rPr>
        <w:t xml:space="preserve"> – </w:t>
      </w:r>
      <w:r>
        <w:rPr>
          <w:lang w:val="pt-PT"/>
        </w:rPr>
        <w:t xml:space="preserve">Adicionar </w:t>
      </w:r>
      <w:r w:rsidR="00321D96">
        <w:rPr>
          <w:lang w:val="pt-PT"/>
        </w:rPr>
        <w:t>m</w:t>
      </w:r>
      <w:r>
        <w:rPr>
          <w:lang w:val="pt-PT"/>
        </w:rPr>
        <w:t>aterial</w:t>
      </w:r>
      <w:r w:rsidR="00321D96">
        <w:rPr>
          <w:lang w:val="pt-PT"/>
        </w:rPr>
        <w:t xml:space="preserve"> </w:t>
      </w:r>
    </w:p>
    <w:p w14:paraId="25CB568B" w14:textId="77777777" w:rsidR="00EE4787" w:rsidRPr="00EE4787" w:rsidRDefault="00EE4787" w:rsidP="00EE4787">
      <w:pPr>
        <w:rPr>
          <w:lang w:val="pt-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536"/>
      </w:tblGrid>
      <w:tr w:rsidR="00636638" w14:paraId="6B04EABF" w14:textId="77777777" w:rsidTr="00BE6CA8">
        <w:tc>
          <w:tcPr>
            <w:tcW w:w="2160" w:type="dxa"/>
            <w:shd w:val="clear" w:color="auto" w:fill="auto"/>
          </w:tcPr>
          <w:p w14:paraId="04C3DA48" w14:textId="77777777" w:rsidR="00636638" w:rsidRDefault="00636638" w:rsidP="00636638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6899B014" w14:textId="77777777" w:rsidR="00636638" w:rsidRDefault="00636638" w:rsidP="00636638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Adicionar material ao inventário</w:t>
            </w:r>
          </w:p>
        </w:tc>
      </w:tr>
      <w:tr w:rsidR="00636638" w14:paraId="787ECC0A" w14:textId="77777777" w:rsidTr="00BE6CA8">
        <w:tc>
          <w:tcPr>
            <w:tcW w:w="2160" w:type="dxa"/>
            <w:shd w:val="clear" w:color="auto" w:fill="auto"/>
          </w:tcPr>
          <w:p w14:paraId="36AE886A" w14:textId="77777777" w:rsidR="00636638" w:rsidRDefault="00636638" w:rsidP="00636638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60B41B0E" w14:textId="77777777" w:rsidR="00636638" w:rsidRDefault="00636638" w:rsidP="00636638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Não ter utilizado o material</w:t>
            </w:r>
          </w:p>
        </w:tc>
      </w:tr>
      <w:tr w:rsidR="00636638" w14:paraId="67C05879" w14:textId="77777777" w:rsidTr="00BE6CA8">
        <w:tc>
          <w:tcPr>
            <w:tcW w:w="2160" w:type="dxa"/>
            <w:shd w:val="clear" w:color="auto" w:fill="auto"/>
          </w:tcPr>
          <w:p w14:paraId="33668150" w14:textId="77777777" w:rsidR="00636638" w:rsidRDefault="00636638" w:rsidP="00636638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7E7BA044" w14:textId="77777777" w:rsidR="00636638" w:rsidRDefault="00636638" w:rsidP="00636638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Mais material no inventário</w:t>
            </w:r>
          </w:p>
        </w:tc>
      </w:tr>
      <w:tr w:rsidR="00636638" w14:paraId="7877B49C" w14:textId="77777777" w:rsidTr="00BE6CA8">
        <w:tc>
          <w:tcPr>
            <w:tcW w:w="2160" w:type="dxa"/>
            <w:shd w:val="clear" w:color="auto" w:fill="auto"/>
          </w:tcPr>
          <w:p w14:paraId="590EF8E4" w14:textId="77777777" w:rsidR="00636638" w:rsidRDefault="00636638" w:rsidP="00636638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2E6F21FD" w14:textId="77777777" w:rsidR="00636638" w:rsidRDefault="00636638" w:rsidP="006E603C">
            <w:pPr>
              <w:numPr>
                <w:ilvl w:val="0"/>
                <w:numId w:val="13"/>
              </w:numPr>
              <w:rPr>
                <w:lang w:val="pt-PT"/>
              </w:rPr>
            </w:pPr>
            <w:r>
              <w:rPr>
                <w:lang w:val="pt-PT"/>
              </w:rPr>
              <w:t xml:space="preserve">O </w:t>
            </w:r>
            <w:r w:rsidR="00321D96">
              <w:rPr>
                <w:lang w:val="pt-PT"/>
              </w:rPr>
              <w:t>mecânico</w:t>
            </w:r>
            <w:r>
              <w:rPr>
                <w:lang w:val="pt-PT"/>
              </w:rPr>
              <w:t xml:space="preserve"> adiciona um material ao inventário</w:t>
            </w:r>
          </w:p>
        </w:tc>
      </w:tr>
      <w:tr w:rsidR="00636638" w14:paraId="070F3E81" w14:textId="77777777" w:rsidTr="00BE6CA8">
        <w:tc>
          <w:tcPr>
            <w:tcW w:w="2160" w:type="dxa"/>
            <w:shd w:val="clear" w:color="auto" w:fill="auto"/>
          </w:tcPr>
          <w:p w14:paraId="2358AC60" w14:textId="77777777" w:rsidR="00636638" w:rsidRDefault="00636638" w:rsidP="00636638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lastRenderedPageBreak/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1BD9A157" w14:textId="77777777" w:rsidR="00636638" w:rsidRDefault="00636638" w:rsidP="00636638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Caso seja concluído com sucesso, o Sistema envia uma mensagem de sucesso</w:t>
            </w:r>
          </w:p>
        </w:tc>
      </w:tr>
    </w:tbl>
    <w:p w14:paraId="6EDDA1AB" w14:textId="77777777" w:rsidR="00984E8A" w:rsidRDefault="00984E8A" w:rsidP="00C51FD1">
      <w:pPr>
        <w:ind w:firstLine="0"/>
        <w:rPr>
          <w:lang w:val="pt-PT"/>
        </w:rPr>
      </w:pPr>
    </w:p>
    <w:p w14:paraId="47900FE9" w14:textId="77777777" w:rsidR="00FB2E6C" w:rsidRDefault="00321D96" w:rsidP="00FB2E6C">
      <w:pPr>
        <w:pStyle w:val="p1a"/>
        <w:rPr>
          <w:lang w:val="pt-PT"/>
        </w:rPr>
      </w:pPr>
      <w:r>
        <w:rPr>
          <w:lang w:val="pt-PT"/>
        </w:rPr>
        <w:t>Mecânico</w:t>
      </w:r>
      <w:r w:rsidR="009C67E2">
        <w:rPr>
          <w:lang w:val="pt-PT"/>
        </w:rPr>
        <w:t xml:space="preserve"> – </w:t>
      </w:r>
      <w:r>
        <w:rPr>
          <w:lang w:val="pt-PT"/>
        </w:rPr>
        <w:t xml:space="preserve">Remover material </w:t>
      </w:r>
    </w:p>
    <w:p w14:paraId="7CBF41F8" w14:textId="77777777" w:rsidR="00EE4787" w:rsidRPr="00EE4787" w:rsidRDefault="00EE4787" w:rsidP="00EE4787">
      <w:pPr>
        <w:rPr>
          <w:lang w:val="pt-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536"/>
      </w:tblGrid>
      <w:tr w:rsidR="00321D96" w14:paraId="0237CD28" w14:textId="77777777" w:rsidTr="00BE6CA8">
        <w:tc>
          <w:tcPr>
            <w:tcW w:w="2160" w:type="dxa"/>
            <w:shd w:val="clear" w:color="auto" w:fill="auto"/>
          </w:tcPr>
          <w:p w14:paraId="5052CF9D" w14:textId="77777777" w:rsidR="00321D96" w:rsidRDefault="00321D96" w:rsidP="00321D96">
            <w:pPr>
              <w:pStyle w:val="p1a"/>
              <w:rPr>
                <w:b/>
                <w:bCs/>
                <w:lang w:val="pt-PT"/>
              </w:rPr>
            </w:pPr>
            <w:bookmarkStart w:id="6" w:name="_Hlk163212450"/>
            <w:r w:rsidRPr="00321D96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13F39214" w14:textId="77777777" w:rsidR="00321D96" w:rsidRDefault="00321D96" w:rsidP="00321D96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Remover</w:t>
            </w:r>
            <w:r w:rsidRPr="00321D96">
              <w:rPr>
                <w:b/>
                <w:bCs/>
                <w:lang w:val="pt-PT"/>
              </w:rPr>
              <w:t xml:space="preserve"> material ao inventário</w:t>
            </w:r>
          </w:p>
        </w:tc>
      </w:tr>
      <w:tr w:rsidR="00321D96" w14:paraId="379B0EB9" w14:textId="77777777" w:rsidTr="00BE6CA8">
        <w:tc>
          <w:tcPr>
            <w:tcW w:w="2160" w:type="dxa"/>
            <w:shd w:val="clear" w:color="auto" w:fill="auto"/>
          </w:tcPr>
          <w:p w14:paraId="31C61A60" w14:textId="77777777" w:rsidR="00321D96" w:rsidRDefault="00321D96" w:rsidP="00321D96">
            <w:pPr>
              <w:pStyle w:val="p1a"/>
              <w:rPr>
                <w:b/>
                <w:bCs/>
                <w:lang w:val="pt-PT"/>
              </w:rPr>
            </w:pPr>
            <w:r w:rsidRPr="00321D96"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17EE9A1D" w14:textId="77777777" w:rsidR="00321D96" w:rsidRDefault="00321D96" w:rsidP="00321D96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material no inventário</w:t>
            </w:r>
          </w:p>
        </w:tc>
      </w:tr>
      <w:tr w:rsidR="00321D96" w14:paraId="629966E0" w14:textId="77777777" w:rsidTr="00BE6CA8">
        <w:tc>
          <w:tcPr>
            <w:tcW w:w="2160" w:type="dxa"/>
            <w:shd w:val="clear" w:color="auto" w:fill="auto"/>
          </w:tcPr>
          <w:p w14:paraId="52908DEC" w14:textId="77777777" w:rsidR="00321D96" w:rsidRDefault="00321D96" w:rsidP="00321D96">
            <w:pPr>
              <w:pStyle w:val="p1a"/>
              <w:rPr>
                <w:b/>
                <w:bCs/>
                <w:lang w:val="pt-PT"/>
              </w:rPr>
            </w:pPr>
            <w:r w:rsidRPr="00321D96">
              <w:rPr>
                <w:b/>
                <w:bCs/>
                <w:lang w:val="pt-PT"/>
              </w:rPr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0EA171DA" w14:textId="77777777" w:rsidR="00321D96" w:rsidRDefault="00321D96" w:rsidP="00321D96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Menos material no inventário</w:t>
            </w:r>
          </w:p>
        </w:tc>
      </w:tr>
      <w:tr w:rsidR="00321D96" w14:paraId="1AFAA8FC" w14:textId="77777777" w:rsidTr="00BE6CA8">
        <w:tc>
          <w:tcPr>
            <w:tcW w:w="2160" w:type="dxa"/>
            <w:shd w:val="clear" w:color="auto" w:fill="auto"/>
          </w:tcPr>
          <w:p w14:paraId="320C7F6F" w14:textId="77777777" w:rsidR="00321D96" w:rsidRDefault="00321D96" w:rsidP="00321D96">
            <w:pPr>
              <w:pStyle w:val="p1a"/>
              <w:rPr>
                <w:b/>
                <w:bCs/>
                <w:lang w:val="pt-PT"/>
              </w:rPr>
            </w:pPr>
            <w:r w:rsidRPr="00321D96"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248199EC" w14:textId="77777777" w:rsidR="00321D96" w:rsidRDefault="00321D96" w:rsidP="006E603C">
            <w:pPr>
              <w:numPr>
                <w:ilvl w:val="0"/>
                <w:numId w:val="16"/>
              </w:numPr>
              <w:rPr>
                <w:lang w:val="pt-PT"/>
              </w:rPr>
            </w:pPr>
            <w:r w:rsidRPr="00321D96">
              <w:rPr>
                <w:lang w:val="pt-PT"/>
              </w:rPr>
              <w:t xml:space="preserve">O </w:t>
            </w:r>
            <w:r>
              <w:rPr>
                <w:lang w:val="pt-PT"/>
              </w:rPr>
              <w:t>mecânico</w:t>
            </w:r>
            <w:r w:rsidRPr="00321D96">
              <w:rPr>
                <w:lang w:val="pt-PT"/>
              </w:rPr>
              <w:t xml:space="preserve"> </w:t>
            </w:r>
            <w:r>
              <w:rPr>
                <w:lang w:val="pt-PT"/>
              </w:rPr>
              <w:t>remove</w:t>
            </w:r>
            <w:r w:rsidRPr="00321D96">
              <w:rPr>
                <w:lang w:val="pt-PT"/>
              </w:rPr>
              <w:t xml:space="preserve"> um material</w:t>
            </w:r>
            <w:r>
              <w:rPr>
                <w:lang w:val="pt-PT"/>
              </w:rPr>
              <w:t xml:space="preserve"> do</w:t>
            </w:r>
            <w:r w:rsidRPr="00321D96">
              <w:rPr>
                <w:lang w:val="pt-PT"/>
              </w:rPr>
              <w:t xml:space="preserve"> inventário</w:t>
            </w:r>
          </w:p>
        </w:tc>
      </w:tr>
      <w:tr w:rsidR="00321D96" w14:paraId="66D4DB6F" w14:textId="77777777" w:rsidTr="00BE6CA8">
        <w:tc>
          <w:tcPr>
            <w:tcW w:w="2160" w:type="dxa"/>
            <w:shd w:val="clear" w:color="auto" w:fill="auto"/>
          </w:tcPr>
          <w:p w14:paraId="1D319282" w14:textId="77777777" w:rsidR="00321D96" w:rsidRDefault="00321D96" w:rsidP="00321D96">
            <w:pPr>
              <w:pStyle w:val="p1a"/>
              <w:rPr>
                <w:b/>
                <w:bCs/>
                <w:lang w:val="pt-PT"/>
              </w:rPr>
            </w:pPr>
            <w:r w:rsidRPr="00321D96">
              <w:rPr>
                <w:b/>
                <w:bCs/>
                <w:lang w:val="pt-PT"/>
              </w:rPr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11CE393B" w14:textId="77777777" w:rsidR="00321D96" w:rsidRDefault="00321D96" w:rsidP="006E603C">
            <w:pPr>
              <w:numPr>
                <w:ilvl w:val="0"/>
                <w:numId w:val="17"/>
              </w:numPr>
              <w:rPr>
                <w:lang w:val="pt-PT"/>
              </w:rPr>
            </w:pPr>
            <w:r w:rsidRPr="00321D96">
              <w:rPr>
                <w:lang w:val="pt-PT"/>
              </w:rPr>
              <w:t>Caso seja concluído com sucesso, o Sistema envia uma mensagem de sucesso</w:t>
            </w:r>
          </w:p>
          <w:p w14:paraId="2F764229" w14:textId="77777777" w:rsidR="00321D96" w:rsidRDefault="00321D96" w:rsidP="006E603C">
            <w:pPr>
              <w:numPr>
                <w:ilvl w:val="0"/>
                <w:numId w:val="17"/>
              </w:numPr>
              <w:rPr>
                <w:lang w:val="pt-PT"/>
              </w:rPr>
            </w:pPr>
            <w:r>
              <w:rPr>
                <w:lang w:val="pt-PT"/>
              </w:rPr>
              <w:t>Caso não seja concluído com sucesso, o Sistema envia uma mensagem de erro</w:t>
            </w:r>
          </w:p>
        </w:tc>
      </w:tr>
      <w:bookmarkEnd w:id="6"/>
    </w:tbl>
    <w:p w14:paraId="0EF3288A" w14:textId="77777777" w:rsidR="00FB2E6C" w:rsidRDefault="00FB2E6C" w:rsidP="00C51FD1">
      <w:pPr>
        <w:ind w:firstLine="0"/>
        <w:rPr>
          <w:lang w:val="pt-PT"/>
        </w:rPr>
      </w:pPr>
    </w:p>
    <w:p w14:paraId="2166E93C" w14:textId="77777777" w:rsidR="004353B8" w:rsidRDefault="004353B8" w:rsidP="004353B8">
      <w:pPr>
        <w:pStyle w:val="p1a"/>
        <w:rPr>
          <w:lang w:val="pt-PT"/>
        </w:rPr>
      </w:pPr>
      <w:r>
        <w:rPr>
          <w:lang w:val="pt-PT"/>
        </w:rPr>
        <w:t xml:space="preserve">Mecânico – Ver inventário </w:t>
      </w:r>
    </w:p>
    <w:p w14:paraId="040E77FF" w14:textId="77777777" w:rsidR="004353B8" w:rsidRPr="004353B8" w:rsidRDefault="004353B8" w:rsidP="004353B8">
      <w:pPr>
        <w:rPr>
          <w:lang w:val="pt-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536"/>
      </w:tblGrid>
      <w:tr w:rsidR="004353B8" w14:paraId="4DB29636" w14:textId="77777777" w:rsidTr="004353B8">
        <w:tc>
          <w:tcPr>
            <w:tcW w:w="2160" w:type="dxa"/>
            <w:shd w:val="clear" w:color="auto" w:fill="auto"/>
          </w:tcPr>
          <w:p w14:paraId="3A1E12E8" w14:textId="77777777" w:rsidR="004353B8" w:rsidRDefault="004353B8" w:rsidP="004353B8">
            <w:pPr>
              <w:pStyle w:val="p1a"/>
              <w:rPr>
                <w:b/>
                <w:bCs/>
                <w:lang w:val="pt-PT"/>
              </w:rPr>
            </w:pPr>
            <w:bookmarkStart w:id="7" w:name="_Hlk163213227"/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2EC81AA2" w14:textId="77777777" w:rsidR="004353B8" w:rsidRDefault="004353B8" w:rsidP="004353B8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Ver Inventário da Oficina</w:t>
            </w:r>
          </w:p>
        </w:tc>
      </w:tr>
      <w:tr w:rsidR="004353B8" w14:paraId="2C2A1A97" w14:textId="77777777" w:rsidTr="004353B8">
        <w:tc>
          <w:tcPr>
            <w:tcW w:w="2160" w:type="dxa"/>
            <w:shd w:val="clear" w:color="auto" w:fill="auto"/>
          </w:tcPr>
          <w:p w14:paraId="57397BE5" w14:textId="77777777" w:rsidR="004353B8" w:rsidRDefault="004353B8" w:rsidP="004353B8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5352D7B5" w14:textId="77777777" w:rsidR="004353B8" w:rsidRDefault="004353B8" w:rsidP="004353B8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uma conta de mecânico e existir material</w:t>
            </w:r>
          </w:p>
        </w:tc>
      </w:tr>
      <w:tr w:rsidR="004353B8" w14:paraId="343772CB" w14:textId="77777777" w:rsidTr="004353B8">
        <w:tc>
          <w:tcPr>
            <w:tcW w:w="2160" w:type="dxa"/>
            <w:shd w:val="clear" w:color="auto" w:fill="auto"/>
          </w:tcPr>
          <w:p w14:paraId="664AD28B" w14:textId="77777777" w:rsidR="004353B8" w:rsidRDefault="004353B8" w:rsidP="004353B8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5F7C0778" w14:textId="77777777" w:rsidR="004353B8" w:rsidRDefault="004353B8" w:rsidP="004353B8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Visualiza a lista de inventário</w:t>
            </w:r>
          </w:p>
        </w:tc>
      </w:tr>
      <w:tr w:rsidR="004353B8" w14:paraId="0EA4CFBA" w14:textId="77777777" w:rsidTr="004353B8">
        <w:tc>
          <w:tcPr>
            <w:tcW w:w="2160" w:type="dxa"/>
            <w:shd w:val="clear" w:color="auto" w:fill="auto"/>
          </w:tcPr>
          <w:p w14:paraId="4E3B9450" w14:textId="77777777" w:rsidR="004353B8" w:rsidRDefault="004353B8" w:rsidP="004353B8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5EB58E3D" w14:textId="77777777" w:rsidR="004353B8" w:rsidRDefault="004353B8" w:rsidP="006E603C">
            <w:pPr>
              <w:numPr>
                <w:ilvl w:val="0"/>
                <w:numId w:val="41"/>
              </w:numPr>
              <w:rPr>
                <w:lang w:val="pt-PT"/>
              </w:rPr>
            </w:pPr>
            <w:r>
              <w:rPr>
                <w:lang w:val="pt-PT"/>
              </w:rPr>
              <w:t>O Mecânico seleciona lista de inventário</w:t>
            </w:r>
          </w:p>
          <w:p w14:paraId="761E9771" w14:textId="77777777" w:rsidR="004353B8" w:rsidRDefault="004353B8" w:rsidP="006E603C">
            <w:pPr>
              <w:numPr>
                <w:ilvl w:val="0"/>
                <w:numId w:val="16"/>
              </w:numPr>
              <w:rPr>
                <w:lang w:val="pt-PT"/>
              </w:rPr>
            </w:pPr>
            <w:r>
              <w:rPr>
                <w:lang w:val="pt-PT"/>
              </w:rPr>
              <w:t>O Sistema exibe o inventário</w:t>
            </w:r>
          </w:p>
        </w:tc>
      </w:tr>
      <w:tr w:rsidR="004353B8" w14:paraId="0DBDD5AD" w14:textId="77777777" w:rsidTr="004353B8">
        <w:tc>
          <w:tcPr>
            <w:tcW w:w="2160" w:type="dxa"/>
            <w:shd w:val="clear" w:color="auto" w:fill="auto"/>
          </w:tcPr>
          <w:p w14:paraId="63C1C7D8" w14:textId="77777777" w:rsidR="004353B8" w:rsidRDefault="004353B8" w:rsidP="004353B8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1C1C88EE" w14:textId="77777777" w:rsidR="004353B8" w:rsidRDefault="004353B8" w:rsidP="006E603C">
            <w:pPr>
              <w:numPr>
                <w:ilvl w:val="0"/>
                <w:numId w:val="42"/>
              </w:numPr>
              <w:rPr>
                <w:lang w:val="pt-PT"/>
              </w:rPr>
            </w:pPr>
            <w:r>
              <w:rPr>
                <w:lang w:val="pt-PT"/>
              </w:rPr>
              <w:t>Caso não exista inventário, o Sistema exibe uma mensagem a alertar o inventário vazio</w:t>
            </w:r>
          </w:p>
        </w:tc>
      </w:tr>
      <w:bookmarkEnd w:id="7"/>
    </w:tbl>
    <w:p w14:paraId="46BAFEB3" w14:textId="77777777" w:rsidR="007969FE" w:rsidRPr="007969FE" w:rsidRDefault="007969FE" w:rsidP="007969FE">
      <w:pPr>
        <w:pStyle w:val="p1a"/>
        <w:rPr>
          <w:lang w:val="pt-PT"/>
        </w:rPr>
      </w:pPr>
    </w:p>
    <w:p w14:paraId="0ECA035B" w14:textId="77777777" w:rsidR="007969FE" w:rsidRDefault="004353B8" w:rsidP="007969FE">
      <w:pPr>
        <w:pStyle w:val="p1a"/>
        <w:rPr>
          <w:lang w:val="pt-PT"/>
        </w:rPr>
      </w:pPr>
      <w:r>
        <w:rPr>
          <w:lang w:val="pt-PT"/>
        </w:rPr>
        <w:t>Mecânico</w:t>
      </w:r>
      <w:r w:rsidR="007969FE" w:rsidRPr="007969FE">
        <w:rPr>
          <w:lang w:val="pt-PT"/>
        </w:rPr>
        <w:t xml:space="preserve"> – Encerrar Sessão</w:t>
      </w:r>
    </w:p>
    <w:p w14:paraId="76EF63DE" w14:textId="77777777" w:rsidR="004353B8" w:rsidRPr="004353B8" w:rsidRDefault="004353B8" w:rsidP="004353B8">
      <w:pPr>
        <w:rPr>
          <w:lang w:val="pt-PT"/>
        </w:rPr>
      </w:pPr>
    </w:p>
    <w:tbl>
      <w:tblPr>
        <w:tblW w:w="6766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0"/>
        <w:gridCol w:w="4536"/>
      </w:tblGrid>
      <w:tr w:rsidR="004353B8" w14:paraId="40E6DCFD" w14:textId="77777777" w:rsidTr="004353B8">
        <w:tc>
          <w:tcPr>
            <w:tcW w:w="2230" w:type="dxa"/>
            <w:shd w:val="clear" w:color="auto" w:fill="auto"/>
          </w:tcPr>
          <w:p w14:paraId="58D72320" w14:textId="77777777" w:rsidR="004353B8" w:rsidRDefault="004353B8" w:rsidP="00194103">
            <w:pPr>
              <w:pStyle w:val="p1a"/>
              <w:rPr>
                <w:b/>
                <w:bCs/>
                <w:lang w:val="pt-PT"/>
              </w:rPr>
            </w:pPr>
            <w:bookmarkStart w:id="8" w:name="_Hlk163216167"/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506B569E" w14:textId="77777777" w:rsidR="004353B8" w:rsidRDefault="004353B8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Terminar sessão com a conta de mecânico</w:t>
            </w:r>
          </w:p>
        </w:tc>
      </w:tr>
      <w:tr w:rsidR="004353B8" w14:paraId="678D0E37" w14:textId="77777777" w:rsidTr="004353B8">
        <w:tc>
          <w:tcPr>
            <w:tcW w:w="2230" w:type="dxa"/>
            <w:shd w:val="clear" w:color="auto" w:fill="auto"/>
          </w:tcPr>
          <w:p w14:paraId="73B8BDD5" w14:textId="77777777" w:rsidR="004353B8" w:rsidRDefault="004353B8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1157921D" w14:textId="77777777" w:rsidR="004353B8" w:rsidRDefault="004353B8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conta iniciada</w:t>
            </w:r>
          </w:p>
        </w:tc>
      </w:tr>
      <w:tr w:rsidR="004353B8" w14:paraId="06996C93" w14:textId="77777777" w:rsidTr="004353B8">
        <w:tc>
          <w:tcPr>
            <w:tcW w:w="2230" w:type="dxa"/>
            <w:shd w:val="clear" w:color="auto" w:fill="auto"/>
          </w:tcPr>
          <w:p w14:paraId="29675037" w14:textId="77777777" w:rsidR="004353B8" w:rsidRDefault="004353B8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7B7D0799" w14:textId="77777777" w:rsidR="004353B8" w:rsidRDefault="004353B8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a conta encerrada do sistema</w:t>
            </w:r>
          </w:p>
        </w:tc>
      </w:tr>
      <w:tr w:rsidR="004353B8" w14:paraId="3D9D8E7A" w14:textId="77777777" w:rsidTr="004353B8">
        <w:tc>
          <w:tcPr>
            <w:tcW w:w="2230" w:type="dxa"/>
            <w:shd w:val="clear" w:color="auto" w:fill="auto"/>
          </w:tcPr>
          <w:p w14:paraId="46E6FDC5" w14:textId="77777777" w:rsidR="004353B8" w:rsidRDefault="004353B8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26A25B84" w14:textId="77777777" w:rsidR="004353B8" w:rsidRDefault="004353B8" w:rsidP="006E603C">
            <w:pPr>
              <w:numPr>
                <w:ilvl w:val="0"/>
                <w:numId w:val="18"/>
              </w:numPr>
              <w:rPr>
                <w:lang w:val="pt-PT"/>
              </w:rPr>
            </w:pPr>
            <w:r>
              <w:rPr>
                <w:lang w:val="pt-PT"/>
              </w:rPr>
              <w:t xml:space="preserve">O Mecânico termina sessão  </w:t>
            </w:r>
          </w:p>
        </w:tc>
      </w:tr>
      <w:tr w:rsidR="004353B8" w14:paraId="1129CAB3" w14:textId="77777777" w:rsidTr="004353B8">
        <w:tc>
          <w:tcPr>
            <w:tcW w:w="2230" w:type="dxa"/>
            <w:shd w:val="clear" w:color="auto" w:fill="auto"/>
          </w:tcPr>
          <w:p w14:paraId="606FA8A6" w14:textId="77777777" w:rsidR="004353B8" w:rsidRDefault="004353B8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36A5C956" w14:textId="77777777" w:rsidR="004353B8" w:rsidRDefault="004353B8" w:rsidP="00194103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Sem caminho alternativo</w:t>
            </w:r>
          </w:p>
        </w:tc>
      </w:tr>
      <w:bookmarkEnd w:id="8"/>
    </w:tbl>
    <w:p w14:paraId="1A276B30" w14:textId="77777777" w:rsidR="006E603C" w:rsidRDefault="006E603C" w:rsidP="007969FE">
      <w:pPr>
        <w:pStyle w:val="p1a"/>
        <w:rPr>
          <w:lang w:val="pt-PT"/>
        </w:rPr>
      </w:pPr>
    </w:p>
    <w:p w14:paraId="3A357554" w14:textId="74D13D3E" w:rsidR="007969FE" w:rsidRDefault="001146ED" w:rsidP="007969FE">
      <w:pPr>
        <w:pStyle w:val="p1a"/>
        <w:rPr>
          <w:lang w:val="pt-PT"/>
        </w:rPr>
      </w:pPr>
      <w:r>
        <w:rPr>
          <w:lang w:val="pt-PT"/>
        </w:rPr>
        <w:t>Gerente</w:t>
      </w:r>
      <w:r w:rsidR="007969FE" w:rsidRPr="007969FE">
        <w:rPr>
          <w:lang w:val="pt-PT"/>
        </w:rPr>
        <w:t xml:space="preserve"> –</w:t>
      </w:r>
      <w:r>
        <w:rPr>
          <w:lang w:val="pt-PT"/>
        </w:rPr>
        <w:t xml:space="preserve"> Iniciar Sessão</w:t>
      </w:r>
    </w:p>
    <w:p w14:paraId="2FE2F447" w14:textId="77777777" w:rsidR="00635412" w:rsidRPr="00635412" w:rsidRDefault="00635412" w:rsidP="00635412">
      <w:pPr>
        <w:rPr>
          <w:lang w:val="pt-PT"/>
        </w:rPr>
      </w:pPr>
    </w:p>
    <w:tbl>
      <w:tblPr>
        <w:tblW w:w="6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4536"/>
      </w:tblGrid>
      <w:tr w:rsidR="00635412" w14:paraId="44CC4249" w14:textId="77777777" w:rsidTr="00635412">
        <w:trPr>
          <w:trHeight w:val="19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21CB0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35E10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Iniciar sessão com conta de fornecedor</w:t>
            </w:r>
          </w:p>
        </w:tc>
      </w:tr>
      <w:tr w:rsidR="00635412" w14:paraId="6586D03B" w14:textId="77777777" w:rsidTr="00635412">
        <w:trPr>
          <w:trHeight w:val="19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7C661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26B9B" w14:textId="77777777" w:rsidR="00635412" w:rsidRPr="00635412" w:rsidRDefault="00635412" w:rsidP="00194103">
            <w:pPr>
              <w:pStyle w:val="p1a"/>
              <w:rPr>
                <w:lang w:val="pt-PT"/>
              </w:rPr>
            </w:pPr>
            <w:r w:rsidRPr="00635412">
              <w:rPr>
                <w:lang w:val="pt-PT"/>
              </w:rPr>
              <w:t>Ter uma conta</w:t>
            </w:r>
          </w:p>
        </w:tc>
      </w:tr>
      <w:tr w:rsidR="00635412" w14:paraId="6F2DACED" w14:textId="77777777" w:rsidTr="00635412">
        <w:trPr>
          <w:trHeight w:val="19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F46BD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Pós-Condição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9C2AA" w14:textId="77777777" w:rsidR="00635412" w:rsidRPr="00635412" w:rsidRDefault="00635412" w:rsidP="00194103">
            <w:pPr>
              <w:pStyle w:val="p1a"/>
              <w:rPr>
                <w:lang w:val="pt-PT"/>
              </w:rPr>
            </w:pPr>
            <w:r w:rsidRPr="00635412">
              <w:rPr>
                <w:lang w:val="pt-PT"/>
              </w:rPr>
              <w:t xml:space="preserve">Ter acesso a funções apenas para </w:t>
            </w:r>
            <w:r>
              <w:rPr>
                <w:lang w:val="pt-PT"/>
              </w:rPr>
              <w:t>Gerente</w:t>
            </w:r>
          </w:p>
        </w:tc>
      </w:tr>
      <w:tr w:rsidR="00635412" w14:paraId="3CAFBE82" w14:textId="77777777" w:rsidTr="00635412">
        <w:trPr>
          <w:trHeight w:val="19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FF0A4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F96D4" w14:textId="77777777" w:rsidR="00635412" w:rsidRPr="00635412" w:rsidRDefault="00635412" w:rsidP="006E603C">
            <w:pPr>
              <w:pStyle w:val="p1a"/>
              <w:numPr>
                <w:ilvl w:val="0"/>
                <w:numId w:val="19"/>
              </w:numPr>
              <w:rPr>
                <w:lang w:val="pt-PT"/>
              </w:rPr>
            </w:pPr>
            <w:r>
              <w:rPr>
                <w:lang w:val="pt-PT"/>
              </w:rPr>
              <w:t>Gerente</w:t>
            </w:r>
            <w:r w:rsidRPr="00635412">
              <w:rPr>
                <w:lang w:val="pt-PT"/>
              </w:rPr>
              <w:t xml:space="preserve"> insere nome de utilizador e palavra-passe</w:t>
            </w:r>
          </w:p>
          <w:p w14:paraId="4DD9EEEC" w14:textId="77777777" w:rsidR="00635412" w:rsidRPr="00635412" w:rsidRDefault="00635412" w:rsidP="006E603C">
            <w:pPr>
              <w:numPr>
                <w:ilvl w:val="0"/>
                <w:numId w:val="19"/>
              </w:numPr>
              <w:rPr>
                <w:lang w:val="pt-PT"/>
              </w:rPr>
            </w:pPr>
            <w:r w:rsidRPr="00635412">
              <w:rPr>
                <w:lang w:val="pt-PT"/>
              </w:rPr>
              <w:t>Sistema confirma credenciais</w:t>
            </w:r>
          </w:p>
        </w:tc>
      </w:tr>
      <w:tr w:rsidR="00635412" w14:paraId="78754A19" w14:textId="77777777" w:rsidTr="00635412">
        <w:trPr>
          <w:trHeight w:val="19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C54D9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Alternativo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FD794" w14:textId="77777777" w:rsidR="00635412" w:rsidRPr="00635412" w:rsidRDefault="00635412" w:rsidP="006E603C">
            <w:pPr>
              <w:pStyle w:val="p1a"/>
              <w:numPr>
                <w:ilvl w:val="0"/>
                <w:numId w:val="20"/>
              </w:numPr>
              <w:rPr>
                <w:lang w:val="pt-PT"/>
              </w:rPr>
            </w:pPr>
            <w:r w:rsidRPr="00635412">
              <w:rPr>
                <w:lang w:val="pt-PT"/>
              </w:rPr>
              <w:t>Credenciais erradas</w:t>
            </w:r>
          </w:p>
          <w:p w14:paraId="22BE454C" w14:textId="77777777" w:rsidR="00635412" w:rsidRPr="00635412" w:rsidRDefault="00635412" w:rsidP="006E603C">
            <w:pPr>
              <w:numPr>
                <w:ilvl w:val="0"/>
                <w:numId w:val="20"/>
              </w:numPr>
              <w:rPr>
                <w:lang w:val="pt-PT"/>
              </w:rPr>
            </w:pPr>
            <w:r w:rsidRPr="00635412">
              <w:rPr>
                <w:lang w:val="pt-PT"/>
              </w:rPr>
              <w:t>Sistema pede ao fornecedor para reintroduzir credenciais</w:t>
            </w:r>
          </w:p>
        </w:tc>
      </w:tr>
    </w:tbl>
    <w:p w14:paraId="46A8AAF3" w14:textId="77777777" w:rsidR="007969FE" w:rsidRPr="007969FE" w:rsidRDefault="007969FE" w:rsidP="007969FE">
      <w:pPr>
        <w:pStyle w:val="p1a"/>
        <w:rPr>
          <w:lang w:val="pt-PT"/>
        </w:rPr>
      </w:pPr>
    </w:p>
    <w:p w14:paraId="4FB30E82" w14:textId="77777777" w:rsidR="007969FE" w:rsidRDefault="00635412" w:rsidP="007969FE">
      <w:pPr>
        <w:pStyle w:val="p1a"/>
        <w:rPr>
          <w:lang w:val="pt-PT"/>
        </w:rPr>
      </w:pPr>
      <w:r>
        <w:rPr>
          <w:lang w:val="pt-PT"/>
        </w:rPr>
        <w:t>Gerente</w:t>
      </w:r>
      <w:r w:rsidR="007969FE" w:rsidRPr="007969FE">
        <w:rPr>
          <w:lang w:val="pt-PT"/>
        </w:rPr>
        <w:t xml:space="preserve"> – </w:t>
      </w:r>
      <w:r>
        <w:rPr>
          <w:lang w:val="pt-PT"/>
        </w:rPr>
        <w:t>Adicionar Material</w:t>
      </w:r>
    </w:p>
    <w:p w14:paraId="66D90E18" w14:textId="77777777" w:rsidR="001A62F7" w:rsidRPr="001A62F7" w:rsidRDefault="001A62F7" w:rsidP="001A62F7">
      <w:pPr>
        <w:rPr>
          <w:lang w:val="pt-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536"/>
      </w:tblGrid>
      <w:tr w:rsidR="00635412" w14:paraId="2590E0E6" w14:textId="77777777" w:rsidTr="00635412">
        <w:tc>
          <w:tcPr>
            <w:tcW w:w="2160" w:type="dxa"/>
            <w:shd w:val="clear" w:color="auto" w:fill="auto"/>
          </w:tcPr>
          <w:p w14:paraId="23407016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bookmarkStart w:id="9" w:name="_Hlk163215338"/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7A18D42E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Adicionar material ao inventário</w:t>
            </w:r>
          </w:p>
        </w:tc>
      </w:tr>
      <w:tr w:rsidR="00635412" w14:paraId="57F11279" w14:textId="77777777" w:rsidTr="00635412">
        <w:tc>
          <w:tcPr>
            <w:tcW w:w="2160" w:type="dxa"/>
            <w:shd w:val="clear" w:color="auto" w:fill="auto"/>
          </w:tcPr>
          <w:p w14:paraId="42109885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11B7EC4D" w14:textId="77777777" w:rsidR="00635412" w:rsidRDefault="00635412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material para adicionar</w:t>
            </w:r>
          </w:p>
        </w:tc>
      </w:tr>
      <w:tr w:rsidR="00635412" w14:paraId="1C1D9693" w14:textId="77777777" w:rsidTr="00635412">
        <w:tc>
          <w:tcPr>
            <w:tcW w:w="2160" w:type="dxa"/>
            <w:shd w:val="clear" w:color="auto" w:fill="auto"/>
          </w:tcPr>
          <w:p w14:paraId="565E9741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05DD76A7" w14:textId="77777777" w:rsidR="00635412" w:rsidRDefault="00635412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Mais material no inventário</w:t>
            </w:r>
          </w:p>
        </w:tc>
      </w:tr>
      <w:tr w:rsidR="00635412" w14:paraId="5EDA8810" w14:textId="77777777" w:rsidTr="00635412">
        <w:tc>
          <w:tcPr>
            <w:tcW w:w="2160" w:type="dxa"/>
            <w:shd w:val="clear" w:color="auto" w:fill="auto"/>
          </w:tcPr>
          <w:p w14:paraId="362637D4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7338A338" w14:textId="77777777" w:rsidR="00635412" w:rsidRDefault="00635412" w:rsidP="006E603C">
            <w:pPr>
              <w:numPr>
                <w:ilvl w:val="0"/>
                <w:numId w:val="21"/>
              </w:numPr>
              <w:rPr>
                <w:lang w:val="pt-PT"/>
              </w:rPr>
            </w:pPr>
            <w:r>
              <w:rPr>
                <w:lang w:val="pt-PT"/>
              </w:rPr>
              <w:t>O Gerente adiciona um material ao inventário</w:t>
            </w:r>
          </w:p>
        </w:tc>
      </w:tr>
      <w:tr w:rsidR="00635412" w14:paraId="24D43FE0" w14:textId="77777777" w:rsidTr="00635412">
        <w:tc>
          <w:tcPr>
            <w:tcW w:w="2160" w:type="dxa"/>
            <w:shd w:val="clear" w:color="auto" w:fill="auto"/>
          </w:tcPr>
          <w:p w14:paraId="00A2BD3C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7E425E17" w14:textId="77777777" w:rsidR="00635412" w:rsidRDefault="00635412" w:rsidP="006E603C">
            <w:pPr>
              <w:numPr>
                <w:ilvl w:val="0"/>
                <w:numId w:val="22"/>
              </w:numPr>
              <w:rPr>
                <w:lang w:val="pt-PT"/>
              </w:rPr>
            </w:pPr>
            <w:r>
              <w:rPr>
                <w:lang w:val="pt-PT"/>
              </w:rPr>
              <w:t>Caso seja concluído com sucesso, o Sistema envia uma mensagem de sucesso</w:t>
            </w:r>
          </w:p>
          <w:p w14:paraId="53209A82" w14:textId="77777777" w:rsidR="00635412" w:rsidRPr="00321D96" w:rsidRDefault="00635412" w:rsidP="006E603C">
            <w:pPr>
              <w:numPr>
                <w:ilvl w:val="0"/>
                <w:numId w:val="22"/>
              </w:numPr>
              <w:rPr>
                <w:lang w:val="pt-PT"/>
              </w:rPr>
            </w:pPr>
            <w:r w:rsidRPr="00321D96">
              <w:rPr>
                <w:lang w:val="pt-PT"/>
              </w:rPr>
              <w:t>Caso</w:t>
            </w:r>
            <w:r>
              <w:rPr>
                <w:lang w:val="pt-PT"/>
              </w:rPr>
              <w:t xml:space="preserve"> não</w:t>
            </w:r>
            <w:r w:rsidRPr="00321D96">
              <w:rPr>
                <w:lang w:val="pt-PT"/>
              </w:rPr>
              <w:t xml:space="preserve"> seja concluído com sucesso, o Sistema envia uma mensagem de </w:t>
            </w:r>
            <w:r>
              <w:rPr>
                <w:lang w:val="pt-PT"/>
              </w:rPr>
              <w:t>erro</w:t>
            </w:r>
          </w:p>
        </w:tc>
      </w:tr>
      <w:bookmarkEnd w:id="9"/>
    </w:tbl>
    <w:p w14:paraId="7DA33542" w14:textId="77777777" w:rsidR="00635412" w:rsidRDefault="00635412" w:rsidP="007969FE">
      <w:pPr>
        <w:pStyle w:val="p1a"/>
        <w:rPr>
          <w:lang w:val="pt-PT"/>
        </w:rPr>
      </w:pPr>
    </w:p>
    <w:p w14:paraId="793F30B7" w14:textId="77777777" w:rsidR="007969FE" w:rsidRDefault="00635412" w:rsidP="007969FE">
      <w:pPr>
        <w:pStyle w:val="p1a"/>
        <w:rPr>
          <w:lang w:val="pt-PT"/>
        </w:rPr>
      </w:pPr>
      <w:r>
        <w:rPr>
          <w:lang w:val="pt-PT"/>
        </w:rPr>
        <w:t>Gerente</w:t>
      </w:r>
      <w:r w:rsidR="007969FE" w:rsidRPr="007969FE">
        <w:rPr>
          <w:lang w:val="pt-PT"/>
        </w:rPr>
        <w:t xml:space="preserve"> – </w:t>
      </w:r>
      <w:r>
        <w:rPr>
          <w:lang w:val="pt-PT"/>
        </w:rPr>
        <w:t>Remover Material</w:t>
      </w:r>
    </w:p>
    <w:p w14:paraId="083CD38C" w14:textId="77777777" w:rsidR="00635412" w:rsidRPr="00635412" w:rsidRDefault="00635412" w:rsidP="00635412">
      <w:pPr>
        <w:rPr>
          <w:lang w:val="pt-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536"/>
      </w:tblGrid>
      <w:tr w:rsidR="00635412" w:rsidRPr="00321D96" w14:paraId="7FEB742B" w14:textId="77777777" w:rsidTr="00635412">
        <w:tc>
          <w:tcPr>
            <w:tcW w:w="2160" w:type="dxa"/>
            <w:shd w:val="clear" w:color="auto" w:fill="auto"/>
          </w:tcPr>
          <w:p w14:paraId="208C471A" w14:textId="77777777" w:rsidR="00635412" w:rsidRPr="00321D96" w:rsidRDefault="00635412" w:rsidP="00194103">
            <w:pPr>
              <w:ind w:firstLine="0"/>
              <w:rPr>
                <w:b/>
                <w:bCs/>
                <w:lang w:val="pt-PT"/>
              </w:rPr>
            </w:pPr>
            <w:r w:rsidRPr="00321D96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40906E7C" w14:textId="77777777" w:rsidR="00635412" w:rsidRPr="00321D96" w:rsidRDefault="00635412" w:rsidP="00194103">
            <w:pPr>
              <w:ind w:firstLine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Remover</w:t>
            </w:r>
            <w:r w:rsidRPr="00321D96">
              <w:rPr>
                <w:b/>
                <w:bCs/>
                <w:lang w:val="pt-PT"/>
              </w:rPr>
              <w:t xml:space="preserve"> material ao inventário</w:t>
            </w:r>
          </w:p>
        </w:tc>
      </w:tr>
      <w:tr w:rsidR="00635412" w:rsidRPr="00321D96" w14:paraId="28863524" w14:textId="77777777" w:rsidTr="00635412">
        <w:tc>
          <w:tcPr>
            <w:tcW w:w="2160" w:type="dxa"/>
            <w:shd w:val="clear" w:color="auto" w:fill="auto"/>
          </w:tcPr>
          <w:p w14:paraId="06D48FC2" w14:textId="77777777" w:rsidR="00635412" w:rsidRPr="00321D96" w:rsidRDefault="00635412" w:rsidP="00194103">
            <w:pPr>
              <w:ind w:firstLine="0"/>
              <w:rPr>
                <w:b/>
                <w:bCs/>
                <w:lang w:val="pt-PT"/>
              </w:rPr>
            </w:pPr>
            <w:r w:rsidRPr="00321D96"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239BBBF4" w14:textId="77777777" w:rsidR="00635412" w:rsidRPr="00321D96" w:rsidRDefault="00635412" w:rsidP="00194103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Ter material no inventário</w:t>
            </w:r>
          </w:p>
        </w:tc>
      </w:tr>
      <w:tr w:rsidR="00635412" w:rsidRPr="00321D96" w14:paraId="5B8220A9" w14:textId="77777777" w:rsidTr="00635412">
        <w:tc>
          <w:tcPr>
            <w:tcW w:w="2160" w:type="dxa"/>
            <w:shd w:val="clear" w:color="auto" w:fill="auto"/>
          </w:tcPr>
          <w:p w14:paraId="3FB17414" w14:textId="77777777" w:rsidR="00635412" w:rsidRPr="00321D96" w:rsidRDefault="00635412" w:rsidP="00194103">
            <w:pPr>
              <w:ind w:firstLine="0"/>
              <w:rPr>
                <w:b/>
                <w:bCs/>
                <w:lang w:val="pt-PT"/>
              </w:rPr>
            </w:pPr>
            <w:r w:rsidRPr="00321D96">
              <w:rPr>
                <w:b/>
                <w:bCs/>
                <w:lang w:val="pt-PT"/>
              </w:rPr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15BF007B" w14:textId="77777777" w:rsidR="00635412" w:rsidRPr="00321D96" w:rsidRDefault="00635412" w:rsidP="00194103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Menos material no inventário</w:t>
            </w:r>
          </w:p>
        </w:tc>
      </w:tr>
      <w:tr w:rsidR="00635412" w:rsidRPr="00321D96" w14:paraId="1C3CAA59" w14:textId="77777777" w:rsidTr="00635412">
        <w:tc>
          <w:tcPr>
            <w:tcW w:w="2160" w:type="dxa"/>
            <w:shd w:val="clear" w:color="auto" w:fill="auto"/>
          </w:tcPr>
          <w:p w14:paraId="2A2BD328" w14:textId="77777777" w:rsidR="00635412" w:rsidRPr="00321D96" w:rsidRDefault="00635412" w:rsidP="00194103">
            <w:pPr>
              <w:ind w:firstLine="0"/>
              <w:rPr>
                <w:b/>
                <w:bCs/>
                <w:lang w:val="pt-PT"/>
              </w:rPr>
            </w:pPr>
            <w:r w:rsidRPr="00321D96"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6E505E40" w14:textId="77777777" w:rsidR="00635412" w:rsidRPr="00321D96" w:rsidRDefault="00635412" w:rsidP="006E603C">
            <w:pPr>
              <w:numPr>
                <w:ilvl w:val="0"/>
                <w:numId w:val="23"/>
              </w:numPr>
              <w:rPr>
                <w:lang w:val="pt-PT"/>
              </w:rPr>
            </w:pPr>
            <w:r w:rsidRPr="00321D96">
              <w:rPr>
                <w:lang w:val="pt-PT"/>
              </w:rPr>
              <w:t xml:space="preserve">O </w:t>
            </w:r>
            <w:r>
              <w:rPr>
                <w:lang w:val="pt-PT"/>
              </w:rPr>
              <w:t>Gerente remove</w:t>
            </w:r>
            <w:r w:rsidRPr="00321D96">
              <w:rPr>
                <w:lang w:val="pt-PT"/>
              </w:rPr>
              <w:t xml:space="preserve"> um material</w:t>
            </w:r>
            <w:r>
              <w:rPr>
                <w:lang w:val="pt-PT"/>
              </w:rPr>
              <w:t xml:space="preserve"> do</w:t>
            </w:r>
            <w:r w:rsidRPr="00321D96">
              <w:rPr>
                <w:lang w:val="pt-PT"/>
              </w:rPr>
              <w:t xml:space="preserve"> inventário</w:t>
            </w:r>
          </w:p>
        </w:tc>
      </w:tr>
      <w:tr w:rsidR="00635412" w:rsidRPr="00321D96" w14:paraId="4C6E1F4E" w14:textId="77777777" w:rsidTr="00635412">
        <w:tc>
          <w:tcPr>
            <w:tcW w:w="2160" w:type="dxa"/>
            <w:shd w:val="clear" w:color="auto" w:fill="auto"/>
          </w:tcPr>
          <w:p w14:paraId="5E5FDDCA" w14:textId="77777777" w:rsidR="00635412" w:rsidRPr="00321D96" w:rsidRDefault="00635412" w:rsidP="00194103">
            <w:pPr>
              <w:ind w:firstLine="0"/>
              <w:rPr>
                <w:b/>
                <w:bCs/>
                <w:lang w:val="pt-PT"/>
              </w:rPr>
            </w:pPr>
            <w:r w:rsidRPr="00321D96">
              <w:rPr>
                <w:b/>
                <w:bCs/>
                <w:lang w:val="pt-PT"/>
              </w:rPr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1ECC76D6" w14:textId="77777777" w:rsidR="00635412" w:rsidRDefault="00635412" w:rsidP="006E603C">
            <w:pPr>
              <w:numPr>
                <w:ilvl w:val="0"/>
                <w:numId w:val="24"/>
              </w:numPr>
              <w:rPr>
                <w:lang w:val="pt-PT"/>
              </w:rPr>
            </w:pPr>
            <w:r w:rsidRPr="00321D96">
              <w:rPr>
                <w:lang w:val="pt-PT"/>
              </w:rPr>
              <w:t>Caso seja concluído com sucesso, o Sistema envia uma mensagem de sucesso</w:t>
            </w:r>
          </w:p>
          <w:p w14:paraId="24F7AB2A" w14:textId="77777777" w:rsidR="00635412" w:rsidRPr="00321D96" w:rsidRDefault="00635412" w:rsidP="006E603C">
            <w:pPr>
              <w:numPr>
                <w:ilvl w:val="0"/>
                <w:numId w:val="24"/>
              </w:numPr>
              <w:rPr>
                <w:lang w:val="pt-PT"/>
              </w:rPr>
            </w:pPr>
            <w:r>
              <w:rPr>
                <w:lang w:val="pt-PT"/>
              </w:rPr>
              <w:t>Caso não seja concluído com sucesso, o Sistema envia uma mensagem de erro</w:t>
            </w:r>
          </w:p>
        </w:tc>
      </w:tr>
    </w:tbl>
    <w:p w14:paraId="37B3E441" w14:textId="77777777" w:rsidR="00635412" w:rsidRDefault="00635412" w:rsidP="007969FE">
      <w:pPr>
        <w:pStyle w:val="p1a"/>
        <w:rPr>
          <w:lang w:val="pt-PT"/>
        </w:rPr>
      </w:pPr>
    </w:p>
    <w:p w14:paraId="0B486131" w14:textId="77777777" w:rsidR="007969FE" w:rsidRDefault="00635412" w:rsidP="007969FE">
      <w:pPr>
        <w:pStyle w:val="p1a"/>
        <w:rPr>
          <w:lang w:val="pt-PT"/>
        </w:rPr>
      </w:pPr>
      <w:r>
        <w:rPr>
          <w:lang w:val="pt-PT"/>
        </w:rPr>
        <w:t>Gerente</w:t>
      </w:r>
      <w:r w:rsidR="007969FE" w:rsidRPr="007969FE">
        <w:rPr>
          <w:lang w:val="pt-PT"/>
        </w:rPr>
        <w:t xml:space="preserve"> – </w:t>
      </w:r>
      <w:r>
        <w:rPr>
          <w:lang w:val="pt-PT"/>
        </w:rPr>
        <w:t>Ver Inventário</w:t>
      </w:r>
    </w:p>
    <w:p w14:paraId="72C54487" w14:textId="77777777" w:rsidR="00635412" w:rsidRPr="00635412" w:rsidRDefault="00635412" w:rsidP="00635412">
      <w:pPr>
        <w:rPr>
          <w:lang w:val="pt-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536"/>
      </w:tblGrid>
      <w:tr w:rsidR="00635412" w14:paraId="761C72D8" w14:textId="77777777" w:rsidTr="00635412">
        <w:tc>
          <w:tcPr>
            <w:tcW w:w="2160" w:type="dxa"/>
            <w:shd w:val="clear" w:color="auto" w:fill="auto"/>
          </w:tcPr>
          <w:p w14:paraId="14E2E3EF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5F4F0916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Ver Inventário da Oficina</w:t>
            </w:r>
          </w:p>
        </w:tc>
      </w:tr>
      <w:tr w:rsidR="00635412" w14:paraId="42A91F54" w14:textId="77777777" w:rsidTr="00635412">
        <w:tc>
          <w:tcPr>
            <w:tcW w:w="2160" w:type="dxa"/>
            <w:shd w:val="clear" w:color="auto" w:fill="auto"/>
          </w:tcPr>
          <w:p w14:paraId="3C6ED137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025CF17E" w14:textId="77777777" w:rsidR="00635412" w:rsidRDefault="00635412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uma conta de gerente e existir material</w:t>
            </w:r>
          </w:p>
        </w:tc>
      </w:tr>
      <w:tr w:rsidR="00635412" w14:paraId="03CF2751" w14:textId="77777777" w:rsidTr="00635412">
        <w:tc>
          <w:tcPr>
            <w:tcW w:w="2160" w:type="dxa"/>
            <w:shd w:val="clear" w:color="auto" w:fill="auto"/>
          </w:tcPr>
          <w:p w14:paraId="6D23A7F7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0BEFA665" w14:textId="77777777" w:rsidR="00635412" w:rsidRDefault="00635412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Visualiza a lista de inventário</w:t>
            </w:r>
          </w:p>
        </w:tc>
      </w:tr>
      <w:tr w:rsidR="00635412" w14:paraId="4D41784D" w14:textId="77777777" w:rsidTr="00635412">
        <w:tc>
          <w:tcPr>
            <w:tcW w:w="2160" w:type="dxa"/>
            <w:shd w:val="clear" w:color="auto" w:fill="auto"/>
          </w:tcPr>
          <w:p w14:paraId="3D2411DD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2BCE110C" w14:textId="77777777" w:rsidR="00635412" w:rsidRDefault="00635412" w:rsidP="006E603C">
            <w:pPr>
              <w:numPr>
                <w:ilvl w:val="0"/>
                <w:numId w:val="25"/>
              </w:numPr>
              <w:rPr>
                <w:lang w:val="pt-PT"/>
              </w:rPr>
            </w:pPr>
            <w:r>
              <w:rPr>
                <w:lang w:val="pt-PT"/>
              </w:rPr>
              <w:t>O Gerente seleciona lista de inventário</w:t>
            </w:r>
          </w:p>
          <w:p w14:paraId="1B70B0F5" w14:textId="77777777" w:rsidR="00635412" w:rsidRDefault="00635412" w:rsidP="006E603C">
            <w:pPr>
              <w:numPr>
                <w:ilvl w:val="0"/>
                <w:numId w:val="25"/>
              </w:numPr>
              <w:rPr>
                <w:lang w:val="pt-PT"/>
              </w:rPr>
            </w:pPr>
            <w:r>
              <w:rPr>
                <w:lang w:val="pt-PT"/>
              </w:rPr>
              <w:t>O Sistema exibe o inventário</w:t>
            </w:r>
          </w:p>
        </w:tc>
      </w:tr>
      <w:tr w:rsidR="00635412" w14:paraId="5F29C8B4" w14:textId="77777777" w:rsidTr="00635412">
        <w:tc>
          <w:tcPr>
            <w:tcW w:w="2160" w:type="dxa"/>
            <w:shd w:val="clear" w:color="auto" w:fill="auto"/>
          </w:tcPr>
          <w:p w14:paraId="63B0FEE2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182F06EF" w14:textId="77777777" w:rsidR="00635412" w:rsidRDefault="00635412" w:rsidP="006E603C">
            <w:pPr>
              <w:numPr>
                <w:ilvl w:val="0"/>
                <w:numId w:val="26"/>
              </w:numPr>
              <w:rPr>
                <w:lang w:val="pt-PT"/>
              </w:rPr>
            </w:pPr>
            <w:r>
              <w:rPr>
                <w:lang w:val="pt-PT"/>
              </w:rPr>
              <w:t>Caso não exista inventário, o Sistema exibe uma mensagem a alertar o inventário vazio</w:t>
            </w:r>
          </w:p>
        </w:tc>
      </w:tr>
    </w:tbl>
    <w:p w14:paraId="61057EF9" w14:textId="77777777" w:rsidR="007969FE" w:rsidRPr="007969FE" w:rsidRDefault="007969FE" w:rsidP="007969FE">
      <w:pPr>
        <w:pStyle w:val="p1a"/>
        <w:rPr>
          <w:lang w:val="pt-PT"/>
        </w:rPr>
      </w:pPr>
    </w:p>
    <w:p w14:paraId="2AE511A4" w14:textId="77777777" w:rsidR="007969FE" w:rsidRDefault="00635412" w:rsidP="007969FE">
      <w:pPr>
        <w:pStyle w:val="p1a"/>
        <w:rPr>
          <w:lang w:val="pt-PT"/>
        </w:rPr>
      </w:pPr>
      <w:r>
        <w:rPr>
          <w:lang w:val="pt-PT"/>
        </w:rPr>
        <w:t>Gerente</w:t>
      </w:r>
      <w:r w:rsidR="007969FE" w:rsidRPr="007969FE">
        <w:rPr>
          <w:lang w:val="pt-PT"/>
        </w:rPr>
        <w:t xml:space="preserve"> – </w:t>
      </w:r>
      <w:r>
        <w:rPr>
          <w:lang w:val="pt-PT"/>
        </w:rPr>
        <w:t>Ver Mecânicos</w:t>
      </w:r>
    </w:p>
    <w:p w14:paraId="30E28BBC" w14:textId="77777777" w:rsidR="00635412" w:rsidRPr="00635412" w:rsidRDefault="00635412" w:rsidP="00635412">
      <w:pPr>
        <w:rPr>
          <w:lang w:val="pt-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536"/>
      </w:tblGrid>
      <w:tr w:rsidR="00635412" w14:paraId="17017007" w14:textId="77777777" w:rsidTr="00635412">
        <w:tc>
          <w:tcPr>
            <w:tcW w:w="2160" w:type="dxa"/>
            <w:shd w:val="clear" w:color="auto" w:fill="auto"/>
          </w:tcPr>
          <w:p w14:paraId="7E1765E3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bookmarkStart w:id="10" w:name="_Hlk163216043"/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62ACB750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Ver os Mecânicos da Oficina</w:t>
            </w:r>
          </w:p>
        </w:tc>
      </w:tr>
      <w:tr w:rsidR="00635412" w14:paraId="546B3E9F" w14:textId="77777777" w:rsidTr="00635412">
        <w:tc>
          <w:tcPr>
            <w:tcW w:w="2160" w:type="dxa"/>
            <w:shd w:val="clear" w:color="auto" w:fill="auto"/>
          </w:tcPr>
          <w:p w14:paraId="2D33689A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2840AE4B" w14:textId="77777777" w:rsidR="00635412" w:rsidRDefault="00635412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uma conta de Gerente e existir Mecânicos</w:t>
            </w:r>
          </w:p>
        </w:tc>
      </w:tr>
      <w:tr w:rsidR="00635412" w14:paraId="651875E5" w14:textId="77777777" w:rsidTr="00635412">
        <w:tc>
          <w:tcPr>
            <w:tcW w:w="2160" w:type="dxa"/>
            <w:shd w:val="clear" w:color="auto" w:fill="auto"/>
          </w:tcPr>
          <w:p w14:paraId="314E4FA0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24517C40" w14:textId="77777777" w:rsidR="00635412" w:rsidRDefault="00635412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Visualiza a lista de mecânicos</w:t>
            </w:r>
          </w:p>
        </w:tc>
      </w:tr>
      <w:tr w:rsidR="00635412" w14:paraId="5DB8CBEC" w14:textId="77777777" w:rsidTr="00635412">
        <w:tc>
          <w:tcPr>
            <w:tcW w:w="2160" w:type="dxa"/>
            <w:shd w:val="clear" w:color="auto" w:fill="auto"/>
          </w:tcPr>
          <w:p w14:paraId="766FB971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372A096E" w14:textId="77777777" w:rsidR="00635412" w:rsidRDefault="00635412" w:rsidP="006E603C">
            <w:pPr>
              <w:numPr>
                <w:ilvl w:val="0"/>
                <w:numId w:val="27"/>
              </w:numPr>
              <w:rPr>
                <w:lang w:val="pt-PT"/>
              </w:rPr>
            </w:pPr>
            <w:r>
              <w:rPr>
                <w:lang w:val="pt-PT"/>
              </w:rPr>
              <w:t>O Gerente seleciona lista de Mecânicos</w:t>
            </w:r>
          </w:p>
          <w:p w14:paraId="62B891A8" w14:textId="77777777" w:rsidR="00635412" w:rsidRDefault="00635412" w:rsidP="006E603C">
            <w:pPr>
              <w:numPr>
                <w:ilvl w:val="0"/>
                <w:numId w:val="27"/>
              </w:numPr>
              <w:rPr>
                <w:lang w:val="pt-PT"/>
              </w:rPr>
            </w:pPr>
            <w:r>
              <w:rPr>
                <w:lang w:val="pt-PT"/>
              </w:rPr>
              <w:t>O Sistema exibe a lista de Mecânicos</w:t>
            </w:r>
          </w:p>
        </w:tc>
      </w:tr>
      <w:tr w:rsidR="00635412" w14:paraId="4ECC880B" w14:textId="77777777" w:rsidTr="00635412">
        <w:tc>
          <w:tcPr>
            <w:tcW w:w="2160" w:type="dxa"/>
            <w:shd w:val="clear" w:color="auto" w:fill="auto"/>
          </w:tcPr>
          <w:p w14:paraId="1573FA2C" w14:textId="77777777" w:rsidR="00635412" w:rsidRDefault="00635412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1D5130DE" w14:textId="77777777" w:rsidR="00635412" w:rsidRDefault="00635412" w:rsidP="006E603C">
            <w:pPr>
              <w:numPr>
                <w:ilvl w:val="0"/>
                <w:numId w:val="28"/>
              </w:numPr>
              <w:rPr>
                <w:lang w:val="pt-PT"/>
              </w:rPr>
            </w:pPr>
            <w:r>
              <w:rPr>
                <w:lang w:val="pt-PT"/>
              </w:rPr>
              <w:t xml:space="preserve">Caso não exista Mecânicos, o Sistema exibe uma mensagem a </w:t>
            </w:r>
            <w:proofErr w:type="gramStart"/>
            <w:r>
              <w:rPr>
                <w:lang w:val="pt-PT"/>
              </w:rPr>
              <w:t>alertar  que</w:t>
            </w:r>
            <w:proofErr w:type="gramEnd"/>
            <w:r>
              <w:rPr>
                <w:lang w:val="pt-PT"/>
              </w:rPr>
              <w:t xml:space="preserve"> não existe trabalhadores</w:t>
            </w:r>
          </w:p>
        </w:tc>
      </w:tr>
      <w:bookmarkEnd w:id="10"/>
    </w:tbl>
    <w:p w14:paraId="178BEE35" w14:textId="77777777" w:rsidR="00635412" w:rsidRDefault="00635412" w:rsidP="007969FE">
      <w:pPr>
        <w:pStyle w:val="p1a"/>
        <w:rPr>
          <w:lang w:val="pt-PT"/>
        </w:rPr>
      </w:pPr>
    </w:p>
    <w:p w14:paraId="6E3E236B" w14:textId="77777777" w:rsidR="007969FE" w:rsidRDefault="00635412" w:rsidP="007969FE">
      <w:pPr>
        <w:pStyle w:val="p1a"/>
        <w:rPr>
          <w:lang w:val="pt-PT"/>
        </w:rPr>
      </w:pPr>
      <w:r>
        <w:rPr>
          <w:lang w:val="pt-PT"/>
        </w:rPr>
        <w:t xml:space="preserve">Gerente </w:t>
      </w:r>
      <w:r w:rsidR="007969FE" w:rsidRPr="007969FE">
        <w:rPr>
          <w:lang w:val="pt-PT"/>
        </w:rPr>
        <w:t xml:space="preserve">– </w:t>
      </w:r>
      <w:r>
        <w:rPr>
          <w:lang w:val="pt-PT"/>
        </w:rPr>
        <w:t>Realizar encomendas ao Fornecedor</w:t>
      </w:r>
    </w:p>
    <w:p w14:paraId="60E1BA9A" w14:textId="77777777" w:rsidR="00635412" w:rsidRPr="00635412" w:rsidRDefault="00635412" w:rsidP="00635412">
      <w:pPr>
        <w:rPr>
          <w:lang w:val="pt-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536"/>
      </w:tblGrid>
      <w:tr w:rsidR="005163B1" w14:paraId="3817C8F4" w14:textId="77777777" w:rsidTr="005163B1">
        <w:tc>
          <w:tcPr>
            <w:tcW w:w="2160" w:type="dxa"/>
            <w:shd w:val="clear" w:color="auto" w:fill="auto"/>
          </w:tcPr>
          <w:p w14:paraId="4EC0942A" w14:textId="77777777" w:rsidR="005163B1" w:rsidRDefault="005163B1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4D00F084" w14:textId="77777777" w:rsidR="005163B1" w:rsidRDefault="005163B1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Realizar encomendas de material ao fornecedor</w:t>
            </w:r>
          </w:p>
        </w:tc>
      </w:tr>
      <w:tr w:rsidR="005163B1" w14:paraId="73AEF4A3" w14:textId="77777777" w:rsidTr="005163B1">
        <w:tc>
          <w:tcPr>
            <w:tcW w:w="2160" w:type="dxa"/>
            <w:shd w:val="clear" w:color="auto" w:fill="auto"/>
          </w:tcPr>
          <w:p w14:paraId="0384F9AF" w14:textId="77777777" w:rsidR="005163B1" w:rsidRDefault="005163B1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1F6B552A" w14:textId="77777777" w:rsidR="005163B1" w:rsidRDefault="005163B1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uma encomenda para realizar</w:t>
            </w:r>
          </w:p>
        </w:tc>
      </w:tr>
      <w:tr w:rsidR="005163B1" w14:paraId="0784C2B8" w14:textId="77777777" w:rsidTr="005163B1">
        <w:tc>
          <w:tcPr>
            <w:tcW w:w="2160" w:type="dxa"/>
            <w:shd w:val="clear" w:color="auto" w:fill="auto"/>
          </w:tcPr>
          <w:p w14:paraId="19EBFCE4" w14:textId="77777777" w:rsidR="005163B1" w:rsidRDefault="005163B1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lastRenderedPageBreak/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0D516B0E" w14:textId="77777777" w:rsidR="005163B1" w:rsidRDefault="00736F8F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Encomenda realizada</w:t>
            </w:r>
            <w:r w:rsidR="005562EE">
              <w:rPr>
                <w:lang w:val="pt-PT"/>
              </w:rPr>
              <w:t xml:space="preserve"> ao fornecedor</w:t>
            </w:r>
          </w:p>
        </w:tc>
      </w:tr>
      <w:tr w:rsidR="005163B1" w14:paraId="507B4B68" w14:textId="77777777" w:rsidTr="005163B1">
        <w:tc>
          <w:tcPr>
            <w:tcW w:w="2160" w:type="dxa"/>
            <w:shd w:val="clear" w:color="auto" w:fill="auto"/>
          </w:tcPr>
          <w:p w14:paraId="0B2EBD07" w14:textId="77777777" w:rsidR="005163B1" w:rsidRDefault="005163B1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1B166127" w14:textId="77777777" w:rsidR="005163B1" w:rsidRPr="00492450" w:rsidRDefault="008A3BE3" w:rsidP="006E603C">
            <w:pPr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O Gerente</w:t>
            </w:r>
            <w:r w:rsidR="005163B1">
              <w:rPr>
                <w:lang w:val="pt-PT"/>
              </w:rPr>
              <w:t xml:space="preserve"> seleciona a opção de </w:t>
            </w:r>
            <w:r>
              <w:rPr>
                <w:lang w:val="pt-PT"/>
              </w:rPr>
              <w:t>realizar encomenda</w:t>
            </w:r>
          </w:p>
          <w:p w14:paraId="4499E411" w14:textId="77777777" w:rsidR="005163B1" w:rsidRDefault="005163B1" w:rsidP="006E603C">
            <w:pPr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 xml:space="preserve">O </w:t>
            </w:r>
            <w:r w:rsidR="008A3BE3">
              <w:rPr>
                <w:lang w:val="pt-PT"/>
              </w:rPr>
              <w:t>Gerente seleciona o material desejado</w:t>
            </w:r>
          </w:p>
          <w:p w14:paraId="5ECF4447" w14:textId="77777777" w:rsidR="008A3BE3" w:rsidRDefault="008A3BE3" w:rsidP="006E603C">
            <w:pPr>
              <w:numPr>
                <w:ilvl w:val="0"/>
                <w:numId w:val="43"/>
              </w:numPr>
              <w:rPr>
                <w:lang w:val="pt-PT"/>
              </w:rPr>
            </w:pPr>
            <w:r>
              <w:rPr>
                <w:lang w:val="pt-PT"/>
              </w:rPr>
              <w:t>O sistema envia uma mensagem</w:t>
            </w:r>
          </w:p>
        </w:tc>
      </w:tr>
      <w:tr w:rsidR="005163B1" w14:paraId="034168E5" w14:textId="77777777" w:rsidTr="005163B1">
        <w:tc>
          <w:tcPr>
            <w:tcW w:w="2160" w:type="dxa"/>
            <w:shd w:val="clear" w:color="auto" w:fill="auto"/>
          </w:tcPr>
          <w:p w14:paraId="2508B90A" w14:textId="77777777" w:rsidR="005163B1" w:rsidRDefault="005163B1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5AAF6975" w14:textId="77777777" w:rsidR="005163B1" w:rsidRDefault="005163B1" w:rsidP="006E603C">
            <w:pPr>
              <w:numPr>
                <w:ilvl w:val="0"/>
                <w:numId w:val="44"/>
              </w:numPr>
              <w:rPr>
                <w:lang w:val="pt-PT"/>
              </w:rPr>
            </w:pPr>
            <w:r>
              <w:rPr>
                <w:lang w:val="pt-PT"/>
              </w:rPr>
              <w:t xml:space="preserve">Caso </w:t>
            </w:r>
            <w:r w:rsidR="008A3BE3">
              <w:rPr>
                <w:lang w:val="pt-PT"/>
              </w:rPr>
              <w:t>a encomenda seja realizada, sistema envia uma mensagem de sucesso</w:t>
            </w:r>
          </w:p>
          <w:p w14:paraId="166D8985" w14:textId="77777777" w:rsidR="008A3BE3" w:rsidRDefault="008A3BE3" w:rsidP="006E603C">
            <w:pPr>
              <w:numPr>
                <w:ilvl w:val="0"/>
                <w:numId w:val="44"/>
              </w:numPr>
              <w:rPr>
                <w:lang w:val="pt-PT"/>
              </w:rPr>
            </w:pPr>
            <w:r>
              <w:rPr>
                <w:lang w:val="pt-PT"/>
              </w:rPr>
              <w:t>Caso a encomenda não seja realizada, sistema envia uma mensagem de erro</w:t>
            </w:r>
          </w:p>
        </w:tc>
      </w:tr>
    </w:tbl>
    <w:p w14:paraId="7F61C7CB" w14:textId="77777777" w:rsidR="005562EE" w:rsidRDefault="005562EE" w:rsidP="007969FE">
      <w:pPr>
        <w:pStyle w:val="p1a"/>
        <w:rPr>
          <w:lang w:val="pt-PT"/>
        </w:rPr>
      </w:pPr>
    </w:p>
    <w:p w14:paraId="653AB633" w14:textId="77777777" w:rsidR="007969FE" w:rsidRDefault="005562EE" w:rsidP="007969FE">
      <w:pPr>
        <w:pStyle w:val="p1a"/>
        <w:rPr>
          <w:lang w:val="pt-PT"/>
        </w:rPr>
      </w:pPr>
      <w:r>
        <w:rPr>
          <w:lang w:val="pt-PT"/>
        </w:rPr>
        <w:t xml:space="preserve">Gerente </w:t>
      </w:r>
      <w:r w:rsidR="007969FE" w:rsidRPr="007969FE">
        <w:rPr>
          <w:lang w:val="pt-PT"/>
        </w:rPr>
        <w:t xml:space="preserve">– Ver </w:t>
      </w:r>
      <w:r>
        <w:rPr>
          <w:lang w:val="pt-PT"/>
        </w:rPr>
        <w:t>encomendas ao Fornecedor</w:t>
      </w:r>
    </w:p>
    <w:p w14:paraId="186CB240" w14:textId="77777777" w:rsidR="005562EE" w:rsidRPr="005562EE" w:rsidRDefault="005562EE" w:rsidP="005562EE">
      <w:pPr>
        <w:rPr>
          <w:lang w:val="pt-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536"/>
      </w:tblGrid>
      <w:tr w:rsidR="005562EE" w14:paraId="36FB34A5" w14:textId="77777777" w:rsidTr="005562EE">
        <w:tc>
          <w:tcPr>
            <w:tcW w:w="2160" w:type="dxa"/>
            <w:shd w:val="clear" w:color="auto" w:fill="auto"/>
          </w:tcPr>
          <w:p w14:paraId="1CFEEE0F" w14:textId="77777777" w:rsidR="005562EE" w:rsidRDefault="005562EE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7AFF80C0" w14:textId="77777777" w:rsidR="005562EE" w:rsidRDefault="005562EE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Ver encomendas realizadas ao Fornecedor</w:t>
            </w:r>
          </w:p>
        </w:tc>
      </w:tr>
      <w:tr w:rsidR="005562EE" w14:paraId="55FBDA87" w14:textId="77777777" w:rsidTr="005562EE">
        <w:tc>
          <w:tcPr>
            <w:tcW w:w="2160" w:type="dxa"/>
            <w:shd w:val="clear" w:color="auto" w:fill="auto"/>
          </w:tcPr>
          <w:p w14:paraId="5E1F712F" w14:textId="77777777" w:rsidR="005562EE" w:rsidRDefault="005562EE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774610B5" w14:textId="77777777" w:rsidR="005562EE" w:rsidRDefault="005562EE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encomendas realizadas</w:t>
            </w:r>
          </w:p>
        </w:tc>
      </w:tr>
      <w:tr w:rsidR="005562EE" w14:paraId="59842349" w14:textId="77777777" w:rsidTr="005562EE">
        <w:tc>
          <w:tcPr>
            <w:tcW w:w="2160" w:type="dxa"/>
            <w:shd w:val="clear" w:color="auto" w:fill="auto"/>
          </w:tcPr>
          <w:p w14:paraId="39FB40BD" w14:textId="77777777" w:rsidR="005562EE" w:rsidRDefault="005562EE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76EF6860" w14:textId="77777777" w:rsidR="005562EE" w:rsidRDefault="005562EE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Gerente vê a lista de encomendas</w:t>
            </w:r>
          </w:p>
        </w:tc>
      </w:tr>
      <w:tr w:rsidR="005562EE" w14:paraId="010557EF" w14:textId="77777777" w:rsidTr="005562EE">
        <w:tc>
          <w:tcPr>
            <w:tcW w:w="2160" w:type="dxa"/>
            <w:shd w:val="clear" w:color="auto" w:fill="auto"/>
          </w:tcPr>
          <w:p w14:paraId="3D4A7D76" w14:textId="77777777" w:rsidR="005562EE" w:rsidRDefault="005562EE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6DBBFED1" w14:textId="77777777" w:rsidR="005562EE" w:rsidRPr="00492450" w:rsidRDefault="005562EE" w:rsidP="006E603C">
            <w:pPr>
              <w:numPr>
                <w:ilvl w:val="0"/>
                <w:numId w:val="45"/>
              </w:numPr>
              <w:rPr>
                <w:lang w:val="pt-PT"/>
              </w:rPr>
            </w:pPr>
            <w:r>
              <w:rPr>
                <w:lang w:val="pt-PT"/>
              </w:rPr>
              <w:t>Gerente seleciona a opção de ver encomendas</w:t>
            </w:r>
          </w:p>
          <w:p w14:paraId="602B87CB" w14:textId="77777777" w:rsidR="005562EE" w:rsidRDefault="005562EE" w:rsidP="006E603C">
            <w:pPr>
              <w:numPr>
                <w:ilvl w:val="0"/>
                <w:numId w:val="45"/>
              </w:numPr>
              <w:rPr>
                <w:lang w:val="pt-PT"/>
              </w:rPr>
            </w:pPr>
            <w:r>
              <w:rPr>
                <w:lang w:val="pt-PT"/>
              </w:rPr>
              <w:t>O sistema exibe a lista de encomendas.</w:t>
            </w:r>
          </w:p>
        </w:tc>
      </w:tr>
      <w:tr w:rsidR="005562EE" w14:paraId="3915BDDE" w14:textId="77777777" w:rsidTr="005562EE">
        <w:tc>
          <w:tcPr>
            <w:tcW w:w="2160" w:type="dxa"/>
            <w:shd w:val="clear" w:color="auto" w:fill="auto"/>
          </w:tcPr>
          <w:p w14:paraId="450B0F7D" w14:textId="77777777" w:rsidR="005562EE" w:rsidRDefault="005562EE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545E19EF" w14:textId="77777777" w:rsidR="005562EE" w:rsidRDefault="005562EE" w:rsidP="006E603C">
            <w:pPr>
              <w:numPr>
                <w:ilvl w:val="0"/>
                <w:numId w:val="44"/>
              </w:numPr>
              <w:rPr>
                <w:lang w:val="pt-PT"/>
              </w:rPr>
            </w:pPr>
            <w:r>
              <w:rPr>
                <w:lang w:val="pt-PT"/>
              </w:rPr>
              <w:t>Caso não exista encomendas é exibida uma mensagem de erro a informar não existe encomendas</w:t>
            </w:r>
          </w:p>
        </w:tc>
      </w:tr>
    </w:tbl>
    <w:p w14:paraId="1221B189" w14:textId="77777777" w:rsidR="007969FE" w:rsidRPr="007969FE" w:rsidRDefault="007969FE" w:rsidP="007969FE">
      <w:pPr>
        <w:pStyle w:val="p1a"/>
        <w:rPr>
          <w:lang w:val="pt-PT"/>
        </w:rPr>
      </w:pPr>
    </w:p>
    <w:p w14:paraId="31A49DFA" w14:textId="77777777" w:rsidR="007969FE" w:rsidRDefault="004560E1" w:rsidP="007969FE">
      <w:pPr>
        <w:pStyle w:val="p1a"/>
        <w:rPr>
          <w:lang w:val="pt-PT"/>
        </w:rPr>
      </w:pPr>
      <w:r>
        <w:rPr>
          <w:lang w:val="pt-PT"/>
        </w:rPr>
        <w:t xml:space="preserve">Gerente </w:t>
      </w:r>
      <w:r w:rsidRPr="007969FE">
        <w:rPr>
          <w:lang w:val="pt-PT"/>
        </w:rPr>
        <w:t>–</w:t>
      </w:r>
      <w:r w:rsidR="007969FE" w:rsidRPr="007969FE">
        <w:rPr>
          <w:lang w:val="pt-PT"/>
        </w:rPr>
        <w:t xml:space="preserve"> </w:t>
      </w:r>
      <w:r w:rsidR="001A3428">
        <w:rPr>
          <w:lang w:val="pt-PT"/>
        </w:rPr>
        <w:t>Adicionar Mecânico</w:t>
      </w:r>
    </w:p>
    <w:p w14:paraId="134D450F" w14:textId="77777777" w:rsidR="001A3428" w:rsidRPr="001A3428" w:rsidRDefault="001A3428" w:rsidP="001A3428">
      <w:pPr>
        <w:rPr>
          <w:lang w:val="pt-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536"/>
      </w:tblGrid>
      <w:tr w:rsidR="004560E1" w14:paraId="6C0CDC23" w14:textId="77777777" w:rsidTr="004560E1">
        <w:tc>
          <w:tcPr>
            <w:tcW w:w="2160" w:type="dxa"/>
            <w:shd w:val="clear" w:color="auto" w:fill="auto"/>
          </w:tcPr>
          <w:p w14:paraId="165EFDA2" w14:textId="77777777" w:rsidR="004560E1" w:rsidRDefault="004560E1" w:rsidP="00194103">
            <w:pPr>
              <w:pStyle w:val="p1a"/>
              <w:rPr>
                <w:b/>
                <w:bCs/>
                <w:lang w:val="pt-PT"/>
              </w:rPr>
            </w:pPr>
            <w:bookmarkStart w:id="11" w:name="_Hlk163215528"/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5534F7A2" w14:textId="77777777" w:rsidR="004560E1" w:rsidRDefault="004560E1" w:rsidP="00194103">
            <w:pPr>
              <w:pStyle w:val="p1a"/>
              <w:rPr>
                <w:b/>
                <w:bCs/>
                <w:lang w:val="pt-PT"/>
              </w:rPr>
            </w:pPr>
            <w:proofErr w:type="gramStart"/>
            <w:r>
              <w:rPr>
                <w:b/>
                <w:bCs/>
                <w:lang w:val="pt-PT"/>
              </w:rPr>
              <w:t>Adicionar Mecânico</w:t>
            </w:r>
            <w:proofErr w:type="gramEnd"/>
            <w:r>
              <w:rPr>
                <w:b/>
                <w:bCs/>
                <w:lang w:val="pt-PT"/>
              </w:rPr>
              <w:t xml:space="preserve"> à lista de trabalhadores</w:t>
            </w:r>
          </w:p>
        </w:tc>
      </w:tr>
      <w:tr w:rsidR="004560E1" w14:paraId="70BCAF45" w14:textId="77777777" w:rsidTr="004560E1">
        <w:tc>
          <w:tcPr>
            <w:tcW w:w="2160" w:type="dxa"/>
            <w:shd w:val="clear" w:color="auto" w:fill="auto"/>
          </w:tcPr>
          <w:p w14:paraId="44662632" w14:textId="77777777" w:rsidR="004560E1" w:rsidRDefault="004560E1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1DD43331" w14:textId="77777777" w:rsidR="004560E1" w:rsidRDefault="004560E1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Mecânico para adicionar</w:t>
            </w:r>
          </w:p>
        </w:tc>
      </w:tr>
      <w:tr w:rsidR="004560E1" w14:paraId="3D08AD54" w14:textId="77777777" w:rsidTr="004560E1">
        <w:tc>
          <w:tcPr>
            <w:tcW w:w="2160" w:type="dxa"/>
            <w:shd w:val="clear" w:color="auto" w:fill="auto"/>
          </w:tcPr>
          <w:p w14:paraId="119CED6B" w14:textId="77777777" w:rsidR="004560E1" w:rsidRDefault="004560E1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4C4CE562" w14:textId="77777777" w:rsidR="004560E1" w:rsidRDefault="004560E1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Mais um Mecânico na lista de trabalhadores</w:t>
            </w:r>
          </w:p>
        </w:tc>
      </w:tr>
      <w:tr w:rsidR="004560E1" w14:paraId="3341CEFE" w14:textId="77777777" w:rsidTr="004560E1">
        <w:tc>
          <w:tcPr>
            <w:tcW w:w="2160" w:type="dxa"/>
            <w:shd w:val="clear" w:color="auto" w:fill="auto"/>
          </w:tcPr>
          <w:p w14:paraId="10EE495C" w14:textId="77777777" w:rsidR="004560E1" w:rsidRDefault="004560E1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2080F9BC" w14:textId="77777777" w:rsidR="004560E1" w:rsidRDefault="004560E1" w:rsidP="006E603C">
            <w:pPr>
              <w:numPr>
                <w:ilvl w:val="0"/>
                <w:numId w:val="29"/>
              </w:numPr>
              <w:rPr>
                <w:lang w:val="pt-PT"/>
              </w:rPr>
            </w:pPr>
            <w:r>
              <w:rPr>
                <w:lang w:val="pt-PT"/>
              </w:rPr>
              <w:t xml:space="preserve">O Gerente seleciona a opção </w:t>
            </w:r>
            <w:proofErr w:type="gramStart"/>
            <w:r>
              <w:rPr>
                <w:lang w:val="pt-PT"/>
              </w:rPr>
              <w:t>adicionar Mecânico</w:t>
            </w:r>
            <w:proofErr w:type="gramEnd"/>
          </w:p>
          <w:p w14:paraId="0EF95454" w14:textId="77777777" w:rsidR="004560E1" w:rsidRPr="004560E1" w:rsidRDefault="004560E1" w:rsidP="006E603C">
            <w:pPr>
              <w:numPr>
                <w:ilvl w:val="0"/>
                <w:numId w:val="29"/>
              </w:numPr>
              <w:rPr>
                <w:lang w:val="pt-PT"/>
              </w:rPr>
            </w:pPr>
            <w:r w:rsidRPr="004560E1">
              <w:rPr>
                <w:lang w:val="pt-PT"/>
              </w:rPr>
              <w:t>O Gerente escreve os dados do mecânico</w:t>
            </w:r>
          </w:p>
          <w:p w14:paraId="0E24C261" w14:textId="77777777" w:rsidR="004560E1" w:rsidRDefault="004560E1" w:rsidP="006E603C">
            <w:pPr>
              <w:numPr>
                <w:ilvl w:val="0"/>
                <w:numId w:val="29"/>
              </w:numPr>
              <w:rPr>
                <w:lang w:val="pt-PT"/>
              </w:rPr>
            </w:pPr>
            <w:r>
              <w:rPr>
                <w:lang w:val="pt-PT"/>
              </w:rPr>
              <w:t>O Sistema exibe uma mensagem</w:t>
            </w:r>
          </w:p>
        </w:tc>
      </w:tr>
      <w:tr w:rsidR="004560E1" w14:paraId="27718E87" w14:textId="77777777" w:rsidTr="004560E1">
        <w:tc>
          <w:tcPr>
            <w:tcW w:w="2160" w:type="dxa"/>
            <w:shd w:val="clear" w:color="auto" w:fill="auto"/>
          </w:tcPr>
          <w:p w14:paraId="7EAEB23F" w14:textId="77777777" w:rsidR="004560E1" w:rsidRDefault="004560E1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0EF92223" w14:textId="77777777" w:rsidR="004560E1" w:rsidRDefault="004560E1" w:rsidP="006E603C">
            <w:pPr>
              <w:numPr>
                <w:ilvl w:val="0"/>
                <w:numId w:val="30"/>
              </w:numPr>
              <w:rPr>
                <w:lang w:val="pt-PT"/>
              </w:rPr>
            </w:pPr>
            <w:r>
              <w:rPr>
                <w:lang w:val="pt-PT"/>
              </w:rPr>
              <w:t>Caso seja concluído com sucesso, o Sistema envia uma mensagem de sucesso</w:t>
            </w:r>
          </w:p>
          <w:p w14:paraId="069F46F3" w14:textId="77777777" w:rsidR="004560E1" w:rsidRPr="00321D96" w:rsidRDefault="004560E1" w:rsidP="006E603C">
            <w:pPr>
              <w:numPr>
                <w:ilvl w:val="0"/>
                <w:numId w:val="30"/>
              </w:numPr>
              <w:rPr>
                <w:lang w:val="pt-PT"/>
              </w:rPr>
            </w:pPr>
            <w:r w:rsidRPr="00321D96">
              <w:rPr>
                <w:lang w:val="pt-PT"/>
              </w:rPr>
              <w:t>Caso</w:t>
            </w:r>
            <w:r>
              <w:rPr>
                <w:lang w:val="pt-PT"/>
              </w:rPr>
              <w:t xml:space="preserve"> não</w:t>
            </w:r>
            <w:r w:rsidRPr="00321D96">
              <w:rPr>
                <w:lang w:val="pt-PT"/>
              </w:rPr>
              <w:t xml:space="preserve"> seja concluído com sucesso, o Sistema envia uma mensagem de </w:t>
            </w:r>
            <w:r>
              <w:rPr>
                <w:lang w:val="pt-PT"/>
              </w:rPr>
              <w:t>erro</w:t>
            </w:r>
          </w:p>
        </w:tc>
      </w:tr>
      <w:bookmarkEnd w:id="11"/>
    </w:tbl>
    <w:p w14:paraId="4A759800" w14:textId="77777777" w:rsidR="002F432C" w:rsidRDefault="002F432C" w:rsidP="007969FE">
      <w:pPr>
        <w:pStyle w:val="p1a"/>
        <w:rPr>
          <w:lang w:val="pt-PT"/>
        </w:rPr>
      </w:pPr>
    </w:p>
    <w:p w14:paraId="1C55125E" w14:textId="77777777" w:rsidR="007969FE" w:rsidRDefault="002F432C" w:rsidP="007969FE">
      <w:pPr>
        <w:pStyle w:val="p1a"/>
        <w:rPr>
          <w:lang w:val="pt-PT"/>
        </w:rPr>
      </w:pPr>
      <w:r>
        <w:rPr>
          <w:lang w:val="pt-PT"/>
        </w:rPr>
        <w:t>Gerente</w:t>
      </w:r>
      <w:r w:rsidR="007969FE" w:rsidRPr="007969FE">
        <w:rPr>
          <w:lang w:val="pt-PT"/>
        </w:rPr>
        <w:t xml:space="preserve"> – </w:t>
      </w:r>
      <w:r>
        <w:rPr>
          <w:lang w:val="pt-PT"/>
        </w:rPr>
        <w:t>Remover Mecânico</w:t>
      </w:r>
    </w:p>
    <w:p w14:paraId="06AE55E0" w14:textId="77777777" w:rsidR="002F432C" w:rsidRPr="002F432C" w:rsidRDefault="002F432C" w:rsidP="002F432C">
      <w:pPr>
        <w:rPr>
          <w:lang w:val="pt-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536"/>
      </w:tblGrid>
      <w:tr w:rsidR="002F432C" w14:paraId="78BB43CE" w14:textId="77777777" w:rsidTr="002F432C">
        <w:tc>
          <w:tcPr>
            <w:tcW w:w="2160" w:type="dxa"/>
            <w:shd w:val="clear" w:color="auto" w:fill="auto"/>
          </w:tcPr>
          <w:p w14:paraId="69212EEA" w14:textId="77777777" w:rsidR="002F432C" w:rsidRDefault="002F432C" w:rsidP="00194103">
            <w:pPr>
              <w:pStyle w:val="p1a"/>
              <w:rPr>
                <w:b/>
                <w:bCs/>
                <w:lang w:val="pt-PT"/>
              </w:rPr>
            </w:pPr>
            <w:bookmarkStart w:id="12" w:name="_Hlk163215906"/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3911BE38" w14:textId="77777777" w:rsidR="002F432C" w:rsidRDefault="002F432C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Remover Mecânico da lista de trabalhadores</w:t>
            </w:r>
          </w:p>
        </w:tc>
      </w:tr>
      <w:tr w:rsidR="002F432C" w14:paraId="555C9760" w14:textId="77777777" w:rsidTr="002F432C">
        <w:tc>
          <w:tcPr>
            <w:tcW w:w="2160" w:type="dxa"/>
            <w:shd w:val="clear" w:color="auto" w:fill="auto"/>
          </w:tcPr>
          <w:p w14:paraId="43253165" w14:textId="77777777" w:rsidR="002F432C" w:rsidRDefault="002F432C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04E4B767" w14:textId="77777777" w:rsidR="002F432C" w:rsidRDefault="002F432C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Mecânico para remover</w:t>
            </w:r>
          </w:p>
        </w:tc>
      </w:tr>
      <w:tr w:rsidR="002F432C" w14:paraId="1D26F76F" w14:textId="77777777" w:rsidTr="002F432C">
        <w:tc>
          <w:tcPr>
            <w:tcW w:w="2160" w:type="dxa"/>
            <w:shd w:val="clear" w:color="auto" w:fill="auto"/>
          </w:tcPr>
          <w:p w14:paraId="5C28171D" w14:textId="77777777" w:rsidR="002F432C" w:rsidRDefault="002F432C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090B9A31" w14:textId="77777777" w:rsidR="002F432C" w:rsidRDefault="002F432C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Menos um Mecânico na lista de trabalhadores</w:t>
            </w:r>
          </w:p>
        </w:tc>
      </w:tr>
      <w:tr w:rsidR="002F432C" w14:paraId="08D49B14" w14:textId="77777777" w:rsidTr="002F432C">
        <w:tc>
          <w:tcPr>
            <w:tcW w:w="2160" w:type="dxa"/>
            <w:shd w:val="clear" w:color="auto" w:fill="auto"/>
          </w:tcPr>
          <w:p w14:paraId="7AEF288D" w14:textId="77777777" w:rsidR="002F432C" w:rsidRDefault="002F432C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43F39126" w14:textId="77777777" w:rsidR="002F432C" w:rsidRDefault="002F432C" w:rsidP="006E603C">
            <w:pPr>
              <w:numPr>
                <w:ilvl w:val="0"/>
                <w:numId w:val="31"/>
              </w:numPr>
              <w:rPr>
                <w:lang w:val="pt-PT"/>
              </w:rPr>
            </w:pPr>
            <w:r>
              <w:rPr>
                <w:lang w:val="pt-PT"/>
              </w:rPr>
              <w:t xml:space="preserve">O Gerente seleciona a opção </w:t>
            </w:r>
            <w:proofErr w:type="gramStart"/>
            <w:r>
              <w:rPr>
                <w:lang w:val="pt-PT"/>
              </w:rPr>
              <w:t>remover Mecânico</w:t>
            </w:r>
            <w:proofErr w:type="gramEnd"/>
          </w:p>
          <w:p w14:paraId="7214363E" w14:textId="77777777" w:rsidR="002F432C" w:rsidRPr="004560E1" w:rsidRDefault="002F432C" w:rsidP="006E603C">
            <w:pPr>
              <w:numPr>
                <w:ilvl w:val="0"/>
                <w:numId w:val="31"/>
              </w:numPr>
              <w:rPr>
                <w:lang w:val="pt-PT"/>
              </w:rPr>
            </w:pPr>
            <w:r w:rsidRPr="004560E1">
              <w:rPr>
                <w:lang w:val="pt-PT"/>
              </w:rPr>
              <w:t xml:space="preserve">O Gerente </w:t>
            </w:r>
            <w:r>
              <w:rPr>
                <w:lang w:val="pt-PT"/>
              </w:rPr>
              <w:t>seleciona um</w:t>
            </w:r>
            <w:r w:rsidRPr="004560E1">
              <w:rPr>
                <w:lang w:val="pt-PT"/>
              </w:rPr>
              <w:t xml:space="preserve"> mecânico</w:t>
            </w:r>
          </w:p>
          <w:p w14:paraId="0C71E7C1" w14:textId="77777777" w:rsidR="002F432C" w:rsidRDefault="002F432C" w:rsidP="006E603C">
            <w:pPr>
              <w:numPr>
                <w:ilvl w:val="0"/>
                <w:numId w:val="31"/>
              </w:numPr>
              <w:rPr>
                <w:lang w:val="pt-PT"/>
              </w:rPr>
            </w:pPr>
            <w:r>
              <w:rPr>
                <w:lang w:val="pt-PT"/>
              </w:rPr>
              <w:t>O Sistema exibe uma mensagem</w:t>
            </w:r>
          </w:p>
        </w:tc>
      </w:tr>
      <w:tr w:rsidR="002F432C" w14:paraId="52354A27" w14:textId="77777777" w:rsidTr="002F432C">
        <w:tc>
          <w:tcPr>
            <w:tcW w:w="2160" w:type="dxa"/>
            <w:shd w:val="clear" w:color="auto" w:fill="auto"/>
          </w:tcPr>
          <w:p w14:paraId="5F4DF813" w14:textId="77777777" w:rsidR="002F432C" w:rsidRDefault="002F432C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lastRenderedPageBreak/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4D32D861" w14:textId="77777777" w:rsidR="002F432C" w:rsidRDefault="002F432C" w:rsidP="006E603C">
            <w:pPr>
              <w:numPr>
                <w:ilvl w:val="0"/>
                <w:numId w:val="32"/>
              </w:numPr>
              <w:rPr>
                <w:lang w:val="pt-PT"/>
              </w:rPr>
            </w:pPr>
            <w:r>
              <w:rPr>
                <w:lang w:val="pt-PT"/>
              </w:rPr>
              <w:t>Caso seja concluído com sucesso, o Sistema envia uma mensagem de sucesso</w:t>
            </w:r>
          </w:p>
          <w:p w14:paraId="32A3D529" w14:textId="77777777" w:rsidR="002F432C" w:rsidRPr="00321D96" w:rsidRDefault="002F432C" w:rsidP="006E603C">
            <w:pPr>
              <w:numPr>
                <w:ilvl w:val="0"/>
                <w:numId w:val="32"/>
              </w:numPr>
              <w:rPr>
                <w:lang w:val="pt-PT"/>
              </w:rPr>
            </w:pPr>
            <w:r w:rsidRPr="00321D96">
              <w:rPr>
                <w:lang w:val="pt-PT"/>
              </w:rPr>
              <w:t>Caso</w:t>
            </w:r>
            <w:r>
              <w:rPr>
                <w:lang w:val="pt-PT"/>
              </w:rPr>
              <w:t xml:space="preserve"> não</w:t>
            </w:r>
            <w:r w:rsidRPr="00321D96">
              <w:rPr>
                <w:lang w:val="pt-PT"/>
              </w:rPr>
              <w:t xml:space="preserve"> seja concluído com sucesso, o Sistema envia uma mensagem de </w:t>
            </w:r>
            <w:r>
              <w:rPr>
                <w:lang w:val="pt-PT"/>
              </w:rPr>
              <w:t>erro</w:t>
            </w:r>
          </w:p>
        </w:tc>
      </w:tr>
      <w:bookmarkEnd w:id="12"/>
    </w:tbl>
    <w:p w14:paraId="616AA636" w14:textId="77777777" w:rsidR="00BA5067" w:rsidRDefault="00BA5067" w:rsidP="007969FE">
      <w:pPr>
        <w:pStyle w:val="p1a"/>
        <w:rPr>
          <w:lang w:val="pt-PT"/>
        </w:rPr>
      </w:pPr>
    </w:p>
    <w:p w14:paraId="537762F9" w14:textId="77777777" w:rsidR="007969FE" w:rsidRDefault="00BA5067" w:rsidP="007969FE">
      <w:pPr>
        <w:pStyle w:val="p1a"/>
        <w:rPr>
          <w:lang w:val="pt-PT"/>
        </w:rPr>
      </w:pPr>
      <w:r>
        <w:rPr>
          <w:lang w:val="pt-PT"/>
        </w:rPr>
        <w:t>Gerente</w:t>
      </w:r>
      <w:r w:rsidR="007969FE" w:rsidRPr="007969FE">
        <w:rPr>
          <w:lang w:val="pt-PT"/>
        </w:rPr>
        <w:t xml:space="preserve"> – </w:t>
      </w:r>
      <w:r>
        <w:rPr>
          <w:lang w:val="pt-PT"/>
        </w:rPr>
        <w:t>Adicionar Fornecedor</w:t>
      </w:r>
    </w:p>
    <w:p w14:paraId="261CBFE1" w14:textId="77777777" w:rsidR="00BA5067" w:rsidRPr="00BA5067" w:rsidRDefault="00BA5067" w:rsidP="00BA5067">
      <w:pPr>
        <w:rPr>
          <w:lang w:val="pt-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536"/>
      </w:tblGrid>
      <w:tr w:rsidR="00BA5067" w14:paraId="2625F520" w14:textId="77777777" w:rsidTr="00BA5067">
        <w:tc>
          <w:tcPr>
            <w:tcW w:w="2160" w:type="dxa"/>
            <w:shd w:val="clear" w:color="auto" w:fill="auto"/>
          </w:tcPr>
          <w:p w14:paraId="37F9D0EA" w14:textId="77777777" w:rsidR="00BA5067" w:rsidRDefault="00BA5067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05D06100" w14:textId="77777777" w:rsidR="00BA5067" w:rsidRDefault="00BA5067" w:rsidP="00194103">
            <w:pPr>
              <w:pStyle w:val="p1a"/>
              <w:rPr>
                <w:b/>
                <w:bCs/>
                <w:lang w:val="pt-PT"/>
              </w:rPr>
            </w:pPr>
            <w:proofErr w:type="gramStart"/>
            <w:r>
              <w:rPr>
                <w:b/>
                <w:bCs/>
                <w:lang w:val="pt-PT"/>
              </w:rPr>
              <w:t>Adicionar Fornecedor</w:t>
            </w:r>
            <w:proofErr w:type="gramEnd"/>
            <w:r>
              <w:rPr>
                <w:b/>
                <w:bCs/>
                <w:lang w:val="pt-PT"/>
              </w:rPr>
              <w:t xml:space="preserve"> à lista de fornecedores</w:t>
            </w:r>
          </w:p>
        </w:tc>
      </w:tr>
      <w:tr w:rsidR="00BA5067" w14:paraId="71D3AA8D" w14:textId="77777777" w:rsidTr="00BA5067">
        <w:tc>
          <w:tcPr>
            <w:tcW w:w="2160" w:type="dxa"/>
            <w:shd w:val="clear" w:color="auto" w:fill="auto"/>
          </w:tcPr>
          <w:p w14:paraId="193981FA" w14:textId="77777777" w:rsidR="00BA5067" w:rsidRDefault="00BA5067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4E3C13E2" w14:textId="77777777" w:rsidR="00BA5067" w:rsidRDefault="00BA5067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Fornecedor para adicionar</w:t>
            </w:r>
          </w:p>
        </w:tc>
      </w:tr>
      <w:tr w:rsidR="00BA5067" w14:paraId="2F560D9C" w14:textId="77777777" w:rsidTr="00BA5067">
        <w:tc>
          <w:tcPr>
            <w:tcW w:w="2160" w:type="dxa"/>
            <w:shd w:val="clear" w:color="auto" w:fill="auto"/>
          </w:tcPr>
          <w:p w14:paraId="6042E12D" w14:textId="77777777" w:rsidR="00BA5067" w:rsidRDefault="00BA5067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00C5623A" w14:textId="77777777" w:rsidR="00BA5067" w:rsidRDefault="00BA5067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Mais um Fornecedor na lista de fornecedores</w:t>
            </w:r>
          </w:p>
        </w:tc>
      </w:tr>
      <w:tr w:rsidR="00BA5067" w14:paraId="789D7BDE" w14:textId="77777777" w:rsidTr="00BA5067">
        <w:tc>
          <w:tcPr>
            <w:tcW w:w="2160" w:type="dxa"/>
            <w:shd w:val="clear" w:color="auto" w:fill="auto"/>
          </w:tcPr>
          <w:p w14:paraId="1354D88A" w14:textId="77777777" w:rsidR="00BA5067" w:rsidRDefault="00BA5067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3903F452" w14:textId="77777777" w:rsidR="00BA5067" w:rsidRDefault="00BA5067" w:rsidP="006E603C">
            <w:pPr>
              <w:numPr>
                <w:ilvl w:val="0"/>
                <w:numId w:val="33"/>
              </w:numPr>
              <w:rPr>
                <w:lang w:val="pt-PT"/>
              </w:rPr>
            </w:pPr>
            <w:r>
              <w:rPr>
                <w:lang w:val="pt-PT"/>
              </w:rPr>
              <w:t xml:space="preserve">O Gerente seleciona a opção </w:t>
            </w:r>
            <w:proofErr w:type="gramStart"/>
            <w:r>
              <w:rPr>
                <w:lang w:val="pt-PT"/>
              </w:rPr>
              <w:t>adicionar Fornecedor</w:t>
            </w:r>
            <w:proofErr w:type="gramEnd"/>
          </w:p>
          <w:p w14:paraId="67C0C93D" w14:textId="77777777" w:rsidR="00BA5067" w:rsidRPr="004560E1" w:rsidRDefault="00BA5067" w:rsidP="006E603C">
            <w:pPr>
              <w:numPr>
                <w:ilvl w:val="0"/>
                <w:numId w:val="33"/>
              </w:numPr>
              <w:rPr>
                <w:lang w:val="pt-PT"/>
              </w:rPr>
            </w:pPr>
            <w:r w:rsidRPr="004560E1">
              <w:rPr>
                <w:lang w:val="pt-PT"/>
              </w:rPr>
              <w:t xml:space="preserve">O Gerente escreve os dados do </w:t>
            </w:r>
            <w:r>
              <w:rPr>
                <w:lang w:val="pt-PT"/>
              </w:rPr>
              <w:t>fornecedor</w:t>
            </w:r>
          </w:p>
          <w:p w14:paraId="69F50A6A" w14:textId="77777777" w:rsidR="00BA5067" w:rsidRDefault="00BA5067" w:rsidP="006E603C">
            <w:pPr>
              <w:numPr>
                <w:ilvl w:val="0"/>
                <w:numId w:val="33"/>
              </w:numPr>
              <w:rPr>
                <w:lang w:val="pt-PT"/>
              </w:rPr>
            </w:pPr>
            <w:r>
              <w:rPr>
                <w:lang w:val="pt-PT"/>
              </w:rPr>
              <w:t>O Sistema exibe uma mensagem</w:t>
            </w:r>
          </w:p>
        </w:tc>
      </w:tr>
      <w:tr w:rsidR="00BA5067" w14:paraId="6CEF9BBD" w14:textId="77777777" w:rsidTr="00BA5067">
        <w:tc>
          <w:tcPr>
            <w:tcW w:w="2160" w:type="dxa"/>
            <w:shd w:val="clear" w:color="auto" w:fill="auto"/>
          </w:tcPr>
          <w:p w14:paraId="4CA5DB0D" w14:textId="77777777" w:rsidR="00BA5067" w:rsidRDefault="00BA5067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11D14EAD" w14:textId="77777777" w:rsidR="00BA5067" w:rsidRDefault="00BA5067" w:rsidP="006E603C">
            <w:pPr>
              <w:numPr>
                <w:ilvl w:val="0"/>
                <w:numId w:val="34"/>
              </w:numPr>
              <w:rPr>
                <w:lang w:val="pt-PT"/>
              </w:rPr>
            </w:pPr>
            <w:r>
              <w:rPr>
                <w:lang w:val="pt-PT"/>
              </w:rPr>
              <w:t>Caso seja concluído com sucesso, o Sistema envia uma mensagem de sucesso</w:t>
            </w:r>
          </w:p>
          <w:p w14:paraId="25C40B3B" w14:textId="77777777" w:rsidR="00BA5067" w:rsidRPr="00321D96" w:rsidRDefault="00BA5067" w:rsidP="006E603C">
            <w:pPr>
              <w:numPr>
                <w:ilvl w:val="0"/>
                <w:numId w:val="34"/>
              </w:numPr>
              <w:rPr>
                <w:lang w:val="pt-PT"/>
              </w:rPr>
            </w:pPr>
            <w:r w:rsidRPr="00321D96">
              <w:rPr>
                <w:lang w:val="pt-PT"/>
              </w:rPr>
              <w:t>Caso</w:t>
            </w:r>
            <w:r>
              <w:rPr>
                <w:lang w:val="pt-PT"/>
              </w:rPr>
              <w:t xml:space="preserve"> não</w:t>
            </w:r>
            <w:r w:rsidRPr="00321D96">
              <w:rPr>
                <w:lang w:val="pt-PT"/>
              </w:rPr>
              <w:t xml:space="preserve"> seja concluído com sucesso, o Sistema envia uma mensagem de </w:t>
            </w:r>
            <w:r>
              <w:rPr>
                <w:lang w:val="pt-PT"/>
              </w:rPr>
              <w:t>erro</w:t>
            </w:r>
          </w:p>
        </w:tc>
      </w:tr>
    </w:tbl>
    <w:p w14:paraId="3F36A28A" w14:textId="77777777" w:rsidR="00EB5AF6" w:rsidRDefault="00EB5AF6" w:rsidP="007969FE">
      <w:pPr>
        <w:pStyle w:val="p1a"/>
        <w:rPr>
          <w:lang w:val="pt-PT"/>
        </w:rPr>
      </w:pPr>
    </w:p>
    <w:p w14:paraId="2E064BCB" w14:textId="77777777" w:rsidR="007969FE" w:rsidRDefault="00EB5AF6" w:rsidP="007969FE">
      <w:pPr>
        <w:pStyle w:val="p1a"/>
        <w:rPr>
          <w:lang w:val="pt-PT"/>
        </w:rPr>
      </w:pPr>
      <w:r>
        <w:rPr>
          <w:lang w:val="pt-PT"/>
        </w:rPr>
        <w:t>Gerente</w:t>
      </w:r>
      <w:r w:rsidR="007969FE" w:rsidRPr="007969FE">
        <w:rPr>
          <w:lang w:val="pt-PT"/>
        </w:rPr>
        <w:t xml:space="preserve"> – </w:t>
      </w:r>
      <w:r>
        <w:rPr>
          <w:lang w:val="pt-PT"/>
        </w:rPr>
        <w:t>Remover Fornecedor</w:t>
      </w:r>
    </w:p>
    <w:p w14:paraId="42968569" w14:textId="77777777" w:rsidR="00EB5AF6" w:rsidRPr="00EB5AF6" w:rsidRDefault="00EB5AF6" w:rsidP="00EB5AF6">
      <w:pPr>
        <w:rPr>
          <w:lang w:val="pt-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536"/>
      </w:tblGrid>
      <w:tr w:rsidR="00626575" w14:paraId="2E9C74C3" w14:textId="77777777" w:rsidTr="00626575">
        <w:tc>
          <w:tcPr>
            <w:tcW w:w="2160" w:type="dxa"/>
            <w:shd w:val="clear" w:color="auto" w:fill="auto"/>
          </w:tcPr>
          <w:p w14:paraId="2388DEBE" w14:textId="77777777" w:rsidR="00626575" w:rsidRDefault="00626575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54D5F172" w14:textId="77777777" w:rsidR="00626575" w:rsidRDefault="00626575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Remover Fornecedor da lista de fornecedores</w:t>
            </w:r>
          </w:p>
        </w:tc>
      </w:tr>
      <w:tr w:rsidR="00626575" w14:paraId="2C121C98" w14:textId="77777777" w:rsidTr="00626575">
        <w:tc>
          <w:tcPr>
            <w:tcW w:w="2160" w:type="dxa"/>
            <w:shd w:val="clear" w:color="auto" w:fill="auto"/>
          </w:tcPr>
          <w:p w14:paraId="43382838" w14:textId="77777777" w:rsidR="00626575" w:rsidRDefault="00626575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5C6BBBD7" w14:textId="77777777" w:rsidR="00626575" w:rsidRDefault="00626575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Fornecedor para remover</w:t>
            </w:r>
          </w:p>
        </w:tc>
      </w:tr>
      <w:tr w:rsidR="00626575" w14:paraId="23B9EB26" w14:textId="77777777" w:rsidTr="00626575">
        <w:tc>
          <w:tcPr>
            <w:tcW w:w="2160" w:type="dxa"/>
            <w:shd w:val="clear" w:color="auto" w:fill="auto"/>
          </w:tcPr>
          <w:p w14:paraId="4DDFC5DD" w14:textId="77777777" w:rsidR="00626575" w:rsidRDefault="00626575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1CB6968A" w14:textId="77777777" w:rsidR="00626575" w:rsidRDefault="00626575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Menos um Fornecedor na lista de fornecedores</w:t>
            </w:r>
          </w:p>
        </w:tc>
      </w:tr>
      <w:tr w:rsidR="00626575" w14:paraId="1632C805" w14:textId="77777777" w:rsidTr="00626575">
        <w:tc>
          <w:tcPr>
            <w:tcW w:w="2160" w:type="dxa"/>
            <w:shd w:val="clear" w:color="auto" w:fill="auto"/>
          </w:tcPr>
          <w:p w14:paraId="2E7EE16E" w14:textId="77777777" w:rsidR="00626575" w:rsidRDefault="00626575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549AFD85" w14:textId="77777777" w:rsidR="00626575" w:rsidRDefault="00626575" w:rsidP="006E603C">
            <w:pPr>
              <w:numPr>
                <w:ilvl w:val="0"/>
                <w:numId w:val="36"/>
              </w:numPr>
              <w:rPr>
                <w:lang w:val="pt-PT"/>
              </w:rPr>
            </w:pPr>
            <w:r>
              <w:rPr>
                <w:lang w:val="pt-PT"/>
              </w:rPr>
              <w:t xml:space="preserve">O Gerente seleciona a opção </w:t>
            </w:r>
            <w:proofErr w:type="gramStart"/>
            <w:r>
              <w:rPr>
                <w:lang w:val="pt-PT"/>
              </w:rPr>
              <w:t>remover Fornecedor</w:t>
            </w:r>
            <w:proofErr w:type="gramEnd"/>
          </w:p>
          <w:p w14:paraId="58FCB8DF" w14:textId="77777777" w:rsidR="00626575" w:rsidRPr="004560E1" w:rsidRDefault="00626575" w:rsidP="006E603C">
            <w:pPr>
              <w:numPr>
                <w:ilvl w:val="0"/>
                <w:numId w:val="36"/>
              </w:numPr>
              <w:rPr>
                <w:lang w:val="pt-PT"/>
              </w:rPr>
            </w:pPr>
            <w:r w:rsidRPr="004560E1">
              <w:rPr>
                <w:lang w:val="pt-PT"/>
              </w:rPr>
              <w:t xml:space="preserve">O Gerente </w:t>
            </w:r>
            <w:r>
              <w:rPr>
                <w:lang w:val="pt-PT"/>
              </w:rPr>
              <w:t>seleciona um Fornecedor</w:t>
            </w:r>
          </w:p>
          <w:p w14:paraId="724D2FE1" w14:textId="77777777" w:rsidR="00626575" w:rsidRDefault="00626575" w:rsidP="006E603C">
            <w:pPr>
              <w:numPr>
                <w:ilvl w:val="0"/>
                <w:numId w:val="36"/>
              </w:numPr>
              <w:rPr>
                <w:lang w:val="pt-PT"/>
              </w:rPr>
            </w:pPr>
            <w:r>
              <w:rPr>
                <w:lang w:val="pt-PT"/>
              </w:rPr>
              <w:t>O Sistema exibe uma mensagem</w:t>
            </w:r>
          </w:p>
        </w:tc>
      </w:tr>
      <w:tr w:rsidR="00626575" w14:paraId="1B922510" w14:textId="77777777" w:rsidTr="00626575">
        <w:tc>
          <w:tcPr>
            <w:tcW w:w="2160" w:type="dxa"/>
            <w:shd w:val="clear" w:color="auto" w:fill="auto"/>
          </w:tcPr>
          <w:p w14:paraId="35303644" w14:textId="77777777" w:rsidR="00626575" w:rsidRDefault="00626575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159EAF5D" w14:textId="77777777" w:rsidR="00626575" w:rsidRDefault="00626575" w:rsidP="006E603C">
            <w:pPr>
              <w:numPr>
                <w:ilvl w:val="0"/>
                <w:numId w:val="37"/>
              </w:numPr>
              <w:rPr>
                <w:lang w:val="pt-PT"/>
              </w:rPr>
            </w:pPr>
            <w:r>
              <w:rPr>
                <w:lang w:val="pt-PT"/>
              </w:rPr>
              <w:t>Caso seja concluído com sucesso, o Sistema envia uma mensagem de sucesso</w:t>
            </w:r>
          </w:p>
          <w:p w14:paraId="03BA4267" w14:textId="77777777" w:rsidR="00626575" w:rsidRPr="00321D96" w:rsidRDefault="00626575" w:rsidP="006E603C">
            <w:pPr>
              <w:numPr>
                <w:ilvl w:val="0"/>
                <w:numId w:val="37"/>
              </w:numPr>
              <w:rPr>
                <w:lang w:val="pt-PT"/>
              </w:rPr>
            </w:pPr>
            <w:r w:rsidRPr="00321D96">
              <w:rPr>
                <w:lang w:val="pt-PT"/>
              </w:rPr>
              <w:t>Caso</w:t>
            </w:r>
            <w:r>
              <w:rPr>
                <w:lang w:val="pt-PT"/>
              </w:rPr>
              <w:t xml:space="preserve"> não</w:t>
            </w:r>
            <w:r w:rsidRPr="00321D96">
              <w:rPr>
                <w:lang w:val="pt-PT"/>
              </w:rPr>
              <w:t xml:space="preserve"> seja concluído com sucesso, o Sistema envia uma mensagem de </w:t>
            </w:r>
            <w:r>
              <w:rPr>
                <w:lang w:val="pt-PT"/>
              </w:rPr>
              <w:t>erro</w:t>
            </w:r>
          </w:p>
        </w:tc>
      </w:tr>
    </w:tbl>
    <w:p w14:paraId="50A4A0C4" w14:textId="77777777" w:rsidR="007969FE" w:rsidRPr="007969FE" w:rsidRDefault="007969FE" w:rsidP="007969FE">
      <w:pPr>
        <w:pStyle w:val="p1a"/>
        <w:rPr>
          <w:lang w:val="pt-PT"/>
        </w:rPr>
      </w:pPr>
    </w:p>
    <w:p w14:paraId="56B863C1" w14:textId="77777777" w:rsidR="007969FE" w:rsidRDefault="008B7F41" w:rsidP="007969FE">
      <w:pPr>
        <w:pStyle w:val="p1a"/>
        <w:rPr>
          <w:lang w:val="pt-PT"/>
        </w:rPr>
      </w:pPr>
      <w:r>
        <w:rPr>
          <w:lang w:val="pt-PT"/>
        </w:rPr>
        <w:t>Gerente</w:t>
      </w:r>
      <w:r w:rsidR="007969FE" w:rsidRPr="007969FE">
        <w:rPr>
          <w:lang w:val="pt-PT"/>
        </w:rPr>
        <w:t xml:space="preserve"> – </w:t>
      </w:r>
      <w:r>
        <w:rPr>
          <w:lang w:val="pt-PT"/>
        </w:rPr>
        <w:t>Ver Fornecedores</w:t>
      </w:r>
    </w:p>
    <w:p w14:paraId="7AD7DA2C" w14:textId="77777777" w:rsidR="008B7F41" w:rsidRPr="008B7F41" w:rsidRDefault="008B7F41" w:rsidP="008B7F41">
      <w:pPr>
        <w:rPr>
          <w:lang w:val="pt-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536"/>
      </w:tblGrid>
      <w:tr w:rsidR="008B7F41" w14:paraId="7B60BB71" w14:textId="77777777" w:rsidTr="008B7F41">
        <w:tc>
          <w:tcPr>
            <w:tcW w:w="2160" w:type="dxa"/>
            <w:shd w:val="clear" w:color="auto" w:fill="auto"/>
          </w:tcPr>
          <w:p w14:paraId="45D9BBE0" w14:textId="77777777" w:rsidR="008B7F41" w:rsidRDefault="008B7F41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4D095DCF" w14:textId="77777777" w:rsidR="008B7F41" w:rsidRDefault="008B7F41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Ver os Fornecedores da Oficina</w:t>
            </w:r>
          </w:p>
        </w:tc>
      </w:tr>
      <w:tr w:rsidR="008B7F41" w14:paraId="10CE5830" w14:textId="77777777" w:rsidTr="008B7F41">
        <w:tc>
          <w:tcPr>
            <w:tcW w:w="2160" w:type="dxa"/>
            <w:shd w:val="clear" w:color="auto" w:fill="auto"/>
          </w:tcPr>
          <w:p w14:paraId="4903D7CF" w14:textId="77777777" w:rsidR="008B7F41" w:rsidRDefault="008B7F41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337B007C" w14:textId="77777777" w:rsidR="008B7F41" w:rsidRDefault="008B7F41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uma conta de Gerente e existir Fornecedores</w:t>
            </w:r>
          </w:p>
        </w:tc>
      </w:tr>
      <w:tr w:rsidR="008B7F41" w14:paraId="129CD099" w14:textId="77777777" w:rsidTr="008B7F41">
        <w:tc>
          <w:tcPr>
            <w:tcW w:w="2160" w:type="dxa"/>
            <w:shd w:val="clear" w:color="auto" w:fill="auto"/>
          </w:tcPr>
          <w:p w14:paraId="5719D352" w14:textId="77777777" w:rsidR="008B7F41" w:rsidRDefault="008B7F41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14CCDF3C" w14:textId="77777777" w:rsidR="008B7F41" w:rsidRDefault="008B7F41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Visualiza a lista de fornecedores</w:t>
            </w:r>
          </w:p>
        </w:tc>
      </w:tr>
      <w:tr w:rsidR="008B7F41" w14:paraId="6409A753" w14:textId="77777777" w:rsidTr="008B7F41">
        <w:tc>
          <w:tcPr>
            <w:tcW w:w="2160" w:type="dxa"/>
            <w:shd w:val="clear" w:color="auto" w:fill="auto"/>
          </w:tcPr>
          <w:p w14:paraId="24FB4238" w14:textId="77777777" w:rsidR="008B7F41" w:rsidRDefault="008B7F41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56282081" w14:textId="77777777" w:rsidR="008B7F41" w:rsidRDefault="008B7F41" w:rsidP="006E603C">
            <w:pPr>
              <w:numPr>
                <w:ilvl w:val="0"/>
                <w:numId w:val="39"/>
              </w:numPr>
              <w:rPr>
                <w:lang w:val="pt-PT"/>
              </w:rPr>
            </w:pPr>
            <w:r>
              <w:rPr>
                <w:lang w:val="pt-PT"/>
              </w:rPr>
              <w:t>O Gerente seleciona lista de fornecedores</w:t>
            </w:r>
          </w:p>
          <w:p w14:paraId="5C73DD9D" w14:textId="77777777" w:rsidR="008B7F41" w:rsidRDefault="008B7F41" w:rsidP="006E603C">
            <w:pPr>
              <w:numPr>
                <w:ilvl w:val="0"/>
                <w:numId w:val="38"/>
              </w:numPr>
              <w:rPr>
                <w:lang w:val="pt-PT"/>
              </w:rPr>
            </w:pPr>
            <w:r>
              <w:rPr>
                <w:lang w:val="pt-PT"/>
              </w:rPr>
              <w:t>O Sistema exibe a lista de fornecedores</w:t>
            </w:r>
          </w:p>
        </w:tc>
      </w:tr>
      <w:tr w:rsidR="008B7F41" w14:paraId="6A91E614" w14:textId="77777777" w:rsidTr="008B7F41">
        <w:tc>
          <w:tcPr>
            <w:tcW w:w="2160" w:type="dxa"/>
            <w:shd w:val="clear" w:color="auto" w:fill="auto"/>
          </w:tcPr>
          <w:p w14:paraId="61650C71" w14:textId="77777777" w:rsidR="008B7F41" w:rsidRDefault="008B7F41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7C9B3D77" w14:textId="77777777" w:rsidR="008B7F41" w:rsidRDefault="008B7F41" w:rsidP="006E603C">
            <w:pPr>
              <w:numPr>
                <w:ilvl w:val="0"/>
                <w:numId w:val="40"/>
              </w:numPr>
              <w:rPr>
                <w:lang w:val="pt-PT"/>
              </w:rPr>
            </w:pPr>
            <w:r>
              <w:rPr>
                <w:lang w:val="pt-PT"/>
              </w:rPr>
              <w:t>Caso não exista Mecânicos, o Sistema exibe uma mensagem a alertar que não existe trabalhadores</w:t>
            </w:r>
          </w:p>
        </w:tc>
      </w:tr>
    </w:tbl>
    <w:p w14:paraId="7A34842C" w14:textId="77777777" w:rsidR="007969FE" w:rsidRPr="007969FE" w:rsidRDefault="007969FE" w:rsidP="007969FE">
      <w:pPr>
        <w:pStyle w:val="p1a"/>
        <w:rPr>
          <w:lang w:val="pt-PT"/>
        </w:rPr>
      </w:pPr>
    </w:p>
    <w:p w14:paraId="4BBF964D" w14:textId="77777777" w:rsidR="007969FE" w:rsidRDefault="008B7F41" w:rsidP="007969FE">
      <w:pPr>
        <w:pStyle w:val="p1a"/>
        <w:rPr>
          <w:lang w:val="pt-PT"/>
        </w:rPr>
      </w:pPr>
      <w:r>
        <w:rPr>
          <w:lang w:val="pt-PT"/>
        </w:rPr>
        <w:t>Gerente</w:t>
      </w:r>
      <w:r w:rsidR="007969FE" w:rsidRPr="007969FE">
        <w:rPr>
          <w:lang w:val="pt-PT"/>
        </w:rPr>
        <w:t xml:space="preserve"> –</w:t>
      </w:r>
      <w:r>
        <w:rPr>
          <w:lang w:val="pt-PT"/>
        </w:rPr>
        <w:t xml:space="preserve"> Encerrar Sessão</w:t>
      </w:r>
      <w:r w:rsidR="007969FE" w:rsidRPr="007969FE">
        <w:rPr>
          <w:lang w:val="pt-PT"/>
        </w:rPr>
        <w:t xml:space="preserve"> </w:t>
      </w:r>
    </w:p>
    <w:p w14:paraId="0FF5EDCE" w14:textId="77777777" w:rsidR="008B7F41" w:rsidRPr="008B7F41" w:rsidRDefault="008B7F41" w:rsidP="008B7F41">
      <w:pPr>
        <w:rPr>
          <w:lang w:val="pt-PT"/>
        </w:rPr>
      </w:pPr>
    </w:p>
    <w:tbl>
      <w:tblPr>
        <w:tblW w:w="6766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0"/>
        <w:gridCol w:w="4536"/>
      </w:tblGrid>
      <w:tr w:rsidR="008B7F41" w14:paraId="2C87451B" w14:textId="77777777" w:rsidTr="008B7F41">
        <w:tc>
          <w:tcPr>
            <w:tcW w:w="2230" w:type="dxa"/>
            <w:shd w:val="clear" w:color="auto" w:fill="auto"/>
          </w:tcPr>
          <w:p w14:paraId="68B0A58A" w14:textId="77777777" w:rsidR="008B7F41" w:rsidRDefault="008B7F41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lastRenderedPageBreak/>
              <w:t>Descrição</w:t>
            </w:r>
          </w:p>
        </w:tc>
        <w:tc>
          <w:tcPr>
            <w:tcW w:w="4536" w:type="dxa"/>
            <w:shd w:val="clear" w:color="auto" w:fill="auto"/>
          </w:tcPr>
          <w:p w14:paraId="5BCB97B1" w14:textId="77777777" w:rsidR="008B7F41" w:rsidRDefault="008B7F41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Terminar sessão com a conta de Gerente</w:t>
            </w:r>
          </w:p>
        </w:tc>
      </w:tr>
      <w:tr w:rsidR="008B7F41" w14:paraId="00572E47" w14:textId="77777777" w:rsidTr="008B7F41">
        <w:tc>
          <w:tcPr>
            <w:tcW w:w="2230" w:type="dxa"/>
            <w:shd w:val="clear" w:color="auto" w:fill="auto"/>
          </w:tcPr>
          <w:p w14:paraId="5C72F48C" w14:textId="77777777" w:rsidR="008B7F41" w:rsidRDefault="008B7F41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Pré-condição</w:t>
            </w:r>
          </w:p>
        </w:tc>
        <w:tc>
          <w:tcPr>
            <w:tcW w:w="4536" w:type="dxa"/>
            <w:shd w:val="clear" w:color="auto" w:fill="auto"/>
          </w:tcPr>
          <w:p w14:paraId="411C9399" w14:textId="77777777" w:rsidR="008B7F41" w:rsidRDefault="008B7F41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conta iniciada</w:t>
            </w:r>
          </w:p>
        </w:tc>
      </w:tr>
      <w:tr w:rsidR="008B7F41" w14:paraId="4090F1B1" w14:textId="77777777" w:rsidTr="008B7F41">
        <w:tc>
          <w:tcPr>
            <w:tcW w:w="2230" w:type="dxa"/>
            <w:shd w:val="clear" w:color="auto" w:fill="auto"/>
          </w:tcPr>
          <w:p w14:paraId="2B96F72B" w14:textId="77777777" w:rsidR="008B7F41" w:rsidRDefault="008B7F41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Pós-Condição</w:t>
            </w:r>
          </w:p>
        </w:tc>
        <w:tc>
          <w:tcPr>
            <w:tcW w:w="4536" w:type="dxa"/>
            <w:shd w:val="clear" w:color="auto" w:fill="auto"/>
          </w:tcPr>
          <w:p w14:paraId="5994E7E4" w14:textId="77777777" w:rsidR="008B7F41" w:rsidRDefault="008B7F41" w:rsidP="00194103">
            <w:pPr>
              <w:pStyle w:val="p1a"/>
              <w:rPr>
                <w:lang w:val="pt-PT"/>
              </w:rPr>
            </w:pPr>
            <w:r>
              <w:rPr>
                <w:lang w:val="pt-PT"/>
              </w:rPr>
              <w:t>Ter a conta encerrada do sistema</w:t>
            </w:r>
          </w:p>
        </w:tc>
      </w:tr>
      <w:tr w:rsidR="008B7F41" w14:paraId="3B3CF76A" w14:textId="77777777" w:rsidTr="008B7F41">
        <w:tc>
          <w:tcPr>
            <w:tcW w:w="2230" w:type="dxa"/>
            <w:shd w:val="clear" w:color="auto" w:fill="auto"/>
          </w:tcPr>
          <w:p w14:paraId="1394E14E" w14:textId="77777777" w:rsidR="008B7F41" w:rsidRDefault="008B7F41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Principal</w:t>
            </w:r>
          </w:p>
        </w:tc>
        <w:tc>
          <w:tcPr>
            <w:tcW w:w="4536" w:type="dxa"/>
            <w:shd w:val="clear" w:color="auto" w:fill="auto"/>
          </w:tcPr>
          <w:p w14:paraId="5194242F" w14:textId="77777777" w:rsidR="008B7F41" w:rsidRDefault="008B7F41" w:rsidP="006E603C">
            <w:pPr>
              <w:numPr>
                <w:ilvl w:val="0"/>
                <w:numId w:val="35"/>
              </w:numPr>
              <w:rPr>
                <w:lang w:val="pt-PT"/>
              </w:rPr>
            </w:pPr>
            <w:r>
              <w:rPr>
                <w:lang w:val="pt-PT"/>
              </w:rPr>
              <w:t xml:space="preserve">O Gerente termina sessão  </w:t>
            </w:r>
          </w:p>
        </w:tc>
      </w:tr>
      <w:tr w:rsidR="008B7F41" w14:paraId="7FBCA41D" w14:textId="77777777" w:rsidTr="008B7F41">
        <w:tc>
          <w:tcPr>
            <w:tcW w:w="2230" w:type="dxa"/>
            <w:shd w:val="clear" w:color="auto" w:fill="auto"/>
          </w:tcPr>
          <w:p w14:paraId="2CEC7D45" w14:textId="77777777" w:rsidR="008B7F41" w:rsidRDefault="008B7F41" w:rsidP="00194103">
            <w:pPr>
              <w:pStyle w:val="p1a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Caminho Alternativo</w:t>
            </w:r>
          </w:p>
        </w:tc>
        <w:tc>
          <w:tcPr>
            <w:tcW w:w="4536" w:type="dxa"/>
            <w:shd w:val="clear" w:color="auto" w:fill="auto"/>
          </w:tcPr>
          <w:p w14:paraId="078E78CA" w14:textId="77777777" w:rsidR="008B7F41" w:rsidRDefault="008B7F41" w:rsidP="00194103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Sem caminho alternativo</w:t>
            </w:r>
          </w:p>
        </w:tc>
      </w:tr>
    </w:tbl>
    <w:p w14:paraId="02F0D85C" w14:textId="77777777" w:rsidR="008B7F41" w:rsidRDefault="008B7F41" w:rsidP="0013090C">
      <w:pPr>
        <w:pStyle w:val="heading2"/>
        <w:rPr>
          <w:lang w:val="pt-PT"/>
        </w:rPr>
      </w:pPr>
    </w:p>
    <w:p w14:paraId="6CA90395" w14:textId="77777777" w:rsidR="009B1D59" w:rsidRDefault="008B7F41" w:rsidP="0013090C">
      <w:pPr>
        <w:pStyle w:val="heading2"/>
        <w:rPr>
          <w:lang w:val="pt-PT"/>
        </w:rPr>
      </w:pPr>
      <w:r>
        <w:rPr>
          <w:lang w:val="pt-PT"/>
        </w:rPr>
        <w:t>5</w:t>
      </w:r>
      <w:r w:rsidR="0013090C">
        <w:rPr>
          <w:lang w:val="pt-PT"/>
        </w:rPr>
        <w:t>.2.3 Diagramas de Sequência do Sistema</w:t>
      </w:r>
    </w:p>
    <w:p w14:paraId="2AFB53E2" w14:textId="2EB37D4A" w:rsidR="0013090C" w:rsidRDefault="00B16691" w:rsidP="0013090C">
      <w:pPr>
        <w:pStyle w:val="p1a"/>
        <w:keepNext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B8623D0" wp14:editId="5893871E">
            <wp:extent cx="4389120" cy="2610485"/>
            <wp:effectExtent l="0" t="0" r="0" b="0"/>
            <wp:docPr id="5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CD1D" w14:textId="0790DCCA" w:rsidR="005F5CBE" w:rsidRPr="00464C48" w:rsidRDefault="005F5CBE" w:rsidP="00464C48">
      <w:pPr>
        <w:pStyle w:val="Legenda"/>
        <w:ind w:firstLine="0"/>
        <w:jc w:val="center"/>
        <w:rPr>
          <w:b w:val="0"/>
          <w:bCs/>
          <w:sz w:val="18"/>
          <w:szCs w:val="18"/>
          <w:lang w:val="pt-PT"/>
        </w:rPr>
      </w:pPr>
      <w:r w:rsidRPr="00464C48">
        <w:rPr>
          <w:sz w:val="18"/>
          <w:szCs w:val="18"/>
        </w:rPr>
        <w:t>Fig</w:t>
      </w:r>
      <w:r w:rsidR="00464C48" w:rsidRPr="00464C48">
        <w:rPr>
          <w:sz w:val="18"/>
          <w:szCs w:val="18"/>
        </w:rPr>
        <w:t>.</w:t>
      </w:r>
      <w:r w:rsidRPr="00464C48">
        <w:rPr>
          <w:sz w:val="18"/>
          <w:szCs w:val="18"/>
        </w:rPr>
        <w:t xml:space="preserve"> </w:t>
      </w:r>
      <w:r w:rsidRPr="00464C48">
        <w:rPr>
          <w:sz w:val="18"/>
          <w:szCs w:val="18"/>
        </w:rPr>
        <w:fldChar w:fldCharType="begin"/>
      </w:r>
      <w:r w:rsidRPr="00464C48">
        <w:rPr>
          <w:sz w:val="18"/>
          <w:szCs w:val="18"/>
        </w:rPr>
        <w:instrText xml:space="preserve"> SEQ Figura \* ARABIC </w:instrText>
      </w:r>
      <w:r w:rsidRPr="00464C48">
        <w:rPr>
          <w:sz w:val="18"/>
          <w:szCs w:val="18"/>
        </w:rPr>
        <w:fldChar w:fldCharType="separate"/>
      </w:r>
      <w:r w:rsidR="009F76DB">
        <w:rPr>
          <w:noProof/>
          <w:sz w:val="18"/>
          <w:szCs w:val="18"/>
        </w:rPr>
        <w:t>5</w:t>
      </w:r>
      <w:r w:rsidRPr="00464C48">
        <w:rPr>
          <w:sz w:val="18"/>
          <w:szCs w:val="18"/>
        </w:rPr>
        <w:fldChar w:fldCharType="end"/>
      </w:r>
      <w:r w:rsidR="00464C48" w:rsidRPr="00464C48">
        <w:rPr>
          <w:sz w:val="18"/>
          <w:szCs w:val="18"/>
        </w:rPr>
        <w:t>.</w:t>
      </w:r>
      <w:r w:rsidR="009404A6">
        <w:rPr>
          <w:sz w:val="18"/>
          <w:szCs w:val="18"/>
        </w:rPr>
        <w:t xml:space="preserve"> </w:t>
      </w:r>
      <w:proofErr w:type="spellStart"/>
      <w:r w:rsidR="009404A6">
        <w:rPr>
          <w:b w:val="0"/>
          <w:bCs/>
          <w:sz w:val="18"/>
          <w:szCs w:val="18"/>
        </w:rPr>
        <w:t>Fornecedor</w:t>
      </w:r>
      <w:proofErr w:type="spellEnd"/>
      <w:r w:rsidR="00464C48" w:rsidRPr="00464C48">
        <w:rPr>
          <w:b w:val="0"/>
          <w:bCs/>
          <w:sz w:val="18"/>
          <w:szCs w:val="18"/>
        </w:rPr>
        <w:t xml:space="preserve"> - </w:t>
      </w:r>
      <w:proofErr w:type="spellStart"/>
      <w:r w:rsidRPr="00464C48">
        <w:rPr>
          <w:b w:val="0"/>
          <w:bCs/>
          <w:sz w:val="18"/>
          <w:szCs w:val="18"/>
        </w:rPr>
        <w:t>Iniciar</w:t>
      </w:r>
      <w:proofErr w:type="spellEnd"/>
      <w:r w:rsidRPr="00464C48">
        <w:rPr>
          <w:b w:val="0"/>
          <w:bCs/>
          <w:sz w:val="18"/>
          <w:szCs w:val="18"/>
        </w:rPr>
        <w:t xml:space="preserve"> </w:t>
      </w:r>
      <w:proofErr w:type="spellStart"/>
      <w:r w:rsidRPr="00464C48">
        <w:rPr>
          <w:b w:val="0"/>
          <w:bCs/>
          <w:sz w:val="18"/>
          <w:szCs w:val="18"/>
        </w:rPr>
        <w:t>Sessão</w:t>
      </w:r>
      <w:proofErr w:type="spellEnd"/>
    </w:p>
    <w:p w14:paraId="20427401" w14:textId="77777777" w:rsidR="005F5CBE" w:rsidRDefault="005F5CBE" w:rsidP="005F5CBE">
      <w:pPr>
        <w:jc w:val="center"/>
        <w:rPr>
          <w:lang w:val="pt-PT"/>
        </w:rPr>
      </w:pPr>
    </w:p>
    <w:p w14:paraId="3069131F" w14:textId="493F0FE4" w:rsidR="005F5CBE" w:rsidRDefault="00B16691" w:rsidP="005F5CB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18A121" wp14:editId="2DA5B5E0">
            <wp:extent cx="4389120" cy="2901315"/>
            <wp:effectExtent l="0" t="0" r="0" b="0"/>
            <wp:docPr id="6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4E0C" w14:textId="32653935" w:rsidR="005F5CBE" w:rsidRPr="00464C48" w:rsidRDefault="005F5CBE" w:rsidP="005F5CBE">
      <w:pPr>
        <w:pStyle w:val="Legenda"/>
        <w:jc w:val="center"/>
        <w:rPr>
          <w:b w:val="0"/>
          <w:bCs/>
          <w:sz w:val="18"/>
          <w:szCs w:val="18"/>
          <w:lang w:val="pt-PT"/>
        </w:rPr>
      </w:pPr>
      <w:r w:rsidRPr="00464C48">
        <w:rPr>
          <w:sz w:val="18"/>
          <w:szCs w:val="18"/>
        </w:rPr>
        <w:t>Fig</w:t>
      </w:r>
      <w:r w:rsidR="00464C48" w:rsidRPr="00464C48">
        <w:rPr>
          <w:sz w:val="18"/>
          <w:szCs w:val="18"/>
        </w:rPr>
        <w:t>.</w:t>
      </w:r>
      <w:r w:rsidRPr="00464C48">
        <w:rPr>
          <w:sz w:val="18"/>
          <w:szCs w:val="18"/>
        </w:rPr>
        <w:t xml:space="preserve"> </w:t>
      </w:r>
      <w:r w:rsidRPr="00464C48">
        <w:rPr>
          <w:sz w:val="18"/>
          <w:szCs w:val="18"/>
        </w:rPr>
        <w:fldChar w:fldCharType="begin"/>
      </w:r>
      <w:r w:rsidRPr="00464C48">
        <w:rPr>
          <w:sz w:val="18"/>
          <w:szCs w:val="18"/>
        </w:rPr>
        <w:instrText xml:space="preserve"> SEQ Figura \* ARABIC </w:instrText>
      </w:r>
      <w:r w:rsidRPr="00464C48">
        <w:rPr>
          <w:sz w:val="18"/>
          <w:szCs w:val="18"/>
        </w:rPr>
        <w:fldChar w:fldCharType="separate"/>
      </w:r>
      <w:r w:rsidR="009F76DB">
        <w:rPr>
          <w:noProof/>
          <w:sz w:val="18"/>
          <w:szCs w:val="18"/>
        </w:rPr>
        <w:t>6</w:t>
      </w:r>
      <w:r w:rsidRPr="00464C48">
        <w:rPr>
          <w:sz w:val="18"/>
          <w:szCs w:val="18"/>
        </w:rPr>
        <w:fldChar w:fldCharType="end"/>
      </w:r>
      <w:r w:rsidR="00464C48" w:rsidRPr="00464C48">
        <w:rPr>
          <w:sz w:val="18"/>
          <w:szCs w:val="18"/>
        </w:rPr>
        <w:t>.</w:t>
      </w:r>
      <w:r w:rsidRPr="00464C48">
        <w:rPr>
          <w:sz w:val="18"/>
          <w:szCs w:val="18"/>
        </w:rPr>
        <w:t xml:space="preserve"> </w:t>
      </w:r>
      <w:proofErr w:type="spellStart"/>
      <w:r w:rsidR="009404A6">
        <w:rPr>
          <w:b w:val="0"/>
          <w:bCs/>
          <w:sz w:val="18"/>
          <w:szCs w:val="18"/>
        </w:rPr>
        <w:t>Fornecedor</w:t>
      </w:r>
      <w:proofErr w:type="spellEnd"/>
      <w:r w:rsidR="00464C48" w:rsidRPr="009404A6">
        <w:rPr>
          <w:b w:val="0"/>
          <w:bCs/>
          <w:sz w:val="18"/>
          <w:szCs w:val="18"/>
        </w:rPr>
        <w:t xml:space="preserve"> </w:t>
      </w:r>
      <w:r w:rsidR="009404A6" w:rsidRPr="009404A6">
        <w:rPr>
          <w:b w:val="0"/>
          <w:bCs/>
          <w:sz w:val="18"/>
          <w:szCs w:val="18"/>
        </w:rPr>
        <w:t>-</w:t>
      </w:r>
      <w:r w:rsidR="00464C48" w:rsidRPr="009404A6">
        <w:rPr>
          <w:b w:val="0"/>
          <w:bCs/>
          <w:sz w:val="18"/>
          <w:szCs w:val="18"/>
        </w:rPr>
        <w:t xml:space="preserve"> </w:t>
      </w:r>
      <w:proofErr w:type="spellStart"/>
      <w:r w:rsidR="00464C48" w:rsidRPr="009404A6">
        <w:rPr>
          <w:b w:val="0"/>
          <w:bCs/>
          <w:sz w:val="18"/>
          <w:szCs w:val="18"/>
        </w:rPr>
        <w:t>Adicionar</w:t>
      </w:r>
      <w:proofErr w:type="spellEnd"/>
      <w:r w:rsidR="00464C48" w:rsidRPr="009404A6">
        <w:rPr>
          <w:b w:val="0"/>
          <w:bCs/>
          <w:sz w:val="18"/>
          <w:szCs w:val="18"/>
        </w:rPr>
        <w:t xml:space="preserve"> Material</w:t>
      </w:r>
    </w:p>
    <w:p w14:paraId="48320EA1" w14:textId="77777777" w:rsidR="005F5CBE" w:rsidRDefault="005F5CBE" w:rsidP="005F5CBE">
      <w:pPr>
        <w:rPr>
          <w:lang w:val="pt-PT"/>
        </w:rPr>
      </w:pPr>
    </w:p>
    <w:p w14:paraId="43682263" w14:textId="63DF3C81" w:rsidR="005F5CBE" w:rsidRDefault="00B16691" w:rsidP="005F5CBE">
      <w:pPr>
        <w:keepNext/>
        <w:jc w:val="center"/>
      </w:pPr>
      <w:r>
        <w:rPr>
          <w:noProof/>
        </w:rPr>
        <w:drawing>
          <wp:inline distT="0" distB="0" distL="0" distR="0" wp14:anchorId="2FEA3C2A" wp14:editId="09462AA9">
            <wp:extent cx="4389120" cy="2959100"/>
            <wp:effectExtent l="0" t="0" r="0" b="0"/>
            <wp:docPr id="7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BF906" w14:textId="6C46E10B" w:rsidR="005F5CBE" w:rsidRPr="009404A6" w:rsidRDefault="005F5CBE" w:rsidP="005F5CBE">
      <w:pPr>
        <w:pStyle w:val="Legenda"/>
        <w:jc w:val="center"/>
        <w:rPr>
          <w:b w:val="0"/>
          <w:bCs/>
          <w:lang w:val="pt-PT"/>
        </w:rPr>
      </w:pPr>
      <w:r w:rsidRPr="00464C48">
        <w:rPr>
          <w:sz w:val="18"/>
          <w:szCs w:val="18"/>
        </w:rPr>
        <w:t>Fig</w:t>
      </w:r>
      <w:r w:rsidR="009404A6">
        <w:rPr>
          <w:sz w:val="18"/>
          <w:szCs w:val="18"/>
        </w:rPr>
        <w:t>.</w:t>
      </w:r>
      <w:r w:rsidRPr="00464C48">
        <w:rPr>
          <w:sz w:val="18"/>
          <w:szCs w:val="18"/>
        </w:rPr>
        <w:t xml:space="preserve"> </w:t>
      </w:r>
      <w:r w:rsidRPr="00464C48">
        <w:rPr>
          <w:sz w:val="18"/>
          <w:szCs w:val="18"/>
        </w:rPr>
        <w:fldChar w:fldCharType="begin"/>
      </w:r>
      <w:r w:rsidRPr="00464C48">
        <w:rPr>
          <w:sz w:val="18"/>
          <w:szCs w:val="18"/>
        </w:rPr>
        <w:instrText xml:space="preserve"> SEQ Figura \* ARABIC </w:instrText>
      </w:r>
      <w:r w:rsidRPr="00464C48">
        <w:rPr>
          <w:sz w:val="18"/>
          <w:szCs w:val="18"/>
        </w:rPr>
        <w:fldChar w:fldCharType="separate"/>
      </w:r>
      <w:r w:rsidR="009F76DB">
        <w:rPr>
          <w:noProof/>
          <w:sz w:val="18"/>
          <w:szCs w:val="18"/>
        </w:rPr>
        <w:t>7</w:t>
      </w:r>
      <w:r w:rsidRPr="00464C48">
        <w:rPr>
          <w:sz w:val="18"/>
          <w:szCs w:val="18"/>
        </w:rPr>
        <w:fldChar w:fldCharType="end"/>
      </w:r>
      <w:r w:rsidR="009404A6">
        <w:rPr>
          <w:sz w:val="18"/>
          <w:szCs w:val="18"/>
        </w:rPr>
        <w:t xml:space="preserve">. </w:t>
      </w:r>
      <w:proofErr w:type="spellStart"/>
      <w:r w:rsidR="009404A6">
        <w:rPr>
          <w:b w:val="0"/>
          <w:bCs/>
          <w:sz w:val="18"/>
          <w:szCs w:val="18"/>
        </w:rPr>
        <w:t>Fornecedor</w:t>
      </w:r>
      <w:proofErr w:type="spellEnd"/>
      <w:r w:rsidR="009404A6">
        <w:rPr>
          <w:b w:val="0"/>
          <w:bCs/>
          <w:sz w:val="18"/>
          <w:szCs w:val="18"/>
        </w:rPr>
        <w:t xml:space="preserve"> - Remover Material</w:t>
      </w:r>
    </w:p>
    <w:p w14:paraId="398D127A" w14:textId="21DE9F2F" w:rsidR="00F54538" w:rsidRDefault="00B16691" w:rsidP="009404A6">
      <w:pPr>
        <w:keepNext/>
        <w:ind w:firstLine="0"/>
        <w:jc w:val="center"/>
      </w:pPr>
      <w:r>
        <w:rPr>
          <w:noProof/>
          <w:lang w:val="pt-PT"/>
        </w:rPr>
        <w:lastRenderedPageBreak/>
        <w:drawing>
          <wp:inline distT="0" distB="0" distL="0" distR="0" wp14:anchorId="4812F48B" wp14:editId="64AB7CC6">
            <wp:extent cx="4389120" cy="3183890"/>
            <wp:effectExtent l="0" t="0" r="0" b="0"/>
            <wp:docPr id="8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AAE1B" w14:textId="1712BD1A" w:rsidR="00F54538" w:rsidRPr="009404A6" w:rsidRDefault="00F54538" w:rsidP="00F54538">
      <w:pPr>
        <w:pStyle w:val="Legenda"/>
        <w:jc w:val="center"/>
        <w:rPr>
          <w:b w:val="0"/>
          <w:bCs/>
          <w:sz w:val="18"/>
          <w:szCs w:val="18"/>
        </w:rPr>
      </w:pPr>
      <w:r w:rsidRPr="00464C48">
        <w:rPr>
          <w:sz w:val="18"/>
          <w:szCs w:val="18"/>
        </w:rPr>
        <w:t>Fi</w:t>
      </w:r>
      <w:r w:rsidR="009404A6">
        <w:rPr>
          <w:sz w:val="18"/>
          <w:szCs w:val="18"/>
        </w:rPr>
        <w:t>g.</w:t>
      </w:r>
      <w:r w:rsidRPr="00464C48">
        <w:rPr>
          <w:sz w:val="18"/>
          <w:szCs w:val="18"/>
        </w:rPr>
        <w:t xml:space="preserve"> </w:t>
      </w:r>
      <w:r w:rsidRPr="00464C48">
        <w:rPr>
          <w:sz w:val="18"/>
          <w:szCs w:val="18"/>
        </w:rPr>
        <w:fldChar w:fldCharType="begin"/>
      </w:r>
      <w:r w:rsidRPr="00464C48">
        <w:rPr>
          <w:sz w:val="18"/>
          <w:szCs w:val="18"/>
        </w:rPr>
        <w:instrText xml:space="preserve"> SEQ Figura \* ARABIC </w:instrText>
      </w:r>
      <w:r w:rsidRPr="00464C48">
        <w:rPr>
          <w:sz w:val="18"/>
          <w:szCs w:val="18"/>
        </w:rPr>
        <w:fldChar w:fldCharType="separate"/>
      </w:r>
      <w:r w:rsidR="009F76DB">
        <w:rPr>
          <w:noProof/>
          <w:sz w:val="18"/>
          <w:szCs w:val="18"/>
        </w:rPr>
        <w:t>8</w:t>
      </w:r>
      <w:r w:rsidRPr="00464C48">
        <w:rPr>
          <w:sz w:val="18"/>
          <w:szCs w:val="18"/>
        </w:rPr>
        <w:fldChar w:fldCharType="end"/>
      </w:r>
      <w:r w:rsidR="009404A6">
        <w:rPr>
          <w:sz w:val="18"/>
          <w:szCs w:val="18"/>
        </w:rPr>
        <w:t>.</w:t>
      </w:r>
      <w:r w:rsidRPr="00464C48">
        <w:rPr>
          <w:sz w:val="18"/>
          <w:szCs w:val="18"/>
        </w:rPr>
        <w:t xml:space="preserve"> </w:t>
      </w:r>
      <w:proofErr w:type="spellStart"/>
      <w:r w:rsidR="009404A6" w:rsidRPr="009404A6">
        <w:rPr>
          <w:b w:val="0"/>
          <w:bCs/>
          <w:sz w:val="18"/>
          <w:szCs w:val="18"/>
        </w:rPr>
        <w:t>Fornecedor</w:t>
      </w:r>
      <w:proofErr w:type="spellEnd"/>
      <w:r w:rsidR="009404A6" w:rsidRPr="009404A6">
        <w:rPr>
          <w:b w:val="0"/>
          <w:bCs/>
          <w:sz w:val="18"/>
          <w:szCs w:val="18"/>
        </w:rPr>
        <w:t xml:space="preserve"> </w:t>
      </w:r>
      <w:r w:rsidR="009404A6">
        <w:rPr>
          <w:b w:val="0"/>
          <w:bCs/>
          <w:sz w:val="18"/>
          <w:szCs w:val="18"/>
        </w:rPr>
        <w:t xml:space="preserve">- </w:t>
      </w:r>
      <w:r w:rsidR="009404A6" w:rsidRPr="009404A6">
        <w:rPr>
          <w:b w:val="0"/>
          <w:bCs/>
          <w:sz w:val="18"/>
          <w:szCs w:val="18"/>
        </w:rPr>
        <w:t xml:space="preserve">Ver </w:t>
      </w:r>
      <w:proofErr w:type="spellStart"/>
      <w:r w:rsidR="009404A6" w:rsidRPr="009404A6">
        <w:rPr>
          <w:b w:val="0"/>
          <w:bCs/>
          <w:sz w:val="18"/>
          <w:szCs w:val="18"/>
        </w:rPr>
        <w:t>Inventário</w:t>
      </w:r>
      <w:proofErr w:type="spellEnd"/>
      <w:r w:rsidR="009404A6">
        <w:rPr>
          <w:sz w:val="18"/>
          <w:szCs w:val="18"/>
        </w:rPr>
        <w:t xml:space="preserve"> </w:t>
      </w:r>
    </w:p>
    <w:p w14:paraId="58C62F34" w14:textId="77777777" w:rsidR="00F54538" w:rsidRDefault="00F54538" w:rsidP="009404A6">
      <w:pPr>
        <w:keepNext/>
        <w:ind w:firstLine="0"/>
        <w:jc w:val="center"/>
        <w:rPr>
          <w:lang w:val="pt-PT"/>
        </w:rPr>
      </w:pPr>
    </w:p>
    <w:p w14:paraId="460DBF39" w14:textId="0E35305C" w:rsidR="009404A6" w:rsidRDefault="00B16691" w:rsidP="009404A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A3C57CF" wp14:editId="286D8FDF">
            <wp:extent cx="4389120" cy="2519045"/>
            <wp:effectExtent l="0" t="0" r="0" b="0"/>
            <wp:docPr id="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DC5AD" w14:textId="76414CF3" w:rsidR="00F54538" w:rsidRPr="009404A6" w:rsidRDefault="00F54538" w:rsidP="00F54538">
      <w:pPr>
        <w:pStyle w:val="Legenda"/>
        <w:jc w:val="center"/>
        <w:rPr>
          <w:sz w:val="18"/>
          <w:szCs w:val="18"/>
        </w:rPr>
      </w:pPr>
      <w:r w:rsidRPr="009404A6">
        <w:rPr>
          <w:sz w:val="18"/>
          <w:szCs w:val="18"/>
        </w:rPr>
        <w:t>Fig</w:t>
      </w:r>
      <w:r w:rsidR="009404A6" w:rsidRPr="009404A6">
        <w:rPr>
          <w:sz w:val="18"/>
          <w:szCs w:val="18"/>
        </w:rPr>
        <w:t>.</w:t>
      </w:r>
      <w:r w:rsidRPr="009404A6">
        <w:rPr>
          <w:sz w:val="18"/>
          <w:szCs w:val="18"/>
        </w:rPr>
        <w:t xml:space="preserve"> </w:t>
      </w:r>
      <w:r w:rsidRPr="009404A6">
        <w:rPr>
          <w:sz w:val="18"/>
          <w:szCs w:val="18"/>
        </w:rPr>
        <w:fldChar w:fldCharType="begin"/>
      </w:r>
      <w:r w:rsidRPr="009404A6">
        <w:rPr>
          <w:sz w:val="18"/>
          <w:szCs w:val="18"/>
        </w:rPr>
        <w:instrText xml:space="preserve"> SEQ Figura \* ARABIC </w:instrText>
      </w:r>
      <w:r w:rsidRPr="009404A6">
        <w:rPr>
          <w:sz w:val="18"/>
          <w:szCs w:val="18"/>
        </w:rPr>
        <w:fldChar w:fldCharType="separate"/>
      </w:r>
      <w:r w:rsidR="009F76DB">
        <w:rPr>
          <w:noProof/>
          <w:sz w:val="18"/>
          <w:szCs w:val="18"/>
        </w:rPr>
        <w:t>9</w:t>
      </w:r>
      <w:r w:rsidRPr="009404A6">
        <w:rPr>
          <w:sz w:val="18"/>
          <w:szCs w:val="18"/>
        </w:rPr>
        <w:fldChar w:fldCharType="end"/>
      </w:r>
      <w:r w:rsidR="009404A6" w:rsidRPr="009404A6">
        <w:rPr>
          <w:sz w:val="18"/>
          <w:szCs w:val="18"/>
        </w:rPr>
        <w:t>.</w:t>
      </w:r>
      <w:r w:rsidRPr="009404A6">
        <w:rPr>
          <w:sz w:val="18"/>
          <w:szCs w:val="18"/>
        </w:rPr>
        <w:t xml:space="preserve"> </w:t>
      </w:r>
      <w:proofErr w:type="spellStart"/>
      <w:r w:rsidR="009404A6" w:rsidRPr="009404A6">
        <w:rPr>
          <w:b w:val="0"/>
          <w:bCs/>
          <w:sz w:val="18"/>
          <w:szCs w:val="18"/>
        </w:rPr>
        <w:t>Fornecedor</w:t>
      </w:r>
      <w:proofErr w:type="spellEnd"/>
      <w:r w:rsidR="009404A6">
        <w:rPr>
          <w:b w:val="0"/>
          <w:bCs/>
          <w:sz w:val="18"/>
          <w:szCs w:val="18"/>
        </w:rPr>
        <w:t xml:space="preserve"> - Ver </w:t>
      </w:r>
      <w:proofErr w:type="spellStart"/>
      <w:r w:rsidR="009404A6">
        <w:rPr>
          <w:b w:val="0"/>
          <w:bCs/>
          <w:sz w:val="18"/>
          <w:szCs w:val="18"/>
        </w:rPr>
        <w:t>encomendas</w:t>
      </w:r>
      <w:proofErr w:type="spellEnd"/>
      <w:r w:rsidR="009404A6">
        <w:rPr>
          <w:b w:val="0"/>
          <w:bCs/>
          <w:sz w:val="18"/>
          <w:szCs w:val="18"/>
        </w:rPr>
        <w:t xml:space="preserve"> do </w:t>
      </w:r>
      <w:proofErr w:type="spellStart"/>
      <w:r w:rsidR="009404A6">
        <w:rPr>
          <w:b w:val="0"/>
          <w:bCs/>
          <w:sz w:val="18"/>
          <w:szCs w:val="18"/>
        </w:rPr>
        <w:t>Gerente</w:t>
      </w:r>
      <w:proofErr w:type="spellEnd"/>
      <w:r w:rsidR="009404A6">
        <w:rPr>
          <w:b w:val="0"/>
          <w:bCs/>
          <w:sz w:val="18"/>
          <w:szCs w:val="18"/>
        </w:rPr>
        <w:t xml:space="preserve"> </w:t>
      </w:r>
    </w:p>
    <w:p w14:paraId="46453AC4" w14:textId="77777777" w:rsidR="00F54538" w:rsidRDefault="00F54538" w:rsidP="00F54538">
      <w:pPr>
        <w:rPr>
          <w:lang w:val="pt-PT"/>
        </w:rPr>
      </w:pPr>
    </w:p>
    <w:p w14:paraId="68EC3E87" w14:textId="1422F0BF" w:rsidR="00F54538" w:rsidRDefault="00B16691" w:rsidP="00F5453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01557A" wp14:editId="393728BF">
            <wp:extent cx="2327275" cy="3133725"/>
            <wp:effectExtent l="0" t="0" r="0" b="0"/>
            <wp:docPr id="1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AC44" w14:textId="61053895" w:rsidR="002E2DD4" w:rsidRPr="00B31EF8" w:rsidRDefault="00F54538" w:rsidP="002E2DD4">
      <w:pPr>
        <w:pStyle w:val="Legenda"/>
        <w:jc w:val="center"/>
        <w:rPr>
          <w:sz w:val="18"/>
          <w:szCs w:val="18"/>
        </w:rPr>
      </w:pPr>
      <w:r w:rsidRPr="00B31EF8">
        <w:rPr>
          <w:sz w:val="18"/>
          <w:szCs w:val="18"/>
        </w:rPr>
        <w:t>Fig</w:t>
      </w:r>
      <w:r w:rsidR="009404A6" w:rsidRPr="00B31EF8">
        <w:rPr>
          <w:sz w:val="18"/>
          <w:szCs w:val="18"/>
        </w:rPr>
        <w:t>.</w:t>
      </w:r>
      <w:r w:rsidRPr="00B31EF8">
        <w:rPr>
          <w:sz w:val="18"/>
          <w:szCs w:val="18"/>
        </w:rPr>
        <w:t xml:space="preserve"> </w:t>
      </w:r>
      <w:r w:rsidRPr="00B31EF8">
        <w:rPr>
          <w:sz w:val="18"/>
          <w:szCs w:val="18"/>
        </w:rPr>
        <w:fldChar w:fldCharType="begin"/>
      </w:r>
      <w:r w:rsidRPr="00B31EF8">
        <w:rPr>
          <w:sz w:val="18"/>
          <w:szCs w:val="18"/>
        </w:rPr>
        <w:instrText xml:space="preserve"> SEQ Figura \* ARABIC </w:instrText>
      </w:r>
      <w:r w:rsidRPr="00B31EF8">
        <w:rPr>
          <w:sz w:val="18"/>
          <w:szCs w:val="18"/>
        </w:rPr>
        <w:fldChar w:fldCharType="separate"/>
      </w:r>
      <w:r w:rsidR="009F76DB">
        <w:rPr>
          <w:noProof/>
          <w:sz w:val="18"/>
          <w:szCs w:val="18"/>
        </w:rPr>
        <w:t>10</w:t>
      </w:r>
      <w:r w:rsidRPr="00B31EF8">
        <w:rPr>
          <w:sz w:val="18"/>
          <w:szCs w:val="18"/>
        </w:rPr>
        <w:fldChar w:fldCharType="end"/>
      </w:r>
      <w:r w:rsidR="009404A6" w:rsidRPr="00B31EF8">
        <w:rPr>
          <w:sz w:val="18"/>
          <w:szCs w:val="18"/>
        </w:rPr>
        <w:t>.</w:t>
      </w:r>
      <w:r w:rsidR="00B31EF8">
        <w:rPr>
          <w:sz w:val="18"/>
          <w:szCs w:val="18"/>
        </w:rPr>
        <w:t xml:space="preserve"> </w:t>
      </w:r>
      <w:proofErr w:type="spellStart"/>
      <w:r w:rsidR="00B31EF8">
        <w:rPr>
          <w:b w:val="0"/>
          <w:bCs/>
          <w:sz w:val="18"/>
          <w:szCs w:val="18"/>
        </w:rPr>
        <w:t>Fornecedor</w:t>
      </w:r>
      <w:proofErr w:type="spellEnd"/>
      <w:r w:rsidR="00B31EF8">
        <w:rPr>
          <w:b w:val="0"/>
          <w:bCs/>
          <w:sz w:val="18"/>
          <w:szCs w:val="18"/>
        </w:rPr>
        <w:t xml:space="preserve"> - Encerrar </w:t>
      </w:r>
      <w:proofErr w:type="spellStart"/>
      <w:r w:rsidR="00B31EF8">
        <w:rPr>
          <w:b w:val="0"/>
          <w:bCs/>
          <w:sz w:val="18"/>
          <w:szCs w:val="18"/>
        </w:rPr>
        <w:t>Sessão</w:t>
      </w:r>
      <w:proofErr w:type="spellEnd"/>
      <w:r w:rsidR="009404A6" w:rsidRPr="00B31EF8">
        <w:rPr>
          <w:sz w:val="18"/>
          <w:szCs w:val="18"/>
        </w:rPr>
        <w:t xml:space="preserve"> </w:t>
      </w:r>
    </w:p>
    <w:p w14:paraId="6F0883C4" w14:textId="77777777" w:rsidR="002E2DD4" w:rsidRDefault="002E2DD4" w:rsidP="00B31EF8">
      <w:pPr>
        <w:jc w:val="center"/>
      </w:pPr>
    </w:p>
    <w:p w14:paraId="34B3F8F4" w14:textId="4EFBCE3F" w:rsidR="002E2DD4" w:rsidRDefault="00B16691" w:rsidP="002E2DD4">
      <w:pPr>
        <w:keepNext/>
        <w:jc w:val="center"/>
      </w:pPr>
      <w:r>
        <w:rPr>
          <w:noProof/>
        </w:rPr>
        <w:drawing>
          <wp:inline distT="0" distB="0" distL="0" distR="0" wp14:anchorId="0638E26B" wp14:editId="7489367A">
            <wp:extent cx="4389120" cy="2643505"/>
            <wp:effectExtent l="0" t="0" r="0" b="0"/>
            <wp:docPr id="11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28121" w14:textId="305B20CE" w:rsidR="002E2DD4" w:rsidRPr="00B31EF8" w:rsidRDefault="002E2DD4" w:rsidP="002E2DD4">
      <w:pPr>
        <w:pStyle w:val="Legenda"/>
        <w:jc w:val="center"/>
        <w:rPr>
          <w:b w:val="0"/>
          <w:bCs/>
          <w:sz w:val="14"/>
          <w:szCs w:val="14"/>
        </w:rPr>
      </w:pPr>
      <w:r w:rsidRPr="00B31EF8">
        <w:rPr>
          <w:sz w:val="18"/>
          <w:szCs w:val="18"/>
        </w:rPr>
        <w:t>Fig</w:t>
      </w:r>
      <w:r w:rsidR="00B31EF8" w:rsidRPr="00B31EF8">
        <w:rPr>
          <w:sz w:val="18"/>
          <w:szCs w:val="18"/>
        </w:rPr>
        <w:t>.</w:t>
      </w:r>
      <w:r w:rsidRPr="00B31EF8">
        <w:rPr>
          <w:sz w:val="18"/>
          <w:szCs w:val="18"/>
        </w:rPr>
        <w:t xml:space="preserve"> </w:t>
      </w:r>
      <w:r w:rsidRPr="00B31EF8">
        <w:rPr>
          <w:sz w:val="18"/>
          <w:szCs w:val="18"/>
        </w:rPr>
        <w:fldChar w:fldCharType="begin"/>
      </w:r>
      <w:r w:rsidRPr="00B31EF8">
        <w:rPr>
          <w:sz w:val="18"/>
          <w:szCs w:val="18"/>
        </w:rPr>
        <w:instrText xml:space="preserve"> SEQ Figura \* ARABIC </w:instrText>
      </w:r>
      <w:r w:rsidRPr="00B31EF8">
        <w:rPr>
          <w:sz w:val="18"/>
          <w:szCs w:val="18"/>
        </w:rPr>
        <w:fldChar w:fldCharType="separate"/>
      </w:r>
      <w:r w:rsidR="009F76DB">
        <w:rPr>
          <w:noProof/>
          <w:sz w:val="18"/>
          <w:szCs w:val="18"/>
        </w:rPr>
        <w:t>11</w:t>
      </w:r>
      <w:r w:rsidRPr="00B31EF8">
        <w:rPr>
          <w:sz w:val="18"/>
          <w:szCs w:val="18"/>
        </w:rPr>
        <w:fldChar w:fldCharType="end"/>
      </w:r>
      <w:r w:rsidR="00B31EF8" w:rsidRPr="00B31EF8">
        <w:rPr>
          <w:sz w:val="18"/>
          <w:szCs w:val="18"/>
        </w:rPr>
        <w:t>.</w:t>
      </w:r>
      <w:r w:rsidRPr="00B31EF8">
        <w:rPr>
          <w:b w:val="0"/>
          <w:bCs/>
          <w:sz w:val="18"/>
          <w:szCs w:val="18"/>
        </w:rPr>
        <w:t xml:space="preserve"> </w:t>
      </w:r>
      <w:proofErr w:type="spellStart"/>
      <w:r w:rsidR="00B31EF8" w:rsidRPr="00B31EF8">
        <w:rPr>
          <w:b w:val="0"/>
          <w:bCs/>
          <w:sz w:val="18"/>
          <w:szCs w:val="18"/>
        </w:rPr>
        <w:t>Mec</w:t>
      </w:r>
      <w:r w:rsidR="00B31EF8">
        <w:rPr>
          <w:b w:val="0"/>
          <w:bCs/>
          <w:sz w:val="18"/>
          <w:szCs w:val="18"/>
        </w:rPr>
        <w:t>ânico</w:t>
      </w:r>
      <w:proofErr w:type="spellEnd"/>
      <w:r w:rsidR="00B31EF8">
        <w:rPr>
          <w:b w:val="0"/>
          <w:bCs/>
          <w:sz w:val="18"/>
          <w:szCs w:val="18"/>
        </w:rPr>
        <w:t xml:space="preserve"> - </w:t>
      </w:r>
      <w:proofErr w:type="spellStart"/>
      <w:r w:rsidR="00B31EF8">
        <w:rPr>
          <w:b w:val="0"/>
          <w:bCs/>
          <w:sz w:val="18"/>
          <w:szCs w:val="18"/>
        </w:rPr>
        <w:t>Inciar</w:t>
      </w:r>
      <w:proofErr w:type="spellEnd"/>
      <w:r w:rsidR="00B31EF8">
        <w:rPr>
          <w:b w:val="0"/>
          <w:bCs/>
          <w:sz w:val="18"/>
          <w:szCs w:val="18"/>
        </w:rPr>
        <w:t xml:space="preserve"> </w:t>
      </w:r>
      <w:proofErr w:type="spellStart"/>
      <w:r w:rsidR="00B31EF8">
        <w:rPr>
          <w:b w:val="0"/>
          <w:bCs/>
          <w:sz w:val="18"/>
          <w:szCs w:val="18"/>
        </w:rPr>
        <w:t>Sessão</w:t>
      </w:r>
      <w:proofErr w:type="spellEnd"/>
    </w:p>
    <w:p w14:paraId="1900BCB0" w14:textId="77777777" w:rsidR="00F54538" w:rsidRDefault="00F54538" w:rsidP="00F54538">
      <w:pPr>
        <w:rPr>
          <w:lang w:val="pt-PT"/>
        </w:rPr>
      </w:pPr>
    </w:p>
    <w:p w14:paraId="4C535C6A" w14:textId="06999C33" w:rsidR="002E2DD4" w:rsidRDefault="00B16691" w:rsidP="002E2DD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52E615" wp14:editId="6A59803D">
            <wp:extent cx="4389120" cy="2926080"/>
            <wp:effectExtent l="0" t="0" r="0" b="0"/>
            <wp:docPr id="1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3C5B" w14:textId="06C64903" w:rsidR="00B31EF8" w:rsidRDefault="002E2DD4" w:rsidP="00B31EF8">
      <w:pPr>
        <w:pStyle w:val="Legenda"/>
        <w:jc w:val="center"/>
        <w:rPr>
          <w:b w:val="0"/>
          <w:bCs/>
          <w:sz w:val="18"/>
          <w:szCs w:val="18"/>
        </w:rPr>
      </w:pPr>
      <w:r w:rsidRPr="00B31EF8">
        <w:rPr>
          <w:sz w:val="18"/>
          <w:szCs w:val="18"/>
        </w:rPr>
        <w:t>Fig</w:t>
      </w:r>
      <w:r w:rsidR="00B31EF8">
        <w:rPr>
          <w:sz w:val="18"/>
          <w:szCs w:val="18"/>
        </w:rPr>
        <w:t>.</w:t>
      </w:r>
      <w:r w:rsidRPr="00B31EF8">
        <w:rPr>
          <w:sz w:val="18"/>
          <w:szCs w:val="18"/>
        </w:rPr>
        <w:t xml:space="preserve"> </w:t>
      </w:r>
      <w:r w:rsidRPr="00B31EF8">
        <w:rPr>
          <w:sz w:val="18"/>
          <w:szCs w:val="18"/>
        </w:rPr>
        <w:fldChar w:fldCharType="begin"/>
      </w:r>
      <w:r w:rsidRPr="00B31EF8">
        <w:rPr>
          <w:sz w:val="18"/>
          <w:szCs w:val="18"/>
        </w:rPr>
        <w:instrText xml:space="preserve"> SEQ Figura \* ARABIC </w:instrText>
      </w:r>
      <w:r w:rsidRPr="00B31EF8">
        <w:rPr>
          <w:sz w:val="18"/>
          <w:szCs w:val="18"/>
        </w:rPr>
        <w:fldChar w:fldCharType="separate"/>
      </w:r>
      <w:r w:rsidR="009F76DB">
        <w:rPr>
          <w:noProof/>
          <w:sz w:val="18"/>
          <w:szCs w:val="18"/>
        </w:rPr>
        <w:t>12</w:t>
      </w:r>
      <w:r w:rsidRPr="00B31EF8">
        <w:rPr>
          <w:sz w:val="18"/>
          <w:szCs w:val="18"/>
        </w:rPr>
        <w:fldChar w:fldCharType="end"/>
      </w:r>
      <w:r w:rsidR="00B31EF8">
        <w:rPr>
          <w:sz w:val="18"/>
          <w:szCs w:val="18"/>
        </w:rPr>
        <w:t xml:space="preserve">. </w:t>
      </w:r>
      <w:proofErr w:type="spellStart"/>
      <w:r w:rsidR="00B31EF8">
        <w:rPr>
          <w:b w:val="0"/>
          <w:bCs/>
          <w:sz w:val="18"/>
          <w:szCs w:val="18"/>
        </w:rPr>
        <w:t>Mecânico</w:t>
      </w:r>
      <w:proofErr w:type="spellEnd"/>
      <w:r w:rsidR="00B31EF8">
        <w:rPr>
          <w:b w:val="0"/>
          <w:bCs/>
          <w:sz w:val="18"/>
          <w:szCs w:val="18"/>
        </w:rPr>
        <w:t xml:space="preserve"> - </w:t>
      </w:r>
      <w:proofErr w:type="spellStart"/>
      <w:r w:rsidR="00B31EF8">
        <w:rPr>
          <w:b w:val="0"/>
          <w:bCs/>
          <w:sz w:val="18"/>
          <w:szCs w:val="18"/>
        </w:rPr>
        <w:t>Adicionar</w:t>
      </w:r>
      <w:proofErr w:type="spellEnd"/>
      <w:r w:rsidR="00B31EF8">
        <w:rPr>
          <w:b w:val="0"/>
          <w:bCs/>
          <w:sz w:val="18"/>
          <w:szCs w:val="18"/>
        </w:rPr>
        <w:t xml:space="preserve"> Material</w:t>
      </w:r>
    </w:p>
    <w:p w14:paraId="57D12D79" w14:textId="77777777" w:rsidR="00B31EF8" w:rsidRDefault="00B31EF8" w:rsidP="00B31EF8">
      <w:pPr>
        <w:pStyle w:val="Legenda"/>
        <w:jc w:val="center"/>
        <w:rPr>
          <w:b w:val="0"/>
          <w:bCs/>
          <w:sz w:val="18"/>
          <w:szCs w:val="18"/>
        </w:rPr>
      </w:pPr>
    </w:p>
    <w:p w14:paraId="0ECA6090" w14:textId="2572F4A9" w:rsidR="00286831" w:rsidRPr="00286831" w:rsidRDefault="00B16691" w:rsidP="00286831">
      <w:pPr>
        <w:jc w:val="center"/>
      </w:pPr>
      <w:r>
        <w:rPr>
          <w:noProof/>
        </w:rPr>
        <w:drawing>
          <wp:inline distT="0" distB="0" distL="0" distR="0" wp14:anchorId="3A518AD9" wp14:editId="287ED9B6">
            <wp:extent cx="4389120" cy="3001010"/>
            <wp:effectExtent l="0" t="0" r="0" b="0"/>
            <wp:docPr id="13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337B" w14:textId="38622EF2" w:rsidR="00F54538" w:rsidRPr="00B31EF8" w:rsidRDefault="00AE4F3D" w:rsidP="00B31EF8">
      <w:pPr>
        <w:pStyle w:val="Legenda"/>
        <w:jc w:val="center"/>
        <w:rPr>
          <w:b w:val="0"/>
          <w:bCs/>
          <w:sz w:val="16"/>
          <w:szCs w:val="16"/>
        </w:rPr>
      </w:pPr>
      <w:r w:rsidRPr="00B31EF8">
        <w:rPr>
          <w:sz w:val="18"/>
          <w:szCs w:val="18"/>
        </w:rPr>
        <w:t>Fig</w:t>
      </w:r>
      <w:r w:rsidR="00B31EF8" w:rsidRPr="00B31EF8">
        <w:rPr>
          <w:sz w:val="18"/>
          <w:szCs w:val="18"/>
        </w:rPr>
        <w:t>.</w:t>
      </w:r>
      <w:r w:rsidRPr="00B31EF8">
        <w:rPr>
          <w:sz w:val="18"/>
          <w:szCs w:val="18"/>
        </w:rPr>
        <w:t xml:space="preserve"> </w:t>
      </w:r>
      <w:r w:rsidRPr="00B31EF8">
        <w:rPr>
          <w:sz w:val="18"/>
          <w:szCs w:val="18"/>
        </w:rPr>
        <w:fldChar w:fldCharType="begin"/>
      </w:r>
      <w:r w:rsidRPr="00B31EF8">
        <w:rPr>
          <w:sz w:val="18"/>
          <w:szCs w:val="18"/>
        </w:rPr>
        <w:instrText xml:space="preserve"> SEQ Figura \* ARABIC </w:instrText>
      </w:r>
      <w:r w:rsidRPr="00B31EF8">
        <w:rPr>
          <w:sz w:val="18"/>
          <w:szCs w:val="18"/>
        </w:rPr>
        <w:fldChar w:fldCharType="separate"/>
      </w:r>
      <w:r w:rsidR="009F76DB">
        <w:rPr>
          <w:noProof/>
          <w:sz w:val="18"/>
          <w:szCs w:val="18"/>
        </w:rPr>
        <w:t>13</w:t>
      </w:r>
      <w:r w:rsidRPr="00B31EF8">
        <w:rPr>
          <w:sz w:val="18"/>
          <w:szCs w:val="18"/>
        </w:rPr>
        <w:fldChar w:fldCharType="end"/>
      </w:r>
      <w:r w:rsidR="00B31EF8" w:rsidRPr="00B31EF8">
        <w:rPr>
          <w:sz w:val="18"/>
          <w:szCs w:val="18"/>
        </w:rPr>
        <w:t>.</w:t>
      </w:r>
      <w:r w:rsidRPr="00B31EF8">
        <w:rPr>
          <w:sz w:val="18"/>
          <w:szCs w:val="18"/>
        </w:rPr>
        <w:t xml:space="preserve"> </w:t>
      </w:r>
      <w:proofErr w:type="spellStart"/>
      <w:r w:rsidR="00B31EF8">
        <w:rPr>
          <w:b w:val="0"/>
          <w:bCs/>
          <w:sz w:val="18"/>
          <w:szCs w:val="18"/>
        </w:rPr>
        <w:t>Mecânico</w:t>
      </w:r>
      <w:proofErr w:type="spellEnd"/>
      <w:r w:rsidR="00B31EF8">
        <w:rPr>
          <w:b w:val="0"/>
          <w:bCs/>
          <w:sz w:val="18"/>
          <w:szCs w:val="18"/>
        </w:rPr>
        <w:t xml:space="preserve"> - Remover Material</w:t>
      </w:r>
    </w:p>
    <w:p w14:paraId="34AEADE1" w14:textId="48A1AD50" w:rsidR="00B31EF8" w:rsidRPr="00B31EF8" w:rsidRDefault="00B16691" w:rsidP="00B31EF8">
      <w:pPr>
        <w:pStyle w:val="Legenda"/>
        <w:ind w:firstLine="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65486ACA" wp14:editId="677D2FDA">
            <wp:extent cx="4389120" cy="3225165"/>
            <wp:effectExtent l="0" t="0" r="0" b="0"/>
            <wp:docPr id="14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736C" w14:textId="4A8D82A5" w:rsidR="0013090C" w:rsidRPr="00B31EF8" w:rsidRDefault="00AE4F3D" w:rsidP="00B31EF8">
      <w:pPr>
        <w:pStyle w:val="Legenda"/>
        <w:ind w:firstLine="0"/>
        <w:jc w:val="center"/>
        <w:rPr>
          <w:sz w:val="18"/>
          <w:szCs w:val="18"/>
        </w:rPr>
      </w:pPr>
      <w:r w:rsidRPr="00B31EF8">
        <w:rPr>
          <w:sz w:val="18"/>
          <w:szCs w:val="18"/>
        </w:rPr>
        <w:t>Fig</w:t>
      </w:r>
      <w:r w:rsidR="00B31EF8">
        <w:rPr>
          <w:sz w:val="18"/>
          <w:szCs w:val="18"/>
        </w:rPr>
        <w:t>.</w:t>
      </w:r>
      <w:r w:rsidRPr="00B31EF8">
        <w:rPr>
          <w:sz w:val="18"/>
          <w:szCs w:val="18"/>
        </w:rPr>
        <w:t xml:space="preserve"> </w:t>
      </w:r>
      <w:r w:rsidRPr="00B31EF8">
        <w:rPr>
          <w:sz w:val="18"/>
          <w:szCs w:val="18"/>
        </w:rPr>
        <w:fldChar w:fldCharType="begin"/>
      </w:r>
      <w:r w:rsidRPr="00B31EF8">
        <w:rPr>
          <w:sz w:val="18"/>
          <w:szCs w:val="18"/>
        </w:rPr>
        <w:instrText xml:space="preserve"> SEQ Figura \* ARABIC </w:instrText>
      </w:r>
      <w:r w:rsidRPr="00B31EF8">
        <w:rPr>
          <w:sz w:val="18"/>
          <w:szCs w:val="18"/>
        </w:rPr>
        <w:fldChar w:fldCharType="separate"/>
      </w:r>
      <w:r w:rsidR="009F76DB">
        <w:rPr>
          <w:noProof/>
          <w:sz w:val="18"/>
          <w:szCs w:val="18"/>
        </w:rPr>
        <w:t>14</w:t>
      </w:r>
      <w:r w:rsidRPr="00B31EF8">
        <w:rPr>
          <w:sz w:val="18"/>
          <w:szCs w:val="18"/>
        </w:rPr>
        <w:fldChar w:fldCharType="end"/>
      </w:r>
      <w:r w:rsidR="00B31EF8">
        <w:rPr>
          <w:sz w:val="18"/>
          <w:szCs w:val="18"/>
        </w:rPr>
        <w:t xml:space="preserve">. </w:t>
      </w:r>
      <w:proofErr w:type="spellStart"/>
      <w:r w:rsidR="00B31EF8">
        <w:rPr>
          <w:b w:val="0"/>
          <w:bCs/>
          <w:sz w:val="18"/>
          <w:szCs w:val="18"/>
        </w:rPr>
        <w:t>Mecânico</w:t>
      </w:r>
      <w:proofErr w:type="spellEnd"/>
      <w:r w:rsidR="00B31EF8">
        <w:rPr>
          <w:b w:val="0"/>
          <w:bCs/>
          <w:sz w:val="18"/>
          <w:szCs w:val="18"/>
        </w:rPr>
        <w:t xml:space="preserve"> - Ver </w:t>
      </w:r>
      <w:proofErr w:type="spellStart"/>
      <w:r w:rsidR="00B31EF8">
        <w:rPr>
          <w:b w:val="0"/>
          <w:bCs/>
          <w:sz w:val="18"/>
          <w:szCs w:val="18"/>
        </w:rPr>
        <w:t>inventário</w:t>
      </w:r>
      <w:proofErr w:type="spellEnd"/>
      <w:r w:rsidR="00B31EF8">
        <w:rPr>
          <w:b w:val="0"/>
          <w:bCs/>
          <w:sz w:val="18"/>
          <w:szCs w:val="18"/>
        </w:rPr>
        <w:t xml:space="preserve"> </w:t>
      </w:r>
      <w:r w:rsidRPr="00B31EF8">
        <w:rPr>
          <w:sz w:val="18"/>
          <w:szCs w:val="18"/>
        </w:rPr>
        <w:t xml:space="preserve"> </w:t>
      </w:r>
    </w:p>
    <w:p w14:paraId="4BC5B22D" w14:textId="77777777" w:rsidR="00B31EF8" w:rsidRDefault="00B31EF8" w:rsidP="00B31EF8">
      <w:pPr>
        <w:pStyle w:val="Legenda"/>
        <w:rPr>
          <w:sz w:val="18"/>
          <w:szCs w:val="18"/>
        </w:rPr>
      </w:pPr>
    </w:p>
    <w:p w14:paraId="7A514E2C" w14:textId="1FF2F957" w:rsidR="00286831" w:rsidRPr="00286831" w:rsidRDefault="00B16691" w:rsidP="00286831">
      <w:pPr>
        <w:jc w:val="center"/>
      </w:pPr>
      <w:r>
        <w:rPr>
          <w:noProof/>
        </w:rPr>
        <w:lastRenderedPageBreak/>
        <w:drawing>
          <wp:inline distT="0" distB="0" distL="0" distR="0" wp14:anchorId="2635BDEC" wp14:editId="7DFE4D93">
            <wp:extent cx="2261235" cy="3133725"/>
            <wp:effectExtent l="0" t="0" r="0" b="0"/>
            <wp:docPr id="15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3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E86B" w14:textId="62C17EEB" w:rsidR="00E62D55" w:rsidRDefault="0013090C" w:rsidP="00E62D55">
      <w:pPr>
        <w:pStyle w:val="Legenda"/>
        <w:jc w:val="center"/>
        <w:rPr>
          <w:b w:val="0"/>
          <w:bCs/>
          <w:sz w:val="18"/>
          <w:szCs w:val="18"/>
        </w:rPr>
      </w:pPr>
      <w:r w:rsidRPr="00B31EF8">
        <w:rPr>
          <w:sz w:val="18"/>
          <w:szCs w:val="18"/>
        </w:rPr>
        <w:t>Fig</w:t>
      </w:r>
      <w:r w:rsidR="00E62D55">
        <w:rPr>
          <w:sz w:val="18"/>
          <w:szCs w:val="18"/>
        </w:rPr>
        <w:t>.</w:t>
      </w:r>
      <w:r w:rsidRPr="00B31EF8">
        <w:rPr>
          <w:sz w:val="18"/>
          <w:szCs w:val="18"/>
        </w:rPr>
        <w:t xml:space="preserve"> </w:t>
      </w:r>
      <w:r w:rsidRPr="00B31EF8">
        <w:rPr>
          <w:sz w:val="18"/>
          <w:szCs w:val="18"/>
        </w:rPr>
        <w:fldChar w:fldCharType="begin"/>
      </w:r>
      <w:r w:rsidRPr="00B31EF8">
        <w:rPr>
          <w:sz w:val="18"/>
          <w:szCs w:val="18"/>
        </w:rPr>
        <w:instrText xml:space="preserve"> SEQ Figura \* ARABIC </w:instrText>
      </w:r>
      <w:r w:rsidRPr="00B31EF8">
        <w:rPr>
          <w:sz w:val="18"/>
          <w:szCs w:val="18"/>
        </w:rPr>
        <w:fldChar w:fldCharType="separate"/>
      </w:r>
      <w:r w:rsidR="009F76DB">
        <w:rPr>
          <w:noProof/>
          <w:sz w:val="18"/>
          <w:szCs w:val="18"/>
        </w:rPr>
        <w:t>15</w:t>
      </w:r>
      <w:r w:rsidRPr="00B31EF8">
        <w:rPr>
          <w:sz w:val="18"/>
          <w:szCs w:val="18"/>
        </w:rPr>
        <w:fldChar w:fldCharType="end"/>
      </w:r>
      <w:r w:rsidR="00E62D55">
        <w:rPr>
          <w:sz w:val="18"/>
          <w:szCs w:val="18"/>
        </w:rPr>
        <w:t>.</w:t>
      </w:r>
      <w:r w:rsidRPr="00B31EF8">
        <w:rPr>
          <w:sz w:val="18"/>
          <w:szCs w:val="18"/>
        </w:rPr>
        <w:t xml:space="preserve"> </w:t>
      </w:r>
      <w:proofErr w:type="spellStart"/>
      <w:r w:rsidR="00B31EF8">
        <w:rPr>
          <w:b w:val="0"/>
          <w:bCs/>
          <w:sz w:val="18"/>
          <w:szCs w:val="18"/>
        </w:rPr>
        <w:t>Mecânico</w:t>
      </w:r>
      <w:proofErr w:type="spellEnd"/>
      <w:r w:rsidR="00B31EF8">
        <w:rPr>
          <w:b w:val="0"/>
          <w:bCs/>
          <w:sz w:val="18"/>
          <w:szCs w:val="18"/>
        </w:rPr>
        <w:t xml:space="preserve"> - Encerrar </w:t>
      </w:r>
      <w:proofErr w:type="spellStart"/>
      <w:r w:rsidR="00B31EF8">
        <w:rPr>
          <w:b w:val="0"/>
          <w:bCs/>
          <w:sz w:val="18"/>
          <w:szCs w:val="18"/>
        </w:rPr>
        <w:t>Sessão</w:t>
      </w:r>
      <w:proofErr w:type="spellEnd"/>
    </w:p>
    <w:p w14:paraId="1B512338" w14:textId="77777777" w:rsidR="00E62D55" w:rsidRDefault="00E62D55" w:rsidP="00286831">
      <w:pPr>
        <w:jc w:val="center"/>
      </w:pPr>
    </w:p>
    <w:p w14:paraId="12C0E6BA" w14:textId="60FE8C05" w:rsidR="00286831" w:rsidRPr="00E62D55" w:rsidRDefault="00B16691" w:rsidP="00286831">
      <w:pPr>
        <w:jc w:val="center"/>
      </w:pPr>
      <w:r>
        <w:rPr>
          <w:noProof/>
        </w:rPr>
        <w:drawing>
          <wp:inline distT="0" distB="0" distL="0" distR="0" wp14:anchorId="76C3C7D8" wp14:editId="46F285A9">
            <wp:extent cx="4389120" cy="2660015"/>
            <wp:effectExtent l="0" t="0" r="0" b="0"/>
            <wp:docPr id="1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16B6" w14:textId="0E7E1948" w:rsidR="00E62D55" w:rsidRDefault="00F54538" w:rsidP="00E62D55">
      <w:pPr>
        <w:pStyle w:val="Legenda"/>
        <w:spacing w:beforeLines="120" w:before="288" w:afterLines="120" w:after="288"/>
        <w:ind w:firstLine="0"/>
        <w:jc w:val="center"/>
        <w:rPr>
          <w:b w:val="0"/>
          <w:bCs/>
          <w:sz w:val="18"/>
          <w:szCs w:val="18"/>
        </w:rPr>
      </w:pPr>
      <w:r w:rsidRPr="00B31EF8">
        <w:rPr>
          <w:sz w:val="18"/>
          <w:szCs w:val="18"/>
        </w:rPr>
        <w:t>Fig</w:t>
      </w:r>
      <w:r w:rsidR="00E62D55">
        <w:rPr>
          <w:sz w:val="18"/>
          <w:szCs w:val="18"/>
        </w:rPr>
        <w:t>.</w:t>
      </w:r>
      <w:r w:rsidRPr="00B31EF8">
        <w:rPr>
          <w:sz w:val="18"/>
          <w:szCs w:val="18"/>
        </w:rPr>
        <w:t xml:space="preserve"> </w:t>
      </w:r>
      <w:r w:rsidRPr="00B31EF8">
        <w:rPr>
          <w:sz w:val="18"/>
          <w:szCs w:val="18"/>
        </w:rPr>
        <w:fldChar w:fldCharType="begin"/>
      </w:r>
      <w:r w:rsidRPr="00B31EF8">
        <w:rPr>
          <w:sz w:val="18"/>
          <w:szCs w:val="18"/>
        </w:rPr>
        <w:instrText xml:space="preserve"> SEQ Figura \* ARABIC </w:instrText>
      </w:r>
      <w:r w:rsidRPr="00B31EF8">
        <w:rPr>
          <w:sz w:val="18"/>
          <w:szCs w:val="18"/>
        </w:rPr>
        <w:fldChar w:fldCharType="separate"/>
      </w:r>
      <w:r w:rsidR="009F76DB">
        <w:rPr>
          <w:noProof/>
          <w:sz w:val="18"/>
          <w:szCs w:val="18"/>
        </w:rPr>
        <w:t>16</w:t>
      </w:r>
      <w:r w:rsidRPr="00B31EF8">
        <w:rPr>
          <w:sz w:val="18"/>
          <w:szCs w:val="18"/>
        </w:rPr>
        <w:fldChar w:fldCharType="end"/>
      </w:r>
      <w:r w:rsidR="00E62D55">
        <w:rPr>
          <w:sz w:val="18"/>
          <w:szCs w:val="18"/>
        </w:rPr>
        <w:t>.</w:t>
      </w:r>
      <w:r w:rsidRPr="00B31EF8">
        <w:rPr>
          <w:sz w:val="18"/>
          <w:szCs w:val="18"/>
        </w:rPr>
        <w:t xml:space="preserve"> </w:t>
      </w:r>
      <w:proofErr w:type="spellStart"/>
      <w:r w:rsidR="00E62D55">
        <w:rPr>
          <w:b w:val="0"/>
          <w:bCs/>
          <w:sz w:val="18"/>
          <w:szCs w:val="18"/>
        </w:rPr>
        <w:t>Gerente</w:t>
      </w:r>
      <w:proofErr w:type="spellEnd"/>
      <w:r w:rsidR="00E62D55">
        <w:rPr>
          <w:b w:val="0"/>
          <w:bCs/>
          <w:sz w:val="18"/>
          <w:szCs w:val="18"/>
        </w:rPr>
        <w:t xml:space="preserve"> - </w:t>
      </w:r>
      <w:proofErr w:type="spellStart"/>
      <w:r w:rsidR="00E62D55">
        <w:rPr>
          <w:b w:val="0"/>
          <w:bCs/>
          <w:sz w:val="18"/>
          <w:szCs w:val="18"/>
        </w:rPr>
        <w:t>Iniciar</w:t>
      </w:r>
      <w:proofErr w:type="spellEnd"/>
      <w:r w:rsidR="00E62D55">
        <w:rPr>
          <w:b w:val="0"/>
          <w:bCs/>
          <w:sz w:val="18"/>
          <w:szCs w:val="18"/>
        </w:rPr>
        <w:t xml:space="preserve"> </w:t>
      </w:r>
      <w:proofErr w:type="spellStart"/>
      <w:r w:rsidR="00E62D55">
        <w:rPr>
          <w:b w:val="0"/>
          <w:bCs/>
          <w:sz w:val="18"/>
          <w:szCs w:val="18"/>
        </w:rPr>
        <w:t>Sessão</w:t>
      </w:r>
      <w:proofErr w:type="spellEnd"/>
    </w:p>
    <w:p w14:paraId="3A53ECE1" w14:textId="0748BD72" w:rsidR="007440A0" w:rsidRDefault="00B16691" w:rsidP="00E62D55">
      <w:pPr>
        <w:pStyle w:val="Legenda"/>
        <w:spacing w:beforeLines="120" w:before="288" w:afterLines="120" w:after="288"/>
        <w:ind w:firstLine="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4FD6A3C0" wp14:editId="23802CF0">
            <wp:extent cx="4389120" cy="2950845"/>
            <wp:effectExtent l="0" t="0" r="0" b="0"/>
            <wp:docPr id="1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34662" w14:textId="70420ED8" w:rsidR="00E62D55" w:rsidRDefault="00F54538" w:rsidP="00E62D55">
      <w:pPr>
        <w:pStyle w:val="Legenda"/>
        <w:spacing w:beforeLines="120" w:before="288" w:afterLines="120" w:after="288"/>
        <w:ind w:firstLine="0"/>
        <w:jc w:val="center"/>
        <w:rPr>
          <w:b w:val="0"/>
          <w:bCs/>
          <w:sz w:val="18"/>
          <w:szCs w:val="18"/>
        </w:rPr>
      </w:pPr>
      <w:r w:rsidRPr="00B31EF8">
        <w:rPr>
          <w:sz w:val="18"/>
          <w:szCs w:val="18"/>
        </w:rPr>
        <w:t>Fig</w:t>
      </w:r>
      <w:r w:rsidR="00E62D55">
        <w:rPr>
          <w:sz w:val="18"/>
          <w:szCs w:val="18"/>
        </w:rPr>
        <w:t>.</w:t>
      </w:r>
      <w:r w:rsidRPr="00B31EF8">
        <w:rPr>
          <w:sz w:val="18"/>
          <w:szCs w:val="18"/>
        </w:rPr>
        <w:t xml:space="preserve"> </w:t>
      </w:r>
      <w:r w:rsidRPr="00B31EF8">
        <w:rPr>
          <w:sz w:val="18"/>
          <w:szCs w:val="18"/>
        </w:rPr>
        <w:fldChar w:fldCharType="begin"/>
      </w:r>
      <w:r w:rsidRPr="00B31EF8">
        <w:rPr>
          <w:sz w:val="18"/>
          <w:szCs w:val="18"/>
        </w:rPr>
        <w:instrText xml:space="preserve"> SEQ Figura \* ARABIC </w:instrText>
      </w:r>
      <w:r w:rsidRPr="00B31EF8">
        <w:rPr>
          <w:sz w:val="18"/>
          <w:szCs w:val="18"/>
        </w:rPr>
        <w:fldChar w:fldCharType="separate"/>
      </w:r>
      <w:r w:rsidR="009F76DB">
        <w:rPr>
          <w:noProof/>
          <w:sz w:val="18"/>
          <w:szCs w:val="18"/>
        </w:rPr>
        <w:t>17</w:t>
      </w:r>
      <w:r w:rsidRPr="00B31EF8">
        <w:rPr>
          <w:sz w:val="18"/>
          <w:szCs w:val="18"/>
        </w:rPr>
        <w:fldChar w:fldCharType="end"/>
      </w:r>
      <w:r w:rsidR="00E62D55">
        <w:rPr>
          <w:sz w:val="18"/>
          <w:szCs w:val="18"/>
        </w:rPr>
        <w:t>.</w:t>
      </w:r>
      <w:r w:rsidRPr="00B31EF8">
        <w:rPr>
          <w:sz w:val="18"/>
          <w:szCs w:val="18"/>
        </w:rPr>
        <w:t xml:space="preserve"> </w:t>
      </w:r>
      <w:proofErr w:type="spellStart"/>
      <w:r w:rsidR="00E62D55">
        <w:rPr>
          <w:b w:val="0"/>
          <w:bCs/>
          <w:sz w:val="18"/>
          <w:szCs w:val="18"/>
        </w:rPr>
        <w:t>Gerente</w:t>
      </w:r>
      <w:proofErr w:type="spellEnd"/>
      <w:r w:rsidR="00E62D55">
        <w:rPr>
          <w:b w:val="0"/>
          <w:bCs/>
          <w:sz w:val="18"/>
          <w:szCs w:val="18"/>
        </w:rPr>
        <w:t xml:space="preserve"> - </w:t>
      </w:r>
      <w:proofErr w:type="spellStart"/>
      <w:r w:rsidR="00E62D55">
        <w:rPr>
          <w:b w:val="0"/>
          <w:bCs/>
          <w:sz w:val="18"/>
          <w:szCs w:val="18"/>
        </w:rPr>
        <w:t>Adicionar</w:t>
      </w:r>
      <w:proofErr w:type="spellEnd"/>
      <w:r w:rsidR="00E62D55">
        <w:rPr>
          <w:b w:val="0"/>
          <w:bCs/>
          <w:sz w:val="18"/>
          <w:szCs w:val="18"/>
        </w:rPr>
        <w:t xml:space="preserve"> Material</w:t>
      </w:r>
    </w:p>
    <w:p w14:paraId="38A004DB" w14:textId="77777777" w:rsidR="00E62D55" w:rsidRDefault="00E62D55" w:rsidP="006A25DD">
      <w:pPr>
        <w:jc w:val="center"/>
      </w:pPr>
    </w:p>
    <w:p w14:paraId="6DE70492" w14:textId="14E23088" w:rsidR="006A25DD" w:rsidRDefault="00B16691" w:rsidP="006A25DD">
      <w:pPr>
        <w:jc w:val="center"/>
      </w:pPr>
      <w:r>
        <w:rPr>
          <w:noProof/>
        </w:rPr>
        <w:drawing>
          <wp:inline distT="0" distB="0" distL="0" distR="0" wp14:anchorId="7854E75F" wp14:editId="09C2E545">
            <wp:extent cx="4389120" cy="3017520"/>
            <wp:effectExtent l="0" t="0" r="0" b="0"/>
            <wp:docPr id="1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4C06" w14:textId="77777777" w:rsidR="00E62D55" w:rsidRDefault="00E62D55" w:rsidP="00E62D55">
      <w:pPr>
        <w:spacing w:before="120" w:after="120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 xml:space="preserve">Fig. 18. </w:t>
      </w:r>
      <w:proofErr w:type="spellStart"/>
      <w:r>
        <w:rPr>
          <w:sz w:val="18"/>
          <w:szCs w:val="18"/>
        </w:rPr>
        <w:t>Gerente</w:t>
      </w:r>
      <w:proofErr w:type="spellEnd"/>
      <w:r>
        <w:rPr>
          <w:sz w:val="18"/>
          <w:szCs w:val="18"/>
        </w:rPr>
        <w:t xml:space="preserve"> - Remover Material</w:t>
      </w:r>
    </w:p>
    <w:p w14:paraId="771C6D19" w14:textId="77777777" w:rsidR="00E62D55" w:rsidRDefault="00E62D55" w:rsidP="00E62D55">
      <w:pPr>
        <w:spacing w:before="120" w:after="120"/>
        <w:jc w:val="center"/>
        <w:rPr>
          <w:sz w:val="18"/>
          <w:szCs w:val="18"/>
        </w:rPr>
      </w:pPr>
    </w:p>
    <w:p w14:paraId="18926001" w14:textId="786B00D8" w:rsidR="00E77AA8" w:rsidRDefault="00B16691" w:rsidP="00E62D55">
      <w:pPr>
        <w:spacing w:before="120" w:after="12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C3D138E" wp14:editId="07DE5B8E">
            <wp:extent cx="4389120" cy="3250565"/>
            <wp:effectExtent l="0" t="0" r="0" b="0"/>
            <wp:docPr id="1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CD05" w14:textId="77777777" w:rsidR="00E62D55" w:rsidRDefault="00E62D55" w:rsidP="00E62D55">
      <w:pPr>
        <w:spacing w:before="120" w:after="120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Fig. 19. </w:t>
      </w:r>
      <w:proofErr w:type="spellStart"/>
      <w:r>
        <w:rPr>
          <w:sz w:val="18"/>
          <w:szCs w:val="18"/>
        </w:rPr>
        <w:t>Gerente</w:t>
      </w:r>
      <w:proofErr w:type="spellEnd"/>
      <w:r>
        <w:rPr>
          <w:sz w:val="18"/>
          <w:szCs w:val="18"/>
        </w:rPr>
        <w:t xml:space="preserve"> </w:t>
      </w:r>
      <w:r w:rsidR="00286831"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="00D676CF">
        <w:rPr>
          <w:sz w:val="18"/>
          <w:szCs w:val="18"/>
        </w:rPr>
        <w:t xml:space="preserve">Ver </w:t>
      </w:r>
      <w:proofErr w:type="spellStart"/>
      <w:r w:rsidR="00D676CF">
        <w:rPr>
          <w:sz w:val="18"/>
          <w:szCs w:val="18"/>
        </w:rPr>
        <w:t>Inventário</w:t>
      </w:r>
      <w:proofErr w:type="spellEnd"/>
    </w:p>
    <w:p w14:paraId="55BB1DAB" w14:textId="77777777" w:rsidR="00D676CF" w:rsidRDefault="00D676CF" w:rsidP="00E62D55">
      <w:pPr>
        <w:spacing w:before="120" w:after="120"/>
        <w:jc w:val="center"/>
        <w:rPr>
          <w:sz w:val="18"/>
          <w:szCs w:val="18"/>
        </w:rPr>
      </w:pPr>
    </w:p>
    <w:p w14:paraId="066E15B2" w14:textId="472AD68F" w:rsidR="00E77AA8" w:rsidRDefault="00B16691" w:rsidP="00E62D55">
      <w:pPr>
        <w:spacing w:before="120" w:after="12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7E242C16" wp14:editId="3603B45B">
            <wp:extent cx="4389120" cy="3491230"/>
            <wp:effectExtent l="0" t="0" r="0" b="0"/>
            <wp:docPr id="2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08B5" w14:textId="77777777" w:rsidR="00D676CF" w:rsidRDefault="00D676CF" w:rsidP="00E62D55">
      <w:pPr>
        <w:spacing w:before="120" w:after="120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Fig. 20. 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Gerente</w:t>
      </w:r>
      <w:proofErr w:type="spellEnd"/>
      <w:r>
        <w:rPr>
          <w:sz w:val="18"/>
          <w:szCs w:val="18"/>
        </w:rPr>
        <w:t xml:space="preserve"> </w:t>
      </w:r>
      <w:r w:rsidR="00286831">
        <w:rPr>
          <w:sz w:val="18"/>
          <w:szCs w:val="18"/>
        </w:rPr>
        <w:t>-</w:t>
      </w:r>
      <w:r>
        <w:rPr>
          <w:sz w:val="18"/>
          <w:szCs w:val="18"/>
        </w:rPr>
        <w:t xml:space="preserve"> Realizar </w:t>
      </w:r>
      <w:proofErr w:type="spellStart"/>
      <w:r>
        <w:rPr>
          <w:sz w:val="18"/>
          <w:szCs w:val="18"/>
        </w:rPr>
        <w:t>Encomendas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Fornecedor</w:t>
      </w:r>
      <w:proofErr w:type="spellEnd"/>
    </w:p>
    <w:p w14:paraId="4EB1E6B0" w14:textId="77777777" w:rsidR="00D676CF" w:rsidRDefault="00D676CF" w:rsidP="00E62D55">
      <w:pPr>
        <w:spacing w:before="120" w:after="120"/>
        <w:jc w:val="center"/>
        <w:rPr>
          <w:sz w:val="18"/>
          <w:szCs w:val="18"/>
        </w:rPr>
      </w:pPr>
    </w:p>
    <w:p w14:paraId="19EBCD19" w14:textId="6A4C6B1B" w:rsidR="001C2EE8" w:rsidRDefault="00B16691" w:rsidP="00E62D55">
      <w:pPr>
        <w:spacing w:before="120" w:after="12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CBC51C9" wp14:editId="21B9A71B">
            <wp:extent cx="4389120" cy="2501900"/>
            <wp:effectExtent l="0" t="0" r="0" b="0"/>
            <wp:docPr id="2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05C9" w14:textId="77777777" w:rsidR="00D676CF" w:rsidRDefault="00D676CF" w:rsidP="00E62D55">
      <w:pPr>
        <w:spacing w:before="120" w:after="120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 xml:space="preserve">Fig. 21. </w:t>
      </w:r>
      <w:proofErr w:type="spellStart"/>
      <w:r>
        <w:rPr>
          <w:sz w:val="18"/>
          <w:szCs w:val="18"/>
        </w:rPr>
        <w:t>Gerente</w:t>
      </w:r>
      <w:proofErr w:type="spellEnd"/>
      <w:r>
        <w:rPr>
          <w:sz w:val="18"/>
          <w:szCs w:val="18"/>
        </w:rPr>
        <w:t xml:space="preserve"> </w:t>
      </w:r>
      <w:r w:rsidR="00286831">
        <w:rPr>
          <w:sz w:val="18"/>
          <w:szCs w:val="18"/>
        </w:rPr>
        <w:t>-</w:t>
      </w:r>
      <w:r>
        <w:rPr>
          <w:sz w:val="18"/>
          <w:szCs w:val="18"/>
        </w:rPr>
        <w:t xml:space="preserve"> Ver </w:t>
      </w:r>
      <w:proofErr w:type="spellStart"/>
      <w:r>
        <w:rPr>
          <w:sz w:val="18"/>
          <w:szCs w:val="18"/>
        </w:rPr>
        <w:t>Encomendas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Fornecedor</w:t>
      </w:r>
      <w:proofErr w:type="spellEnd"/>
    </w:p>
    <w:p w14:paraId="4872B15B" w14:textId="77777777" w:rsidR="00D676CF" w:rsidRDefault="00D676CF" w:rsidP="00E62D55">
      <w:pPr>
        <w:spacing w:before="120" w:after="120"/>
        <w:jc w:val="center"/>
        <w:rPr>
          <w:sz w:val="18"/>
          <w:szCs w:val="18"/>
        </w:rPr>
      </w:pPr>
    </w:p>
    <w:p w14:paraId="730AD8E1" w14:textId="57F6C7CB" w:rsidR="00A75906" w:rsidRDefault="00B16691" w:rsidP="00E62D55">
      <w:pPr>
        <w:spacing w:before="120" w:after="12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F9A675B" wp14:editId="495188B8">
            <wp:extent cx="4389120" cy="3466465"/>
            <wp:effectExtent l="0" t="0" r="0" b="0"/>
            <wp:docPr id="2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F345E" w14:textId="77777777" w:rsidR="00D676CF" w:rsidRDefault="00D676CF" w:rsidP="00E62D55">
      <w:pPr>
        <w:spacing w:before="120" w:after="120"/>
        <w:jc w:val="center"/>
        <w:rPr>
          <w:sz w:val="18"/>
          <w:szCs w:val="18"/>
        </w:rPr>
      </w:pPr>
      <w:r w:rsidRPr="00D676CF">
        <w:rPr>
          <w:b/>
          <w:bCs/>
          <w:sz w:val="18"/>
          <w:szCs w:val="18"/>
        </w:rPr>
        <w:t xml:space="preserve">Fig. 22. </w:t>
      </w:r>
      <w:proofErr w:type="spellStart"/>
      <w:r>
        <w:rPr>
          <w:sz w:val="18"/>
          <w:szCs w:val="18"/>
        </w:rPr>
        <w:t>Gerente</w:t>
      </w:r>
      <w:proofErr w:type="spellEnd"/>
      <w:r>
        <w:rPr>
          <w:sz w:val="18"/>
          <w:szCs w:val="18"/>
        </w:rPr>
        <w:t xml:space="preserve"> </w:t>
      </w:r>
      <w:r w:rsidR="00286831"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Adicionar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Mecânico</w:t>
      </w:r>
      <w:proofErr w:type="spellEnd"/>
    </w:p>
    <w:p w14:paraId="67F89ABD" w14:textId="77777777" w:rsidR="00D676CF" w:rsidRDefault="00D676CF" w:rsidP="00E62D55">
      <w:pPr>
        <w:spacing w:before="120" w:after="120"/>
        <w:jc w:val="center"/>
        <w:rPr>
          <w:sz w:val="18"/>
          <w:szCs w:val="18"/>
        </w:rPr>
      </w:pPr>
    </w:p>
    <w:p w14:paraId="47554564" w14:textId="40E8C3DC" w:rsidR="00A75906" w:rsidRDefault="00B16691" w:rsidP="00E62D55">
      <w:pPr>
        <w:spacing w:before="120" w:after="12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117BF803" wp14:editId="5255CEBB">
            <wp:extent cx="4389120" cy="3449955"/>
            <wp:effectExtent l="0" t="0" r="0" b="0"/>
            <wp:docPr id="2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DA0E" w14:textId="77777777" w:rsidR="00D676CF" w:rsidRDefault="00D676CF" w:rsidP="00E62D55">
      <w:pPr>
        <w:spacing w:before="120" w:after="120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Fig. 23. </w:t>
      </w:r>
      <w:proofErr w:type="spellStart"/>
      <w:r>
        <w:rPr>
          <w:sz w:val="18"/>
          <w:szCs w:val="18"/>
        </w:rPr>
        <w:t>Gerente</w:t>
      </w:r>
      <w:proofErr w:type="spellEnd"/>
      <w:r>
        <w:rPr>
          <w:sz w:val="18"/>
          <w:szCs w:val="18"/>
        </w:rPr>
        <w:t xml:space="preserve"> </w:t>
      </w:r>
      <w:r w:rsidR="00286831">
        <w:rPr>
          <w:sz w:val="18"/>
          <w:szCs w:val="18"/>
        </w:rPr>
        <w:t>-</w:t>
      </w:r>
      <w:r>
        <w:rPr>
          <w:sz w:val="18"/>
          <w:szCs w:val="18"/>
        </w:rPr>
        <w:t xml:space="preserve"> Remover </w:t>
      </w:r>
      <w:proofErr w:type="spellStart"/>
      <w:r>
        <w:rPr>
          <w:sz w:val="18"/>
          <w:szCs w:val="18"/>
        </w:rPr>
        <w:t>Mecânico</w:t>
      </w:r>
      <w:proofErr w:type="spellEnd"/>
    </w:p>
    <w:p w14:paraId="04E124EE" w14:textId="77777777" w:rsidR="00D676CF" w:rsidRDefault="00D676CF" w:rsidP="00E62D55">
      <w:pPr>
        <w:spacing w:before="120" w:after="120"/>
        <w:jc w:val="center"/>
        <w:rPr>
          <w:sz w:val="18"/>
          <w:szCs w:val="18"/>
        </w:rPr>
      </w:pPr>
    </w:p>
    <w:p w14:paraId="4C5269C5" w14:textId="2B20F42E" w:rsidR="00121583" w:rsidRDefault="00B16691" w:rsidP="00E62D55">
      <w:pPr>
        <w:spacing w:before="120" w:after="12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BE63892" wp14:editId="78FD5E8B">
            <wp:extent cx="4389120" cy="3366770"/>
            <wp:effectExtent l="0" t="0" r="0" b="0"/>
            <wp:docPr id="2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083F6" w14:textId="77777777" w:rsidR="00D676CF" w:rsidRDefault="00D676CF" w:rsidP="00E62D55">
      <w:pPr>
        <w:spacing w:before="120" w:after="120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Fig. 24. </w:t>
      </w:r>
      <w:proofErr w:type="spellStart"/>
      <w:r>
        <w:rPr>
          <w:sz w:val="18"/>
          <w:szCs w:val="18"/>
        </w:rPr>
        <w:t>Gerente</w:t>
      </w:r>
      <w:proofErr w:type="spellEnd"/>
      <w:r>
        <w:rPr>
          <w:sz w:val="18"/>
          <w:szCs w:val="18"/>
        </w:rPr>
        <w:t xml:space="preserve"> </w:t>
      </w:r>
      <w:r w:rsidR="00286831"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Adicionar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Fornecedor</w:t>
      </w:r>
      <w:proofErr w:type="spellEnd"/>
    </w:p>
    <w:p w14:paraId="5EC31C3A" w14:textId="77777777" w:rsidR="00D676CF" w:rsidRDefault="00D676CF" w:rsidP="00E62D55">
      <w:pPr>
        <w:spacing w:before="120" w:after="120"/>
        <w:jc w:val="center"/>
        <w:rPr>
          <w:sz w:val="18"/>
          <w:szCs w:val="18"/>
        </w:rPr>
      </w:pPr>
    </w:p>
    <w:p w14:paraId="7E1ECF2F" w14:textId="081C5414" w:rsidR="00121583" w:rsidRDefault="00B16691" w:rsidP="00121583">
      <w:pPr>
        <w:spacing w:before="120" w:after="120"/>
        <w:ind w:left="1418" w:hanging="1191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2A151CB2" wp14:editId="44DA5C86">
            <wp:extent cx="4389120" cy="3350260"/>
            <wp:effectExtent l="0" t="0" r="0" b="0"/>
            <wp:docPr id="2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3069" w14:textId="77777777" w:rsidR="00D676CF" w:rsidRDefault="00D676CF" w:rsidP="00E62D55">
      <w:pPr>
        <w:spacing w:before="120" w:after="120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Fig. 25. </w:t>
      </w:r>
      <w:proofErr w:type="spellStart"/>
      <w:r>
        <w:rPr>
          <w:sz w:val="18"/>
          <w:szCs w:val="18"/>
        </w:rPr>
        <w:t>Gerente</w:t>
      </w:r>
      <w:proofErr w:type="spellEnd"/>
      <w:r>
        <w:rPr>
          <w:sz w:val="18"/>
          <w:szCs w:val="18"/>
        </w:rPr>
        <w:t xml:space="preserve"> </w:t>
      </w:r>
      <w:r w:rsidR="00286831">
        <w:rPr>
          <w:sz w:val="18"/>
          <w:szCs w:val="18"/>
        </w:rPr>
        <w:t>-</w:t>
      </w:r>
      <w:r>
        <w:rPr>
          <w:sz w:val="18"/>
          <w:szCs w:val="18"/>
        </w:rPr>
        <w:t xml:space="preserve"> Remover </w:t>
      </w:r>
      <w:proofErr w:type="spellStart"/>
      <w:r>
        <w:rPr>
          <w:sz w:val="18"/>
          <w:szCs w:val="18"/>
        </w:rPr>
        <w:t>Fornecedor</w:t>
      </w:r>
      <w:proofErr w:type="spellEnd"/>
    </w:p>
    <w:p w14:paraId="1EF1338B" w14:textId="77777777" w:rsidR="00D676CF" w:rsidRDefault="00D676CF" w:rsidP="00E62D55">
      <w:pPr>
        <w:spacing w:before="120" w:after="120"/>
        <w:jc w:val="center"/>
        <w:rPr>
          <w:sz w:val="18"/>
          <w:szCs w:val="18"/>
        </w:rPr>
      </w:pPr>
    </w:p>
    <w:p w14:paraId="265317AA" w14:textId="5A338C95" w:rsidR="00C3018A" w:rsidRDefault="00B16691" w:rsidP="00E62D55">
      <w:pPr>
        <w:spacing w:before="120" w:after="12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06FAA279" wp14:editId="72EBC6B9">
            <wp:extent cx="3982085" cy="3433445"/>
            <wp:effectExtent l="0" t="0" r="0" b="0"/>
            <wp:docPr id="2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A920" w14:textId="77777777" w:rsidR="00D676CF" w:rsidRDefault="00D676CF" w:rsidP="00E62D55">
      <w:pPr>
        <w:spacing w:before="120" w:after="120"/>
        <w:jc w:val="center"/>
        <w:rPr>
          <w:sz w:val="18"/>
          <w:szCs w:val="18"/>
        </w:rPr>
      </w:pPr>
      <w:r w:rsidRPr="00286831">
        <w:rPr>
          <w:b/>
          <w:bCs/>
          <w:sz w:val="18"/>
          <w:szCs w:val="18"/>
        </w:rPr>
        <w:t>Fig. 26.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Gerente</w:t>
      </w:r>
      <w:proofErr w:type="spellEnd"/>
      <w:r>
        <w:rPr>
          <w:sz w:val="18"/>
          <w:szCs w:val="18"/>
        </w:rPr>
        <w:t xml:space="preserve"> </w:t>
      </w:r>
      <w:r w:rsidR="00286831">
        <w:rPr>
          <w:sz w:val="18"/>
          <w:szCs w:val="18"/>
        </w:rPr>
        <w:t>-</w:t>
      </w:r>
      <w:r>
        <w:rPr>
          <w:sz w:val="18"/>
          <w:szCs w:val="18"/>
        </w:rPr>
        <w:t xml:space="preserve"> Ver </w:t>
      </w:r>
      <w:proofErr w:type="spellStart"/>
      <w:r>
        <w:rPr>
          <w:sz w:val="18"/>
          <w:szCs w:val="18"/>
        </w:rPr>
        <w:t>Mecânicos</w:t>
      </w:r>
      <w:proofErr w:type="spellEnd"/>
    </w:p>
    <w:p w14:paraId="3FC81EB2" w14:textId="77777777" w:rsidR="00286831" w:rsidRDefault="00286831" w:rsidP="00E62D55">
      <w:pPr>
        <w:spacing w:before="120" w:after="120"/>
        <w:jc w:val="center"/>
        <w:rPr>
          <w:sz w:val="18"/>
          <w:szCs w:val="18"/>
        </w:rPr>
      </w:pPr>
    </w:p>
    <w:p w14:paraId="7B4E65FB" w14:textId="58359167" w:rsidR="00C3018A" w:rsidRDefault="00B16691" w:rsidP="00E62D55">
      <w:pPr>
        <w:spacing w:before="120" w:after="12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837AC36" wp14:editId="0C208FB4">
            <wp:extent cx="4131310" cy="3433445"/>
            <wp:effectExtent l="0" t="0" r="0" b="0"/>
            <wp:docPr id="2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4DCA" w14:textId="77777777" w:rsidR="00286831" w:rsidRDefault="00286831" w:rsidP="00E62D55">
      <w:pPr>
        <w:spacing w:before="120" w:after="120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Fig. 27. </w:t>
      </w:r>
      <w:proofErr w:type="spellStart"/>
      <w:r>
        <w:rPr>
          <w:sz w:val="18"/>
          <w:szCs w:val="18"/>
        </w:rPr>
        <w:t>Gerente</w:t>
      </w:r>
      <w:proofErr w:type="spellEnd"/>
      <w:r>
        <w:rPr>
          <w:sz w:val="18"/>
          <w:szCs w:val="18"/>
        </w:rPr>
        <w:t xml:space="preserve"> - Ver </w:t>
      </w:r>
      <w:proofErr w:type="spellStart"/>
      <w:r>
        <w:rPr>
          <w:sz w:val="18"/>
          <w:szCs w:val="18"/>
        </w:rPr>
        <w:t>Fornecedores</w:t>
      </w:r>
      <w:proofErr w:type="spellEnd"/>
    </w:p>
    <w:p w14:paraId="0BD3FEC0" w14:textId="77777777" w:rsidR="00286831" w:rsidRDefault="00286831" w:rsidP="00E62D55">
      <w:pPr>
        <w:spacing w:before="120" w:after="120"/>
        <w:jc w:val="center"/>
        <w:rPr>
          <w:sz w:val="18"/>
          <w:szCs w:val="18"/>
        </w:rPr>
      </w:pPr>
    </w:p>
    <w:p w14:paraId="5EE0C059" w14:textId="21A563BC" w:rsidR="00C3018A" w:rsidRDefault="00B16691" w:rsidP="00E62D55">
      <w:pPr>
        <w:spacing w:before="120" w:after="12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6AD66C8E" wp14:editId="1812BB3A">
            <wp:extent cx="2227580" cy="3133725"/>
            <wp:effectExtent l="0" t="0" r="0" b="0"/>
            <wp:docPr id="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003CD" w14:textId="77777777" w:rsidR="00286831" w:rsidRPr="00286831" w:rsidRDefault="00286831" w:rsidP="00E62D55">
      <w:pPr>
        <w:spacing w:before="120" w:after="120"/>
        <w:jc w:val="center"/>
        <w:rPr>
          <w:b/>
          <w:bCs/>
          <w:sz w:val="18"/>
          <w:szCs w:val="18"/>
        </w:rPr>
      </w:pPr>
      <w:r w:rsidRPr="00286831">
        <w:rPr>
          <w:b/>
          <w:bCs/>
          <w:sz w:val="18"/>
          <w:szCs w:val="18"/>
        </w:rPr>
        <w:t>Fig. 28.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286831">
        <w:rPr>
          <w:sz w:val="18"/>
          <w:szCs w:val="18"/>
        </w:rPr>
        <w:t>Gerente</w:t>
      </w:r>
      <w:proofErr w:type="spellEnd"/>
      <w:r w:rsidRPr="00286831"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 w:rsidRPr="00286831">
        <w:rPr>
          <w:sz w:val="18"/>
          <w:szCs w:val="18"/>
        </w:rPr>
        <w:t xml:space="preserve"> Encerrar </w:t>
      </w:r>
      <w:proofErr w:type="spellStart"/>
      <w:r w:rsidRPr="00286831">
        <w:rPr>
          <w:sz w:val="18"/>
          <w:szCs w:val="18"/>
        </w:rPr>
        <w:t>Sessão</w:t>
      </w:r>
      <w:proofErr w:type="spellEnd"/>
    </w:p>
    <w:p w14:paraId="05DEB7C7" w14:textId="77777777" w:rsidR="00E62D55" w:rsidRPr="00E62D55" w:rsidRDefault="00E62D55" w:rsidP="00E62D55">
      <w:pPr>
        <w:spacing w:before="120" w:after="120"/>
        <w:jc w:val="center"/>
        <w:rPr>
          <w:sz w:val="18"/>
          <w:szCs w:val="18"/>
        </w:rPr>
      </w:pPr>
    </w:p>
    <w:p w14:paraId="4C3CFAC6" w14:textId="77777777" w:rsidR="00E62D55" w:rsidRDefault="00E62D55" w:rsidP="00E62D55">
      <w:pPr>
        <w:spacing w:before="120" w:after="120"/>
      </w:pPr>
    </w:p>
    <w:p w14:paraId="5A6D6195" w14:textId="77777777" w:rsidR="00E62D55" w:rsidRDefault="00E62D55" w:rsidP="00E62D55"/>
    <w:p w14:paraId="3145814C" w14:textId="77777777" w:rsidR="00E62D55" w:rsidRPr="00E62D55" w:rsidRDefault="00E62D55" w:rsidP="00E62D55">
      <w:pPr>
        <w:jc w:val="center"/>
      </w:pPr>
    </w:p>
    <w:p w14:paraId="527E173A" w14:textId="77777777" w:rsidR="00F54538" w:rsidRDefault="00F54538" w:rsidP="00F54538">
      <w:pPr>
        <w:rPr>
          <w:lang w:val="pt-PT"/>
        </w:rPr>
      </w:pPr>
    </w:p>
    <w:p w14:paraId="4A4DE503" w14:textId="77777777" w:rsidR="00F54538" w:rsidRPr="00F54538" w:rsidRDefault="00F54538" w:rsidP="00F54538">
      <w:pPr>
        <w:rPr>
          <w:lang w:val="pt-PT"/>
        </w:rPr>
      </w:pPr>
    </w:p>
    <w:sectPr w:rsidR="00F54538" w:rsidRPr="00F54538" w:rsidSect="00932621">
      <w:footerReference w:type="default" r:id="rId39"/>
      <w:footerReference w:type="first" r:id="rId40"/>
      <w:type w:val="continuous"/>
      <w:pgSz w:w="11907" w:h="16840" w:code="9"/>
      <w:pgMar w:top="2948" w:right="2495" w:bottom="2948" w:left="2495" w:header="2381" w:footer="1389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97B94" w14:textId="77777777" w:rsidR="00932621" w:rsidRDefault="00932621">
      <w:r>
        <w:separator/>
      </w:r>
    </w:p>
  </w:endnote>
  <w:endnote w:type="continuationSeparator" w:id="0">
    <w:p w14:paraId="7FFC3CC5" w14:textId="77777777" w:rsidR="00932621" w:rsidRDefault="00932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29655" w14:textId="77777777" w:rsidR="008B7F41" w:rsidRDefault="00464C48" w:rsidP="00464C48">
    <w:pPr>
      <w:pStyle w:val="Rodap"/>
      <w:jc w:val="center"/>
    </w:pPr>
    <w:r>
      <w:tab/>
    </w:r>
    <w:r w:rsidR="008B7F41">
      <w:fldChar w:fldCharType="begin"/>
    </w:r>
    <w:r w:rsidR="008B7F41">
      <w:instrText>PAGE   \* MERGEFORMAT</w:instrText>
    </w:r>
    <w:r w:rsidR="008B7F41">
      <w:fldChar w:fldCharType="separate"/>
    </w:r>
    <w:r w:rsidR="008B7F41">
      <w:rPr>
        <w:lang w:val="pt-PT"/>
      </w:rPr>
      <w:t>2</w:t>
    </w:r>
    <w:r w:rsidR="008B7F41">
      <w:fldChar w:fldCharType="end"/>
    </w:r>
  </w:p>
  <w:p w14:paraId="7E0DF937" w14:textId="77777777" w:rsidR="008B7F41" w:rsidRDefault="008B7F4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4F279" w14:textId="77777777" w:rsidR="008B7F41" w:rsidRDefault="008B7F41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</w:p>
  <w:p w14:paraId="4956E126" w14:textId="77777777" w:rsidR="008B7F41" w:rsidRDefault="008B7F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FD912" w14:textId="77777777" w:rsidR="00932621" w:rsidRDefault="00932621">
      <w:r>
        <w:separator/>
      </w:r>
    </w:p>
  </w:footnote>
  <w:footnote w:type="continuationSeparator" w:id="0">
    <w:p w14:paraId="46EA4E65" w14:textId="77777777" w:rsidR="00932621" w:rsidRDefault="00932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Ttulo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Ttulo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Ttulo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Ttulo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Ttulo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Ttulo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 w15:restartNumberingAfterBreak="0">
    <w:nsid w:val="05DB4A0F"/>
    <w:multiLevelType w:val="hybridMultilevel"/>
    <w:tmpl w:val="55DAECD8"/>
    <w:lvl w:ilvl="0" w:tplc="C8F2A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46F5D"/>
    <w:multiLevelType w:val="hybridMultilevel"/>
    <w:tmpl w:val="FB6C2A1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E0CF6"/>
    <w:multiLevelType w:val="hybridMultilevel"/>
    <w:tmpl w:val="4208C246"/>
    <w:lvl w:ilvl="0" w:tplc="8AD45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74DFF"/>
    <w:multiLevelType w:val="hybridMultilevel"/>
    <w:tmpl w:val="D792B87E"/>
    <w:lvl w:ilvl="0" w:tplc="81948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1D29"/>
    <w:multiLevelType w:val="hybridMultilevel"/>
    <w:tmpl w:val="CE8A2310"/>
    <w:lvl w:ilvl="0" w:tplc="81400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30109"/>
    <w:multiLevelType w:val="hybridMultilevel"/>
    <w:tmpl w:val="D2D24AAC"/>
    <w:lvl w:ilvl="0" w:tplc="07627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525C4"/>
    <w:multiLevelType w:val="hybridMultilevel"/>
    <w:tmpl w:val="F8043E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F12BD"/>
    <w:multiLevelType w:val="hybridMultilevel"/>
    <w:tmpl w:val="1598E792"/>
    <w:lvl w:ilvl="0" w:tplc="C4C44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95FB2"/>
    <w:multiLevelType w:val="hybridMultilevel"/>
    <w:tmpl w:val="F0CECB50"/>
    <w:lvl w:ilvl="0" w:tplc="0E60E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0C117F"/>
    <w:multiLevelType w:val="hybridMultilevel"/>
    <w:tmpl w:val="AADC2CEC"/>
    <w:lvl w:ilvl="0" w:tplc="CCE4E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B68FF"/>
    <w:multiLevelType w:val="hybridMultilevel"/>
    <w:tmpl w:val="BAE8D7B6"/>
    <w:lvl w:ilvl="0" w:tplc="0A54A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0172A"/>
    <w:multiLevelType w:val="hybridMultilevel"/>
    <w:tmpl w:val="D278D740"/>
    <w:lvl w:ilvl="0" w:tplc="E9D4F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623F1"/>
    <w:multiLevelType w:val="hybridMultilevel"/>
    <w:tmpl w:val="2990BC38"/>
    <w:lvl w:ilvl="0" w:tplc="CBFC0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B24B0"/>
    <w:multiLevelType w:val="hybridMultilevel"/>
    <w:tmpl w:val="68064034"/>
    <w:lvl w:ilvl="0" w:tplc="CE5C5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C2D53"/>
    <w:multiLevelType w:val="hybridMultilevel"/>
    <w:tmpl w:val="5EA077C6"/>
    <w:lvl w:ilvl="0" w:tplc="03DC5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A012CA"/>
    <w:multiLevelType w:val="hybridMultilevel"/>
    <w:tmpl w:val="F4D66ACA"/>
    <w:lvl w:ilvl="0" w:tplc="654CA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12F24"/>
    <w:multiLevelType w:val="hybridMultilevel"/>
    <w:tmpl w:val="78AC0526"/>
    <w:lvl w:ilvl="0" w:tplc="A8624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9950FA"/>
    <w:multiLevelType w:val="hybridMultilevel"/>
    <w:tmpl w:val="231A15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B623F4"/>
    <w:multiLevelType w:val="hybridMultilevel"/>
    <w:tmpl w:val="1628422E"/>
    <w:lvl w:ilvl="0" w:tplc="87321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D3FDE"/>
    <w:multiLevelType w:val="hybridMultilevel"/>
    <w:tmpl w:val="D11EE1E8"/>
    <w:lvl w:ilvl="0" w:tplc="4238A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5706D"/>
    <w:multiLevelType w:val="hybridMultilevel"/>
    <w:tmpl w:val="A6466E44"/>
    <w:lvl w:ilvl="0" w:tplc="3300F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525361"/>
    <w:multiLevelType w:val="hybridMultilevel"/>
    <w:tmpl w:val="F1281B88"/>
    <w:lvl w:ilvl="0" w:tplc="73A89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7507AB"/>
    <w:multiLevelType w:val="hybridMultilevel"/>
    <w:tmpl w:val="D6DAE94E"/>
    <w:lvl w:ilvl="0" w:tplc="AF7CA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1A4382"/>
    <w:multiLevelType w:val="hybridMultilevel"/>
    <w:tmpl w:val="88A476A8"/>
    <w:lvl w:ilvl="0" w:tplc="6D8AA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DF7829"/>
    <w:multiLevelType w:val="hybridMultilevel"/>
    <w:tmpl w:val="1934457C"/>
    <w:lvl w:ilvl="0" w:tplc="6406C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BC2E3F"/>
    <w:multiLevelType w:val="hybridMultilevel"/>
    <w:tmpl w:val="8CD8D3CC"/>
    <w:lvl w:ilvl="0" w:tplc="1E88A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001932"/>
    <w:multiLevelType w:val="hybridMultilevel"/>
    <w:tmpl w:val="743A5604"/>
    <w:lvl w:ilvl="0" w:tplc="9370A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5B185C"/>
    <w:multiLevelType w:val="hybridMultilevel"/>
    <w:tmpl w:val="5E4CF362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 w15:restartNumberingAfterBreak="0">
    <w:nsid w:val="3DF4723D"/>
    <w:multiLevelType w:val="hybridMultilevel"/>
    <w:tmpl w:val="9A7CED26"/>
    <w:lvl w:ilvl="0" w:tplc="B2E6B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1E352B"/>
    <w:multiLevelType w:val="hybridMultilevel"/>
    <w:tmpl w:val="CF3850F4"/>
    <w:lvl w:ilvl="0" w:tplc="20409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3714F4"/>
    <w:multiLevelType w:val="hybridMultilevel"/>
    <w:tmpl w:val="2ED404AC"/>
    <w:lvl w:ilvl="0" w:tplc="1982D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0A3242"/>
    <w:multiLevelType w:val="hybridMultilevel"/>
    <w:tmpl w:val="ECC4BE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1C1480"/>
    <w:multiLevelType w:val="hybridMultilevel"/>
    <w:tmpl w:val="3650127A"/>
    <w:lvl w:ilvl="0" w:tplc="29249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2F697C"/>
    <w:multiLevelType w:val="hybridMultilevel"/>
    <w:tmpl w:val="1BC237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C31BE3"/>
    <w:multiLevelType w:val="hybridMultilevel"/>
    <w:tmpl w:val="ECC4BE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21B0B"/>
    <w:multiLevelType w:val="hybridMultilevel"/>
    <w:tmpl w:val="ECC4BE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A46F1"/>
    <w:multiLevelType w:val="hybridMultilevel"/>
    <w:tmpl w:val="472A71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837673"/>
    <w:multiLevelType w:val="hybridMultilevel"/>
    <w:tmpl w:val="EA86D78E"/>
    <w:lvl w:ilvl="0" w:tplc="A824E73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9C4784"/>
    <w:multiLevelType w:val="hybridMultilevel"/>
    <w:tmpl w:val="886C0EA6"/>
    <w:lvl w:ilvl="0" w:tplc="9412D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E900E1"/>
    <w:multiLevelType w:val="hybridMultilevel"/>
    <w:tmpl w:val="E7B47096"/>
    <w:lvl w:ilvl="0" w:tplc="8AD45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7B3878"/>
    <w:multiLevelType w:val="hybridMultilevel"/>
    <w:tmpl w:val="16CAA47C"/>
    <w:lvl w:ilvl="0" w:tplc="62A4A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3C196C"/>
    <w:multiLevelType w:val="hybridMultilevel"/>
    <w:tmpl w:val="6EA63B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D920F5"/>
    <w:multiLevelType w:val="hybridMultilevel"/>
    <w:tmpl w:val="719856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D67609"/>
    <w:multiLevelType w:val="hybridMultilevel"/>
    <w:tmpl w:val="19C4CD4A"/>
    <w:lvl w:ilvl="0" w:tplc="07E8D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632748">
    <w:abstractNumId w:val="0"/>
  </w:num>
  <w:num w:numId="2" w16cid:durableId="1982416076">
    <w:abstractNumId w:val="28"/>
  </w:num>
  <w:num w:numId="3" w16cid:durableId="2049642030">
    <w:abstractNumId w:val="36"/>
  </w:num>
  <w:num w:numId="4" w16cid:durableId="1994141397">
    <w:abstractNumId w:val="37"/>
  </w:num>
  <w:num w:numId="5" w16cid:durableId="1757244098">
    <w:abstractNumId w:val="7"/>
  </w:num>
  <w:num w:numId="6" w16cid:durableId="1930774579">
    <w:abstractNumId w:val="43"/>
  </w:num>
  <w:num w:numId="7" w16cid:durableId="2121946913">
    <w:abstractNumId w:val="18"/>
  </w:num>
  <w:num w:numId="8" w16cid:durableId="1167012111">
    <w:abstractNumId w:val="2"/>
  </w:num>
  <w:num w:numId="9" w16cid:durableId="1131706331">
    <w:abstractNumId w:val="42"/>
  </w:num>
  <w:num w:numId="10" w16cid:durableId="1331062165">
    <w:abstractNumId w:val="34"/>
  </w:num>
  <w:num w:numId="11" w16cid:durableId="987055074">
    <w:abstractNumId w:val="3"/>
  </w:num>
  <w:num w:numId="12" w16cid:durableId="156508045">
    <w:abstractNumId w:val="40"/>
  </w:num>
  <w:num w:numId="13" w16cid:durableId="631668551">
    <w:abstractNumId w:val="27"/>
  </w:num>
  <w:num w:numId="14" w16cid:durableId="754401686">
    <w:abstractNumId w:val="4"/>
  </w:num>
  <w:num w:numId="15" w16cid:durableId="1733846026">
    <w:abstractNumId w:val="9"/>
  </w:num>
  <w:num w:numId="16" w16cid:durableId="281350736">
    <w:abstractNumId w:val="1"/>
  </w:num>
  <w:num w:numId="17" w16cid:durableId="853345988">
    <w:abstractNumId w:val="15"/>
  </w:num>
  <w:num w:numId="18" w16cid:durableId="724183530">
    <w:abstractNumId w:val="32"/>
  </w:num>
  <w:num w:numId="19" w16cid:durableId="913273729">
    <w:abstractNumId w:val="33"/>
  </w:num>
  <w:num w:numId="20" w16cid:durableId="2098287288">
    <w:abstractNumId w:val="12"/>
  </w:num>
  <w:num w:numId="21" w16cid:durableId="408697250">
    <w:abstractNumId w:val="13"/>
  </w:num>
  <w:num w:numId="22" w16cid:durableId="740638305">
    <w:abstractNumId w:val="39"/>
  </w:num>
  <w:num w:numId="23" w16cid:durableId="1446730710">
    <w:abstractNumId w:val="21"/>
  </w:num>
  <w:num w:numId="24" w16cid:durableId="1930500743">
    <w:abstractNumId w:val="19"/>
  </w:num>
  <w:num w:numId="25" w16cid:durableId="1112047124">
    <w:abstractNumId w:val="26"/>
  </w:num>
  <w:num w:numId="26" w16cid:durableId="201409293">
    <w:abstractNumId w:val="30"/>
  </w:num>
  <w:num w:numId="27" w16cid:durableId="436562361">
    <w:abstractNumId w:val="24"/>
  </w:num>
  <w:num w:numId="28" w16cid:durableId="786193680">
    <w:abstractNumId w:val="6"/>
  </w:num>
  <w:num w:numId="29" w16cid:durableId="41753310">
    <w:abstractNumId w:val="23"/>
  </w:num>
  <w:num w:numId="30" w16cid:durableId="1847860660">
    <w:abstractNumId w:val="20"/>
  </w:num>
  <w:num w:numId="31" w16cid:durableId="703291987">
    <w:abstractNumId w:val="31"/>
  </w:num>
  <w:num w:numId="32" w16cid:durableId="1173452295">
    <w:abstractNumId w:val="29"/>
  </w:num>
  <w:num w:numId="33" w16cid:durableId="1250429502">
    <w:abstractNumId w:val="41"/>
  </w:num>
  <w:num w:numId="34" w16cid:durableId="627662537">
    <w:abstractNumId w:val="17"/>
  </w:num>
  <w:num w:numId="35" w16cid:durableId="152448861">
    <w:abstractNumId w:val="35"/>
  </w:num>
  <w:num w:numId="36" w16cid:durableId="676884233">
    <w:abstractNumId w:val="14"/>
  </w:num>
  <w:num w:numId="37" w16cid:durableId="1888443456">
    <w:abstractNumId w:val="10"/>
  </w:num>
  <w:num w:numId="38" w16cid:durableId="1357735656">
    <w:abstractNumId w:val="38"/>
  </w:num>
  <w:num w:numId="39" w16cid:durableId="462231252">
    <w:abstractNumId w:val="8"/>
  </w:num>
  <w:num w:numId="40" w16cid:durableId="2135705590">
    <w:abstractNumId w:val="16"/>
  </w:num>
  <w:num w:numId="41" w16cid:durableId="800853368">
    <w:abstractNumId w:val="44"/>
  </w:num>
  <w:num w:numId="42" w16cid:durableId="1331904229">
    <w:abstractNumId w:val="5"/>
  </w:num>
  <w:num w:numId="43" w16cid:durableId="900872710">
    <w:abstractNumId w:val="25"/>
  </w:num>
  <w:num w:numId="44" w16cid:durableId="94986754">
    <w:abstractNumId w:val="22"/>
  </w:num>
  <w:num w:numId="45" w16cid:durableId="757599786">
    <w:abstractNumId w:val="1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DC"/>
    <w:rsid w:val="000003B1"/>
    <w:rsid w:val="000023CE"/>
    <w:rsid w:val="00004587"/>
    <w:rsid w:val="00026A86"/>
    <w:rsid w:val="00040D46"/>
    <w:rsid w:val="00050DFE"/>
    <w:rsid w:val="00053BA6"/>
    <w:rsid w:val="00073D36"/>
    <w:rsid w:val="00083027"/>
    <w:rsid w:val="00094440"/>
    <w:rsid w:val="000B64D1"/>
    <w:rsid w:val="000C0EBA"/>
    <w:rsid w:val="000C6B24"/>
    <w:rsid w:val="000D6163"/>
    <w:rsid w:val="000E4EF4"/>
    <w:rsid w:val="001146ED"/>
    <w:rsid w:val="00117907"/>
    <w:rsid w:val="00121583"/>
    <w:rsid w:val="00123403"/>
    <w:rsid w:val="0013041D"/>
    <w:rsid w:val="0013090C"/>
    <w:rsid w:val="00145B11"/>
    <w:rsid w:val="00162E33"/>
    <w:rsid w:val="00165C6D"/>
    <w:rsid w:val="00174896"/>
    <w:rsid w:val="00194103"/>
    <w:rsid w:val="001947B1"/>
    <w:rsid w:val="001A17CA"/>
    <w:rsid w:val="001A3428"/>
    <w:rsid w:val="001A62F7"/>
    <w:rsid w:val="001C2EE8"/>
    <w:rsid w:val="001D3036"/>
    <w:rsid w:val="001E2B8E"/>
    <w:rsid w:val="00203798"/>
    <w:rsid w:val="00221FA2"/>
    <w:rsid w:val="00252BAB"/>
    <w:rsid w:val="00286831"/>
    <w:rsid w:val="002935DE"/>
    <w:rsid w:val="0029722A"/>
    <w:rsid w:val="002A3EE9"/>
    <w:rsid w:val="002A4721"/>
    <w:rsid w:val="002C3F84"/>
    <w:rsid w:val="002D6CEC"/>
    <w:rsid w:val="002E2DD4"/>
    <w:rsid w:val="002F432C"/>
    <w:rsid w:val="00310AE7"/>
    <w:rsid w:val="00311065"/>
    <w:rsid w:val="00321D96"/>
    <w:rsid w:val="00333C79"/>
    <w:rsid w:val="0033684D"/>
    <w:rsid w:val="0036519B"/>
    <w:rsid w:val="00383BF1"/>
    <w:rsid w:val="003C1AD7"/>
    <w:rsid w:val="003C5FA0"/>
    <w:rsid w:val="003D3C40"/>
    <w:rsid w:val="003D5C7E"/>
    <w:rsid w:val="004072A8"/>
    <w:rsid w:val="00420590"/>
    <w:rsid w:val="00422C0D"/>
    <w:rsid w:val="004353B8"/>
    <w:rsid w:val="004560E1"/>
    <w:rsid w:val="00462604"/>
    <w:rsid w:val="00464C48"/>
    <w:rsid w:val="00474511"/>
    <w:rsid w:val="00492450"/>
    <w:rsid w:val="004955A7"/>
    <w:rsid w:val="004A2C57"/>
    <w:rsid w:val="004C31AA"/>
    <w:rsid w:val="005154B2"/>
    <w:rsid w:val="005163B1"/>
    <w:rsid w:val="00536F04"/>
    <w:rsid w:val="00540737"/>
    <w:rsid w:val="0055524C"/>
    <w:rsid w:val="005562EE"/>
    <w:rsid w:val="00566C90"/>
    <w:rsid w:val="005802A5"/>
    <w:rsid w:val="00586CFF"/>
    <w:rsid w:val="005922AD"/>
    <w:rsid w:val="0059407B"/>
    <w:rsid w:val="00594585"/>
    <w:rsid w:val="005A3A49"/>
    <w:rsid w:val="005B1E72"/>
    <w:rsid w:val="005E23E2"/>
    <w:rsid w:val="005F5CBE"/>
    <w:rsid w:val="005F632A"/>
    <w:rsid w:val="00603175"/>
    <w:rsid w:val="00607E37"/>
    <w:rsid w:val="00611C64"/>
    <w:rsid w:val="006225EA"/>
    <w:rsid w:val="00626575"/>
    <w:rsid w:val="00635412"/>
    <w:rsid w:val="00636638"/>
    <w:rsid w:val="006509D8"/>
    <w:rsid w:val="006513F8"/>
    <w:rsid w:val="00652234"/>
    <w:rsid w:val="00657488"/>
    <w:rsid w:val="0067477F"/>
    <w:rsid w:val="006962C6"/>
    <w:rsid w:val="006A1BD8"/>
    <w:rsid w:val="006A25DD"/>
    <w:rsid w:val="006B13EC"/>
    <w:rsid w:val="006B229F"/>
    <w:rsid w:val="006E603C"/>
    <w:rsid w:val="0070520C"/>
    <w:rsid w:val="00706465"/>
    <w:rsid w:val="007131A7"/>
    <w:rsid w:val="00713B23"/>
    <w:rsid w:val="007309D0"/>
    <w:rsid w:val="00736F8F"/>
    <w:rsid w:val="007440A0"/>
    <w:rsid w:val="00771ED3"/>
    <w:rsid w:val="007816EB"/>
    <w:rsid w:val="007969FE"/>
    <w:rsid w:val="007F753F"/>
    <w:rsid w:val="00801391"/>
    <w:rsid w:val="008036AB"/>
    <w:rsid w:val="00806259"/>
    <w:rsid w:val="00832769"/>
    <w:rsid w:val="008365FC"/>
    <w:rsid w:val="00852EA9"/>
    <w:rsid w:val="008A0799"/>
    <w:rsid w:val="008A3BE3"/>
    <w:rsid w:val="008A4322"/>
    <w:rsid w:val="008B095F"/>
    <w:rsid w:val="008B7F41"/>
    <w:rsid w:val="008C1984"/>
    <w:rsid w:val="008D7B5A"/>
    <w:rsid w:val="0090069A"/>
    <w:rsid w:val="00914605"/>
    <w:rsid w:val="009240E7"/>
    <w:rsid w:val="00932621"/>
    <w:rsid w:val="009341F2"/>
    <w:rsid w:val="009404A6"/>
    <w:rsid w:val="0095068A"/>
    <w:rsid w:val="00953196"/>
    <w:rsid w:val="00984E8A"/>
    <w:rsid w:val="009942DC"/>
    <w:rsid w:val="0099760D"/>
    <w:rsid w:val="009B1D59"/>
    <w:rsid w:val="009C67E2"/>
    <w:rsid w:val="009D0E82"/>
    <w:rsid w:val="009D5DF7"/>
    <w:rsid w:val="009F4136"/>
    <w:rsid w:val="009F76DB"/>
    <w:rsid w:val="00A02659"/>
    <w:rsid w:val="00A02F42"/>
    <w:rsid w:val="00A06878"/>
    <w:rsid w:val="00A14C46"/>
    <w:rsid w:val="00A253AE"/>
    <w:rsid w:val="00A4327A"/>
    <w:rsid w:val="00A61B46"/>
    <w:rsid w:val="00A64367"/>
    <w:rsid w:val="00A711D5"/>
    <w:rsid w:val="00A75906"/>
    <w:rsid w:val="00A8258F"/>
    <w:rsid w:val="00A82AC2"/>
    <w:rsid w:val="00AA6539"/>
    <w:rsid w:val="00AB039F"/>
    <w:rsid w:val="00AE4F3D"/>
    <w:rsid w:val="00B069EE"/>
    <w:rsid w:val="00B16691"/>
    <w:rsid w:val="00B309B4"/>
    <w:rsid w:val="00B31EF8"/>
    <w:rsid w:val="00B863C2"/>
    <w:rsid w:val="00B86CBB"/>
    <w:rsid w:val="00B93658"/>
    <w:rsid w:val="00B953BA"/>
    <w:rsid w:val="00BA4722"/>
    <w:rsid w:val="00BA5067"/>
    <w:rsid w:val="00BB2467"/>
    <w:rsid w:val="00BD33FD"/>
    <w:rsid w:val="00BE6CA8"/>
    <w:rsid w:val="00C01413"/>
    <w:rsid w:val="00C10130"/>
    <w:rsid w:val="00C16F71"/>
    <w:rsid w:val="00C21DCE"/>
    <w:rsid w:val="00C27BCB"/>
    <w:rsid w:val="00C3018A"/>
    <w:rsid w:val="00C51FD1"/>
    <w:rsid w:val="00C520AB"/>
    <w:rsid w:val="00C53F37"/>
    <w:rsid w:val="00C640E5"/>
    <w:rsid w:val="00C67E12"/>
    <w:rsid w:val="00C951AE"/>
    <w:rsid w:val="00C95EFA"/>
    <w:rsid w:val="00CA664A"/>
    <w:rsid w:val="00CB2306"/>
    <w:rsid w:val="00CB7161"/>
    <w:rsid w:val="00CF0521"/>
    <w:rsid w:val="00CF2647"/>
    <w:rsid w:val="00CF3BCD"/>
    <w:rsid w:val="00D15D54"/>
    <w:rsid w:val="00D2028A"/>
    <w:rsid w:val="00D25733"/>
    <w:rsid w:val="00D36E26"/>
    <w:rsid w:val="00D46E59"/>
    <w:rsid w:val="00D55195"/>
    <w:rsid w:val="00D676CF"/>
    <w:rsid w:val="00D8313E"/>
    <w:rsid w:val="00D97FA2"/>
    <w:rsid w:val="00DA2DDE"/>
    <w:rsid w:val="00DA63EC"/>
    <w:rsid w:val="00DB4D53"/>
    <w:rsid w:val="00DC2926"/>
    <w:rsid w:val="00DD625B"/>
    <w:rsid w:val="00DD6A59"/>
    <w:rsid w:val="00DF2BB6"/>
    <w:rsid w:val="00E0125A"/>
    <w:rsid w:val="00E17E19"/>
    <w:rsid w:val="00E3194C"/>
    <w:rsid w:val="00E3300E"/>
    <w:rsid w:val="00E3380D"/>
    <w:rsid w:val="00E4082B"/>
    <w:rsid w:val="00E55908"/>
    <w:rsid w:val="00E62D55"/>
    <w:rsid w:val="00E67F80"/>
    <w:rsid w:val="00E71C95"/>
    <w:rsid w:val="00E77AA8"/>
    <w:rsid w:val="00E80CFF"/>
    <w:rsid w:val="00EA1D86"/>
    <w:rsid w:val="00EA3C57"/>
    <w:rsid w:val="00EB5AF6"/>
    <w:rsid w:val="00EE11F6"/>
    <w:rsid w:val="00EE315F"/>
    <w:rsid w:val="00EE4787"/>
    <w:rsid w:val="00F00716"/>
    <w:rsid w:val="00F16588"/>
    <w:rsid w:val="00F35037"/>
    <w:rsid w:val="00F36F61"/>
    <w:rsid w:val="00F50A42"/>
    <w:rsid w:val="00F54538"/>
    <w:rsid w:val="00F54FCB"/>
    <w:rsid w:val="00F65CCD"/>
    <w:rsid w:val="00F95A8B"/>
    <w:rsid w:val="00FA0BD0"/>
    <w:rsid w:val="00FA4381"/>
    <w:rsid w:val="00FB0620"/>
    <w:rsid w:val="00FB0989"/>
    <w:rsid w:val="00FB2D18"/>
    <w:rsid w:val="00FB2E6C"/>
    <w:rsid w:val="00FC289B"/>
    <w:rsid w:val="00FD1784"/>
    <w:rsid w:val="00FD4AC8"/>
    <w:rsid w:val="00FE1E46"/>
    <w:rsid w:val="00FF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6D55F"/>
  <w15:docId w15:val="{4AF184F5-4BC7-4F2B-BEC1-FCEED19C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7F41"/>
    <w:pPr>
      <w:ind w:firstLine="227"/>
      <w:jc w:val="both"/>
    </w:pPr>
    <w:rPr>
      <w:rFonts w:ascii="Times" w:hAnsi="Times"/>
      <w:lang w:val="en-US" w:eastAsia="de-DE"/>
    </w:rPr>
  </w:style>
  <w:style w:type="paragraph" w:styleId="Ttulo1">
    <w:name w:val="heading 1"/>
    <w:basedOn w:val="Normal"/>
    <w:next w:val="Normal"/>
    <w:qFormat/>
    <w:rsid w:val="006B229F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6B229F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6B229F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6B229F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6B229F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6B229F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rsid w:val="006B229F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6B229F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6B229F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B229F"/>
    <w:pPr>
      <w:tabs>
        <w:tab w:val="center" w:pos="4536"/>
        <w:tab w:val="right" w:pos="9072"/>
      </w:tabs>
    </w:pPr>
  </w:style>
  <w:style w:type="paragraph" w:styleId="Rodap">
    <w:name w:val="footer"/>
    <w:basedOn w:val="Normal"/>
    <w:link w:val="RodapCarter"/>
    <w:uiPriority w:val="99"/>
    <w:rsid w:val="006B229F"/>
    <w:pPr>
      <w:tabs>
        <w:tab w:val="center" w:pos="4536"/>
        <w:tab w:val="right" w:pos="9072"/>
      </w:tabs>
    </w:pPr>
  </w:style>
  <w:style w:type="character" w:styleId="Nmerodepgina">
    <w:name w:val="page number"/>
    <w:basedOn w:val="Tipodeletrapredefinidodopargrafo"/>
    <w:rsid w:val="006B229F"/>
  </w:style>
  <w:style w:type="paragraph" w:customStyle="1" w:styleId="Ttulo10">
    <w:name w:val="Título1"/>
    <w:basedOn w:val="Normal"/>
    <w:next w:val="author"/>
    <w:rsid w:val="006B229F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rsid w:val="006B229F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6B229F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6B229F"/>
    <w:pPr>
      <w:jc w:val="center"/>
    </w:pPr>
    <w:rPr>
      <w:sz w:val="18"/>
    </w:rPr>
  </w:style>
  <w:style w:type="paragraph" w:customStyle="1" w:styleId="heading1">
    <w:name w:val="heading1"/>
    <w:basedOn w:val="Normal"/>
    <w:next w:val="p1a"/>
    <w:rsid w:val="006B229F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al"/>
    <w:next w:val="p1a"/>
    <w:rsid w:val="006B229F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al"/>
    <w:next w:val="p1a"/>
    <w:link w:val="heading3Zchn"/>
    <w:rsid w:val="006B229F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6B229F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rsid w:val="006B229F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6B229F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6B229F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6B229F"/>
    <w:pPr>
      <w:ind w:firstLine="0"/>
    </w:pPr>
  </w:style>
  <w:style w:type="paragraph" w:customStyle="1" w:styleId="reference">
    <w:name w:val="reference"/>
    <w:basedOn w:val="Normal"/>
    <w:rsid w:val="006B229F"/>
    <w:pPr>
      <w:ind w:left="227" w:hanging="227"/>
    </w:pPr>
    <w:rPr>
      <w:sz w:val="18"/>
    </w:rPr>
  </w:style>
  <w:style w:type="character" w:styleId="Refdenotaderodap">
    <w:name w:val="footnote reference"/>
    <w:semiHidden/>
    <w:rsid w:val="006B229F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rsid w:val="006B229F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6B229F"/>
    <w:pPr>
      <w:jc w:val="right"/>
    </w:pPr>
  </w:style>
  <w:style w:type="paragraph" w:customStyle="1" w:styleId="BulletItem">
    <w:name w:val="Bullet Item"/>
    <w:basedOn w:val="Item"/>
    <w:rsid w:val="006B229F"/>
  </w:style>
  <w:style w:type="paragraph" w:customStyle="1" w:styleId="Item">
    <w:name w:val="Item"/>
    <w:basedOn w:val="Normal"/>
    <w:next w:val="Normal"/>
    <w:rsid w:val="006B229F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6B229F"/>
  </w:style>
  <w:style w:type="paragraph" w:styleId="Textodenotaderodap">
    <w:name w:val="footnote text"/>
    <w:basedOn w:val="Normal"/>
    <w:semiHidden/>
    <w:rsid w:val="006B229F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rsid w:val="006B229F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rsid w:val="006B229F"/>
    <w:pPr>
      <w:tabs>
        <w:tab w:val="left" w:pos="170"/>
      </w:tabs>
      <w:ind w:left="170" w:hanging="170"/>
    </w:pPr>
    <w:rPr>
      <w:sz w:val="18"/>
    </w:rPr>
  </w:style>
  <w:style w:type="paragraph" w:styleId="Legenda">
    <w:name w:val="caption"/>
    <w:basedOn w:val="Normal"/>
    <w:next w:val="Normal"/>
    <w:qFormat/>
    <w:rsid w:val="006B229F"/>
    <w:pPr>
      <w:spacing w:before="120" w:after="120"/>
    </w:pPr>
    <w:rPr>
      <w:b/>
    </w:rPr>
  </w:style>
  <w:style w:type="paragraph" w:customStyle="1" w:styleId="heading4">
    <w:name w:val="heading4"/>
    <w:basedOn w:val="Normal"/>
    <w:next w:val="p1a"/>
    <w:rsid w:val="006B229F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iperligao">
    <w:name w:val="Hyperlink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9F4136"/>
    <w:rPr>
      <w:rFonts w:ascii="Times" w:hAnsi="Times"/>
      <w:lang w:val="en-US" w:eastAsia="de-DE" w:bidi="ar-SA"/>
    </w:rPr>
  </w:style>
  <w:style w:type="character" w:styleId="Refdecomentrio">
    <w:name w:val="annotation reference"/>
    <w:semiHidden/>
    <w:rsid w:val="00C16F71"/>
    <w:rPr>
      <w:sz w:val="16"/>
      <w:szCs w:val="16"/>
    </w:rPr>
  </w:style>
  <w:style w:type="paragraph" w:styleId="Textodecomentrio">
    <w:name w:val="annotation text"/>
    <w:basedOn w:val="Normal"/>
    <w:semiHidden/>
    <w:rsid w:val="00C16F71"/>
  </w:style>
  <w:style w:type="paragraph" w:styleId="Assuntodecomentrio">
    <w:name w:val="annotation subject"/>
    <w:basedOn w:val="Textodecomentrio"/>
    <w:next w:val="Textodecomentrio"/>
    <w:semiHidden/>
    <w:rsid w:val="00C16F71"/>
    <w:rPr>
      <w:b/>
      <w:bCs/>
    </w:rPr>
  </w:style>
  <w:style w:type="paragraph" w:styleId="Textodebalo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Hiperligaovisitada">
    <w:name w:val="FollowedHyperlink"/>
    <w:rsid w:val="00F36F61"/>
    <w:rPr>
      <w:color w:val="800080"/>
      <w:u w:val="single"/>
    </w:rPr>
  </w:style>
  <w:style w:type="table" w:styleId="TabelacomGrelha">
    <w:name w:val="Table Grid"/>
    <w:basedOn w:val="Tabelanormal"/>
    <w:uiPriority w:val="39"/>
    <w:rsid w:val="00DB4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EE4787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deGrelha1Clara-Destaque3">
    <w:name w:val="Grid Table 1 Light Accent 3"/>
    <w:basedOn w:val="Tabelanormal"/>
    <w:uiPriority w:val="46"/>
    <w:rsid w:val="00EE4787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-formatado">
    <w:name w:val="HTML Preformatted"/>
    <w:basedOn w:val="Normal"/>
    <w:link w:val="HTMLpr-formatadoCarter"/>
    <w:uiPriority w:val="99"/>
    <w:unhideWhenUsed/>
    <w:rsid w:val="00130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lang w:val="pt-PT" w:eastAsia="pt-PT"/>
    </w:rPr>
  </w:style>
  <w:style w:type="character" w:customStyle="1" w:styleId="HTMLpr-formatadoCarter">
    <w:name w:val="HTML pré-formatado Caráter"/>
    <w:link w:val="HTMLpr-formatado"/>
    <w:uiPriority w:val="99"/>
    <w:rsid w:val="0013090C"/>
    <w:rPr>
      <w:rFonts w:ascii="Courier New" w:hAnsi="Courier New" w:cs="Courier New"/>
    </w:rPr>
  </w:style>
  <w:style w:type="character" w:customStyle="1" w:styleId="y2iqfc">
    <w:name w:val="y2iqfc"/>
    <w:basedOn w:val="Tipodeletrapredefinidodopargrafo"/>
    <w:rsid w:val="0013090C"/>
  </w:style>
  <w:style w:type="paragraph" w:styleId="PargrafodaLista">
    <w:name w:val="List Paragraph"/>
    <w:basedOn w:val="Normal"/>
    <w:uiPriority w:val="34"/>
    <w:qFormat/>
    <w:rsid w:val="007969FE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kern w:val="2"/>
      <w:sz w:val="22"/>
      <w:szCs w:val="22"/>
      <w:lang w:val="pt-PT" w:eastAsia="en-US"/>
    </w:rPr>
  </w:style>
  <w:style w:type="character" w:customStyle="1" w:styleId="RodapCarter">
    <w:name w:val="Rodapé Caráter"/>
    <w:link w:val="Rodap"/>
    <w:uiPriority w:val="99"/>
    <w:rsid w:val="008B7F41"/>
    <w:rPr>
      <w:rFonts w:ascii="Times" w:hAnsi="Times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63ee49-d5ca-4566-8d9a-132778b8595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764391778E2B4FBABC02A2DE5CC80E" ma:contentTypeVersion="11" ma:contentTypeDescription="Create a new document." ma:contentTypeScope="" ma:versionID="9ef5766c34e5e403f3fcd39c6439aa20">
  <xsd:schema xmlns:xsd="http://www.w3.org/2001/XMLSchema" xmlns:xs="http://www.w3.org/2001/XMLSchema" xmlns:p="http://schemas.microsoft.com/office/2006/metadata/properties" xmlns:ns3="b163ee49-d5ca-4566-8d9a-132778b8595f" xmlns:ns4="bd9de7ca-1bc7-4476-8342-8c6da5362d49" targetNamespace="http://schemas.microsoft.com/office/2006/metadata/properties" ma:root="true" ma:fieldsID="1b5e08e523f84df34047efec289bf669" ns3:_="" ns4:_="">
    <xsd:import namespace="b163ee49-d5ca-4566-8d9a-132778b8595f"/>
    <xsd:import namespace="bd9de7ca-1bc7-4476-8342-8c6da5362d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3ee49-d5ca-4566-8d9a-132778b85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de7ca-1bc7-4476-8342-8c6da5362d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30192C-8D9D-466B-A6FE-E574B30982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F46EFF-AD34-4557-9832-F5636C5D6B39}">
  <ds:schemaRefs>
    <ds:schemaRef ds:uri="http://schemas.microsoft.com/office/2006/metadata/properties"/>
    <ds:schemaRef ds:uri="http://schemas.microsoft.com/office/infopath/2007/PartnerControls"/>
    <ds:schemaRef ds:uri="b163ee49-d5ca-4566-8d9a-132778b8595f"/>
  </ds:schemaRefs>
</ds:datastoreItem>
</file>

<file path=customXml/itemProps3.xml><?xml version="1.0" encoding="utf-8"?>
<ds:datastoreItem xmlns:ds="http://schemas.openxmlformats.org/officeDocument/2006/customXml" ds:itemID="{794BBA71-FA7C-4F72-88EA-7FE6F545E0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627DAE-4744-4986-A4C6-8DFFDE574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3ee49-d5ca-4566-8d9a-132778b8595f"/>
    <ds:schemaRef ds:uri="bd9de7ca-1bc7-4476-8342-8c6da5362d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</Template>
  <TotalTime>9</TotalTime>
  <Pages>1</Pages>
  <Words>2055</Words>
  <Characters>11099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sv-lncs</vt:lpstr>
      <vt:lpstr>sv-lncs</vt:lpstr>
    </vt:vector>
  </TitlesOfParts>
  <Company>Springer Verlag GmbH &amp; Co.KG</Company>
  <LinksUpToDate>false</LinksUpToDate>
  <CharactersWithSpaces>13128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subject/>
  <dc:creator>Vítor barbosa</dc:creator>
  <cp:keywords/>
  <dc:description/>
  <cp:lastModifiedBy>Gonçalo Ferreira Maia</cp:lastModifiedBy>
  <cp:revision>7</cp:revision>
  <cp:lastPrinted>2024-04-07T19:24:00Z</cp:lastPrinted>
  <dcterms:created xsi:type="dcterms:W3CDTF">2024-04-05T23:55:00Z</dcterms:created>
  <dcterms:modified xsi:type="dcterms:W3CDTF">2024-04-07T19:24:00Z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0x01010076764391778E2B4FBABC02A2DE5CC80E</vt:lpwstr>
  </property>
</Properties>
</file>